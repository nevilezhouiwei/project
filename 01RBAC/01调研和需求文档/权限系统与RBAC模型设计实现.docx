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922" w:rsidRDefault="00A56DDF">
      <w:pPr>
        <w:ind w:firstLine="643"/>
        <w:jc w:val="center"/>
        <w:rPr>
          <w:b/>
          <w:sz w:val="32"/>
          <w:szCs w:val="32"/>
        </w:rPr>
      </w:pPr>
      <w:r w:rsidRPr="00A56DDF">
        <w:rPr>
          <w:rFonts w:hint="eastAsia"/>
          <w:b/>
          <w:sz w:val="32"/>
          <w:szCs w:val="32"/>
        </w:rPr>
        <w:t>权限系统与</w:t>
      </w:r>
      <w:r w:rsidRPr="00A56DDF">
        <w:rPr>
          <w:rFonts w:hint="eastAsia"/>
          <w:b/>
          <w:sz w:val="32"/>
          <w:szCs w:val="32"/>
        </w:rPr>
        <w:t>RBAC</w:t>
      </w:r>
      <w:r w:rsidRPr="00A56DDF">
        <w:rPr>
          <w:rFonts w:hint="eastAsia"/>
          <w:b/>
          <w:sz w:val="32"/>
          <w:szCs w:val="32"/>
        </w:rPr>
        <w:t>模型设计实现</w:t>
      </w:r>
    </w:p>
    <w:p w:rsidR="002F7DFF" w:rsidRDefault="008D26CE">
      <w:pPr>
        <w:pStyle w:val="af0"/>
      </w:pPr>
      <w:bookmarkStart w:id="0" w:name="_Toc521656267"/>
      <w:r>
        <w:t>摘要</w:t>
      </w:r>
      <w:r>
        <w:rPr>
          <w:rFonts w:hint="eastAsia"/>
        </w:rPr>
        <w:t>:</w:t>
      </w:r>
      <w:bookmarkEnd w:id="0"/>
    </w:p>
    <w:p w:rsidR="002F7DFF" w:rsidRDefault="0095783B" w:rsidP="002F7DFF">
      <w:pPr>
        <w:ind w:firstLine="480"/>
      </w:pPr>
      <w:r>
        <w:rPr>
          <w:rFonts w:hint="eastAsia"/>
        </w:rPr>
        <w:t>权限系统是一个基于</w:t>
      </w:r>
      <w:r>
        <w:rPr>
          <w:rFonts w:hint="eastAsia"/>
        </w:rPr>
        <w:t>BS</w:t>
      </w:r>
      <w:r>
        <w:rPr>
          <w:rFonts w:hint="eastAsia"/>
        </w:rPr>
        <w:t>架构的软件系统中必要的非功能性需求。通过对权限系统的开发</w:t>
      </w:r>
      <w:r w:rsidR="002F7DFF">
        <w:rPr>
          <w:rFonts w:hint="eastAsia"/>
        </w:rPr>
        <w:t>，拉通系统设计方法</w:t>
      </w:r>
      <w:r>
        <w:rPr>
          <w:rFonts w:hint="eastAsia"/>
        </w:rPr>
        <w:t>和代码开发</w:t>
      </w:r>
      <w:r w:rsidR="002F7DFF">
        <w:rPr>
          <w:rFonts w:hint="eastAsia"/>
        </w:rPr>
        <w:t>技术的落地，完成软件设计的全流程拉通。体现在如下几个方面：项目管理、权限模型技术现状、</w:t>
      </w:r>
      <w:r w:rsidR="002F7DFF">
        <w:t>需求指定</w:t>
      </w:r>
      <w:r w:rsidR="002F7DFF">
        <w:rPr>
          <w:rFonts w:hint="eastAsia"/>
        </w:rPr>
        <w:t>、逻辑</w:t>
      </w:r>
      <w:r w:rsidR="002F7DFF">
        <w:t>建模</w:t>
      </w:r>
      <w:r w:rsidR="002F7DFF">
        <w:rPr>
          <w:rFonts w:hint="eastAsia"/>
        </w:rPr>
        <w:t>、</w:t>
      </w:r>
      <w:r w:rsidR="002F7DFF">
        <w:t>技术选型</w:t>
      </w:r>
      <w:r w:rsidR="002F7DFF">
        <w:rPr>
          <w:rFonts w:hint="eastAsia"/>
        </w:rPr>
        <w:t>、架构规划、</w:t>
      </w:r>
      <w:r w:rsidR="002F7DFF">
        <w:t>代码实施</w:t>
      </w:r>
      <w:r w:rsidR="002F7DFF">
        <w:rPr>
          <w:rFonts w:hint="eastAsia"/>
        </w:rPr>
        <w:t>、上线部署、开源项目。</w:t>
      </w:r>
    </w:p>
    <w:p w:rsidR="00CD3922" w:rsidRDefault="00CD3922">
      <w:pPr>
        <w:ind w:firstLine="480"/>
      </w:pPr>
    </w:p>
    <w:p w:rsidR="00CD3922" w:rsidRDefault="00CD3922">
      <w:pPr>
        <w:ind w:firstLine="480"/>
      </w:pPr>
    </w:p>
    <w:p w:rsidR="002F7DFF" w:rsidRDefault="008D26CE">
      <w:pPr>
        <w:ind w:firstLineChars="0" w:firstLine="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</w:p>
    <w:p w:rsidR="002F7DFF" w:rsidRDefault="002F7DFF">
      <w:pPr>
        <w:ind w:firstLineChars="0" w:firstLine="0"/>
        <w:sectPr w:rsidR="002F7DF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</w:p>
    <w:p w:rsidR="00E31ED8" w:rsidRDefault="002F7DFF" w:rsidP="002F7DFF">
      <w:pPr>
        <w:pStyle w:val="1"/>
        <w:spacing w:before="240" w:after="240"/>
      </w:pPr>
      <w:r>
        <w:rPr>
          <w:rFonts w:hint="eastAsia"/>
        </w:rPr>
        <w:lastRenderedPageBreak/>
        <w:t>项目管理</w:t>
      </w:r>
    </w:p>
    <w:p w:rsidR="00CD3922" w:rsidRDefault="00E31ED8" w:rsidP="00E31ED8">
      <w:pPr>
        <w:ind w:firstLine="480"/>
      </w:pPr>
      <w:r>
        <w:rPr>
          <w:rFonts w:hint="eastAsia"/>
        </w:rPr>
        <w:t>此处的项目管理是指个人基于此功能的全流程开发管理，以顶层设计到逐步细化为指导思想层层设计实现，在这个过程中管理好各种文档、使用工具、代码。主要借助于</w:t>
      </w:r>
      <w:r>
        <w:rPr>
          <w:rFonts w:hint="eastAsia"/>
        </w:rPr>
        <w:t>Git</w:t>
      </w:r>
      <w:r>
        <w:rPr>
          <w:rFonts w:hint="eastAsia"/>
        </w:rPr>
        <w:t>来管理文档和代码，工具使用硬盘存储。</w:t>
      </w:r>
    </w:p>
    <w:p w:rsidR="00E31ED8" w:rsidRDefault="00E31ED8" w:rsidP="00E31ED8">
      <w:pPr>
        <w:ind w:firstLine="480"/>
      </w:pPr>
      <w:r>
        <w:t>约束</w:t>
      </w:r>
    </w:p>
    <w:tbl>
      <w:tblPr>
        <w:tblStyle w:val="ad"/>
        <w:tblpPr w:leftFromText="180" w:rightFromText="180" w:vertAnchor="text" w:horzAnchor="page" w:tblpX="2355" w:tblpY="30"/>
        <w:tblW w:w="0" w:type="auto"/>
        <w:tblLook w:val="04A0" w:firstRow="1" w:lastRow="0" w:firstColumn="1" w:lastColumn="0" w:noHBand="0" w:noVBand="1"/>
      </w:tblPr>
      <w:tblGrid>
        <w:gridCol w:w="1838"/>
        <w:gridCol w:w="3696"/>
        <w:gridCol w:w="2768"/>
      </w:tblGrid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文件类型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文档格式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存储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技术调研文档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需求文档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t>docx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本文件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设计文件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</w:tr>
      <w:tr w:rsidR="004A58C6" w:rsidTr="004A58C6">
        <w:tc>
          <w:tcPr>
            <w:tcW w:w="1838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代码</w:t>
            </w:r>
          </w:p>
        </w:tc>
        <w:tc>
          <w:tcPr>
            <w:tcW w:w="3696" w:type="dxa"/>
          </w:tcPr>
          <w:p w:rsidR="004A58C6" w:rsidRDefault="004A58C6" w:rsidP="004A58C6">
            <w:pPr>
              <w:ind w:firstLineChars="0" w:firstLine="0"/>
            </w:pPr>
            <w:r>
              <w:rPr>
                <w:rFonts w:hint="eastAsia"/>
              </w:rPr>
              <w:t>具体格式而定</w:t>
            </w:r>
          </w:p>
        </w:tc>
        <w:tc>
          <w:tcPr>
            <w:tcW w:w="2768" w:type="dxa"/>
          </w:tcPr>
          <w:p w:rsidR="004A58C6" w:rsidRDefault="004A58C6" w:rsidP="004A58C6">
            <w:pPr>
              <w:ind w:firstLineChars="0" w:firstLine="0"/>
            </w:pPr>
            <w:r>
              <w:t>Git</w:t>
            </w:r>
          </w:p>
        </w:tc>
      </w:tr>
    </w:tbl>
    <w:p w:rsidR="004A58C6" w:rsidRDefault="004A58C6" w:rsidP="004A58C6">
      <w:pPr>
        <w:pStyle w:val="2"/>
      </w:pPr>
      <w:r>
        <w:rPr>
          <w:rFonts w:hint="eastAsia"/>
        </w:rPr>
        <w:t>Git</w:t>
      </w:r>
      <w:r>
        <w:t>管理文档</w:t>
      </w:r>
    </w:p>
    <w:p w:rsidR="00F756B5" w:rsidRDefault="00F756B5" w:rsidP="00F756B5">
      <w:pPr>
        <w:pStyle w:val="1"/>
        <w:spacing w:before="240" w:after="240"/>
      </w:pPr>
      <w:r>
        <w:t>Spring boot</w:t>
      </w:r>
    </w:p>
    <w:p w:rsidR="00F756B5" w:rsidRDefault="00F756B5" w:rsidP="00F756B5">
      <w:pPr>
        <w:ind w:firstLine="480"/>
      </w:pPr>
      <w:r>
        <w:rPr>
          <w:rFonts w:hint="eastAsia"/>
        </w:rPr>
        <w:t>新建一个项目用作</w:t>
      </w:r>
      <w:proofErr w:type="gramStart"/>
      <w:r>
        <w:rPr>
          <w:rFonts w:hint="eastAsia"/>
        </w:rPr>
        <w:t>前端拉</w:t>
      </w:r>
      <w:proofErr w:type="gramEnd"/>
      <w:r>
        <w:rPr>
          <w:rFonts w:hint="eastAsia"/>
        </w:rPr>
        <w:t>通后端调用内存数据使用。</w:t>
      </w:r>
      <w:r>
        <w:t>Rbacdev</w:t>
      </w:r>
      <w:r>
        <w:t>环境提供接口服务，数据以</w:t>
      </w:r>
      <w:r>
        <w:t>json</w:t>
      </w:r>
      <w:r>
        <w:t>格式发送和接受。</w:t>
      </w:r>
      <w:r w:rsidR="007F4B29">
        <w:t>下面调试环境：</w:t>
      </w:r>
    </w:p>
    <w:p w:rsidR="007F4B29" w:rsidRDefault="007F4B29" w:rsidP="007F4B29">
      <w:pPr>
        <w:pStyle w:val="ae"/>
        <w:numPr>
          <w:ilvl w:val="0"/>
          <w:numId w:val="4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Spring</w:t>
      </w:r>
      <w:r>
        <w:t xml:space="preserve"> boot</w:t>
      </w:r>
      <w:r>
        <w:t>的安全验证。</w:t>
      </w:r>
    </w:p>
    <w:p w:rsidR="007F4B29" w:rsidRDefault="007F4B29" w:rsidP="007F4B29">
      <w:pPr>
        <w:pStyle w:val="ae"/>
        <w:numPr>
          <w:ilvl w:val="0"/>
          <w:numId w:val="4"/>
        </w:numPr>
        <w:ind w:firstLineChars="0"/>
      </w:pPr>
      <w:r>
        <w:t>建立正对</w:t>
      </w:r>
      <w:r>
        <w:t>json</w:t>
      </w:r>
      <w:r>
        <w:t>格式的请求数据服务。</w:t>
      </w:r>
    </w:p>
    <w:p w:rsidR="00AC521D" w:rsidRDefault="00AC521D" w:rsidP="007F4B29">
      <w:pPr>
        <w:pStyle w:val="ae"/>
        <w:numPr>
          <w:ilvl w:val="0"/>
          <w:numId w:val="4"/>
        </w:numPr>
        <w:ind w:firstLineChars="0"/>
      </w:pPr>
    </w:p>
    <w:p w:rsidR="0007094B" w:rsidRDefault="00183603" w:rsidP="007F4B29">
      <w:pPr>
        <w:pStyle w:val="ae"/>
        <w:numPr>
          <w:ilvl w:val="0"/>
          <w:numId w:val="4"/>
        </w:numPr>
        <w:ind w:firstLineChars="0"/>
      </w:pPr>
      <w:hyperlink r:id="rId15" w:history="1">
        <w:r w:rsidR="0007094B" w:rsidRPr="0007094B">
          <w:rPr>
            <w:color w:val="0000FF"/>
            <w:u w:val="single"/>
          </w:rPr>
          <w:t>https://blog.csdn.net/qq_28379809/article/details/87995524</w:t>
        </w:r>
      </w:hyperlink>
    </w:p>
    <w:p w:rsidR="007C338C" w:rsidRDefault="007C338C" w:rsidP="007C338C">
      <w:pPr>
        <w:pStyle w:val="1"/>
        <w:spacing w:before="240" w:after="240"/>
      </w:pPr>
      <w:r>
        <w:t>SAP</w:t>
      </w:r>
    </w:p>
    <w:p w:rsidR="007C338C" w:rsidRDefault="007C338C" w:rsidP="007C338C">
      <w:pPr>
        <w:ind w:firstLineChars="83" w:firstLine="199"/>
      </w:pPr>
      <w:r>
        <w:t>使用</w:t>
      </w:r>
      <w:r>
        <w:rPr>
          <w:rFonts w:hint="eastAsia"/>
        </w:rPr>
        <w:t>PowerDesinger</w:t>
      </w:r>
      <w:r>
        <w:t>设计后台表，当然是用</w:t>
      </w:r>
      <w:proofErr w:type="gramStart"/>
      <w:r>
        <w:t>概览</w:t>
      </w:r>
      <w:r w:rsidR="00F02C38">
        <w:t>概览</w:t>
      </w:r>
      <w:proofErr w:type="gramEnd"/>
      <w:r w:rsidR="00F02C38">
        <w:t>模型、逻辑模型、物理模型</w:t>
      </w:r>
      <w:proofErr w:type="gramStart"/>
      <w:r w:rsidR="00F02C38">
        <w:t>散步走</w:t>
      </w:r>
      <w:proofErr w:type="gramEnd"/>
      <w:r w:rsidR="00F02C38">
        <w:t>的方式进行设计。</w:t>
      </w:r>
    </w:p>
    <w:p w:rsidR="00F02C38" w:rsidRPr="00F02C38" w:rsidRDefault="00F02C38" w:rsidP="00F02C38">
      <w:pPr>
        <w:ind w:firstLine="480"/>
      </w:pPr>
      <w:r>
        <w:t>网络资料可参考：</w:t>
      </w:r>
    </w:p>
    <w:p w:rsidR="00F02C38" w:rsidRDefault="00183603" w:rsidP="00F02C38">
      <w:pPr>
        <w:ind w:firstLine="480"/>
      </w:pPr>
      <w:hyperlink r:id="rId16" w:history="1">
        <w:r w:rsidR="00F02C38" w:rsidRPr="007C338C">
          <w:rPr>
            <w:color w:val="0000FF"/>
            <w:u w:val="single"/>
          </w:rPr>
          <w:t>https://blog.csdn.net/angel_g/article/details/62418890</w:t>
        </w:r>
      </w:hyperlink>
    </w:p>
    <w:p w:rsidR="003A714E" w:rsidRDefault="003A714E" w:rsidP="00F02C38">
      <w:pPr>
        <w:ind w:firstLine="480"/>
      </w:pPr>
      <w:r>
        <w:t>添加注释：</w:t>
      </w:r>
    </w:p>
    <w:p w:rsidR="003A714E" w:rsidRPr="00F756B5" w:rsidRDefault="00183603" w:rsidP="00F02C38">
      <w:pPr>
        <w:ind w:firstLine="480"/>
      </w:pPr>
      <w:hyperlink r:id="rId17" w:history="1">
        <w:r w:rsidR="003A714E" w:rsidRPr="003A714E">
          <w:rPr>
            <w:color w:val="0000FF"/>
            <w:u w:val="single"/>
          </w:rPr>
          <w:t>https://www.cnblogs.com/tymonyang/p/3916230.html</w:t>
        </w:r>
      </w:hyperlink>
    </w:p>
    <w:p w:rsidR="00F02C38" w:rsidRPr="00F02C38" w:rsidRDefault="00F02C38" w:rsidP="007C338C">
      <w:pPr>
        <w:ind w:firstLineChars="83" w:firstLine="199"/>
      </w:pPr>
    </w:p>
    <w:p w:rsidR="00F02C38" w:rsidRDefault="00F02C38" w:rsidP="00F02C38">
      <w:pPr>
        <w:pStyle w:val="2"/>
      </w:pPr>
      <w:r>
        <w:t>权限管理模型</w:t>
      </w:r>
    </w:p>
    <w:p w:rsidR="00C02E93" w:rsidRDefault="00C02E93" w:rsidP="00C02E93">
      <w:pPr>
        <w:ind w:firstLine="480"/>
      </w:pPr>
      <w:r>
        <w:t>实现开发过程中添加注解，项目启动过程中自动刷新资源，管理员配置角色，用户登录后台验证资源所属的角色，进而保护资源（方法）。</w:t>
      </w:r>
    </w:p>
    <w:p w:rsidR="009D413C" w:rsidRDefault="009D413C" w:rsidP="00C02E93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、想办法登记资源路径</w:t>
      </w:r>
    </w:p>
    <w:p w:rsidR="009D413C" w:rsidRDefault="009D413C" w:rsidP="00C02E93">
      <w:pPr>
        <w:ind w:firstLine="480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738"/>
        <w:gridCol w:w="6120"/>
        <w:gridCol w:w="222"/>
        <w:gridCol w:w="222"/>
      </w:tblGrid>
      <w:tr w:rsidR="009D413C" w:rsidTr="009D413C">
        <w:tc>
          <w:tcPr>
            <w:tcW w:w="2075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5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</w:tr>
      <w:tr w:rsidR="009D413C" w:rsidTr="009D413C">
        <w:tc>
          <w:tcPr>
            <w:tcW w:w="2075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  <w:r w:rsidRPr="009D413C">
              <w:rPr>
                <w:rFonts w:hint="eastAsia"/>
              </w:rPr>
              <w:t>spring security</w:t>
            </w:r>
            <w:r w:rsidRPr="009D413C">
              <w:rPr>
                <w:rFonts w:hint="eastAsia"/>
              </w:rPr>
              <w:t>动态配置</w:t>
            </w:r>
            <w:r w:rsidRPr="009D413C">
              <w:rPr>
                <w:rFonts w:hint="eastAsia"/>
              </w:rPr>
              <w:t>url</w:t>
            </w:r>
            <w:r w:rsidRPr="009D413C">
              <w:rPr>
                <w:rFonts w:hint="eastAsia"/>
              </w:rPr>
              <w:t>权限认证</w:t>
            </w:r>
          </w:p>
        </w:tc>
        <w:tc>
          <w:tcPr>
            <w:tcW w:w="2075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  <w:hyperlink r:id="rId18" w:history="1">
              <w:r w:rsidRPr="009D413C">
                <w:rPr>
                  <w:color w:val="0000FF"/>
                  <w:u w:val="single"/>
                </w:rPr>
                <w:t>https://www.jianshu.com/p/0a06496e75ea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</w:tr>
      <w:tr w:rsidR="009D413C" w:rsidTr="009D413C">
        <w:tc>
          <w:tcPr>
            <w:tcW w:w="2075" w:type="dxa"/>
          </w:tcPr>
          <w:p w:rsidR="009D413C" w:rsidRDefault="00FD59C5" w:rsidP="00C02E93">
            <w:pPr>
              <w:ind w:firstLineChars="0" w:firstLine="0"/>
              <w:rPr>
                <w:rFonts w:hint="eastAsia"/>
              </w:rPr>
            </w:pPr>
            <w:r w:rsidRPr="00FD59C5">
              <w:rPr>
                <w:rFonts w:hint="eastAsia"/>
              </w:rPr>
              <w:lastRenderedPageBreak/>
              <w:t>拦截器（</w:t>
            </w:r>
            <w:r w:rsidRPr="00FD59C5">
              <w:rPr>
                <w:rFonts w:hint="eastAsia"/>
              </w:rPr>
              <w:t>Interceptor</w:t>
            </w:r>
            <w:r w:rsidRPr="00FD59C5">
              <w:rPr>
                <w:rFonts w:hint="eastAsia"/>
              </w:rPr>
              <w:t>）和过滤器（</w:t>
            </w:r>
            <w:r w:rsidRPr="00FD59C5">
              <w:rPr>
                <w:rFonts w:hint="eastAsia"/>
              </w:rPr>
              <w:t>Filter</w:t>
            </w:r>
            <w:r w:rsidRPr="00FD59C5">
              <w:rPr>
                <w:rFonts w:hint="eastAsia"/>
              </w:rPr>
              <w:t>）的执行顺序和区别</w:t>
            </w:r>
          </w:p>
        </w:tc>
        <w:tc>
          <w:tcPr>
            <w:tcW w:w="2075" w:type="dxa"/>
          </w:tcPr>
          <w:p w:rsidR="009D413C" w:rsidRDefault="00FD59C5" w:rsidP="00C02E93">
            <w:pPr>
              <w:ind w:firstLineChars="0" w:firstLine="0"/>
              <w:rPr>
                <w:rFonts w:hint="eastAsia"/>
              </w:rPr>
            </w:pPr>
            <w:hyperlink r:id="rId19" w:history="1">
              <w:r w:rsidRPr="00FD59C5">
                <w:rPr>
                  <w:color w:val="0000FF"/>
                  <w:u w:val="single"/>
                </w:rPr>
                <w:t>https://blog.csdn.net/zxd1435513775/article/details/80556034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</w:tr>
      <w:tr w:rsidR="009D413C" w:rsidTr="009D413C">
        <w:tc>
          <w:tcPr>
            <w:tcW w:w="2075" w:type="dxa"/>
          </w:tcPr>
          <w:p w:rsidR="009D413C" w:rsidRDefault="00E23D43" w:rsidP="00C02E93">
            <w:pPr>
              <w:ind w:firstLineChars="0" w:firstLine="0"/>
              <w:rPr>
                <w:rFonts w:hint="eastAsia"/>
              </w:rPr>
            </w:pPr>
            <w:r w:rsidRPr="00E23D43">
              <w:rPr>
                <w:rFonts w:hint="eastAsia"/>
              </w:rPr>
              <w:t>spring security</w:t>
            </w:r>
            <w:r w:rsidRPr="00E23D43">
              <w:rPr>
                <w:rFonts w:hint="eastAsia"/>
              </w:rPr>
              <w:t>实现动态配置</w:t>
            </w:r>
            <w:r w:rsidRPr="00E23D43">
              <w:rPr>
                <w:rFonts w:hint="eastAsia"/>
              </w:rPr>
              <w:t>url</w:t>
            </w:r>
            <w:r w:rsidRPr="00E23D43">
              <w:rPr>
                <w:rFonts w:hint="eastAsia"/>
              </w:rPr>
              <w:t>权限的两种方法</w:t>
            </w:r>
          </w:p>
        </w:tc>
        <w:tc>
          <w:tcPr>
            <w:tcW w:w="2075" w:type="dxa"/>
          </w:tcPr>
          <w:p w:rsidR="009D413C" w:rsidRDefault="00E23D43" w:rsidP="00C02E93">
            <w:pPr>
              <w:ind w:firstLineChars="0" w:firstLine="0"/>
              <w:rPr>
                <w:rFonts w:hint="eastAsia"/>
              </w:rPr>
            </w:pPr>
            <w:hyperlink r:id="rId20" w:history="1">
              <w:r w:rsidRPr="00E23D43">
                <w:rPr>
                  <w:color w:val="0000FF"/>
                  <w:u w:val="single"/>
                </w:rPr>
                <w:t>https://www.cnblogs.com/xiaoqi/p/spring-security-rabc.html</w:t>
              </w:r>
            </w:hyperlink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  <w:tc>
          <w:tcPr>
            <w:tcW w:w="2076" w:type="dxa"/>
          </w:tcPr>
          <w:p w:rsidR="009D413C" w:rsidRDefault="009D413C" w:rsidP="00C02E93">
            <w:pPr>
              <w:ind w:firstLineChars="0" w:firstLine="0"/>
              <w:rPr>
                <w:rFonts w:hint="eastAsia"/>
              </w:rPr>
            </w:pPr>
          </w:p>
        </w:tc>
      </w:tr>
    </w:tbl>
    <w:p w:rsidR="009D413C" w:rsidRPr="00C02E93" w:rsidRDefault="009D413C" w:rsidP="00C02E93">
      <w:pPr>
        <w:ind w:firstLine="480"/>
        <w:rPr>
          <w:rFonts w:hint="eastAsia"/>
        </w:rPr>
      </w:pPr>
    </w:p>
    <w:p w:rsidR="00F02C38" w:rsidRDefault="00F02C38" w:rsidP="00F02C38">
      <w:pPr>
        <w:pStyle w:val="2"/>
      </w:pPr>
      <w:r>
        <w:t>菜单管理模型</w:t>
      </w:r>
    </w:p>
    <w:p w:rsidR="004A58C6" w:rsidRPr="004A58C6" w:rsidRDefault="004A58C6" w:rsidP="004A58C6">
      <w:pPr>
        <w:ind w:firstLine="480"/>
      </w:pPr>
    </w:p>
    <w:p w:rsidR="00E31ED8" w:rsidRDefault="00E31ED8" w:rsidP="00E31ED8">
      <w:pPr>
        <w:ind w:firstLine="480"/>
        <w:sectPr w:rsidR="00E31ED8">
          <w:endnotePr>
            <w:numFmt w:val="decimal"/>
          </w:endnotePr>
          <w:pgSz w:w="11906" w:h="16838"/>
          <w:pgMar w:top="1440" w:right="1797" w:bottom="1440" w:left="1797" w:header="851" w:footer="992" w:gutter="0"/>
          <w:cols w:space="425"/>
          <w:docGrid w:linePitch="326"/>
        </w:sectPr>
      </w:pPr>
      <w:bookmarkStart w:id="1" w:name="_GoBack"/>
      <w:bookmarkEnd w:id="1"/>
    </w:p>
    <w:p w:rsidR="00CD3922" w:rsidRDefault="008D26CE">
      <w:pPr>
        <w:pStyle w:val="1"/>
        <w:numPr>
          <w:ilvl w:val="0"/>
          <w:numId w:val="0"/>
        </w:numPr>
        <w:spacing w:before="240" w:after="240"/>
        <w:ind w:left="200"/>
      </w:pPr>
      <w:bookmarkStart w:id="2" w:name="_Toc521656274"/>
      <w:r>
        <w:lastRenderedPageBreak/>
        <w:t>参考文献</w:t>
      </w:r>
      <w:bookmarkEnd w:id="2"/>
    </w:p>
    <w:sectPr w:rsidR="00CD3922">
      <w:endnotePr>
        <w:numFmt w:val="decimal"/>
      </w:endnotePr>
      <w:pgSz w:w="11906" w:h="16838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603" w:rsidRDefault="00183603">
      <w:pPr>
        <w:ind w:firstLine="480"/>
      </w:pPr>
      <w:r>
        <w:separator/>
      </w:r>
    </w:p>
  </w:endnote>
  <w:endnote w:type="continuationSeparator" w:id="0">
    <w:p w:rsidR="00183603" w:rsidRDefault="0018360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603" w:rsidRDefault="00183603">
      <w:pPr>
        <w:ind w:firstLine="480"/>
      </w:pPr>
      <w:r>
        <w:separator/>
      </w:r>
    </w:p>
  </w:footnote>
  <w:footnote w:type="continuationSeparator" w:id="0">
    <w:p w:rsidR="00183603" w:rsidRDefault="0018360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DF" w:rsidRDefault="00A56DD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3B3079B"/>
    <w:multiLevelType w:val="singleLevel"/>
    <w:tmpl w:val="B3B3079B"/>
    <w:lvl w:ilvl="0">
      <w:start w:val="1"/>
      <w:numFmt w:val="decimal"/>
      <w:suff w:val="nothing"/>
      <w:lvlText w:val="%1、"/>
      <w:lvlJc w:val="left"/>
    </w:lvl>
  </w:abstractNum>
  <w:abstractNum w:abstractNumId="1">
    <w:nsid w:val="22E97515"/>
    <w:multiLevelType w:val="hybridMultilevel"/>
    <w:tmpl w:val="982E9020"/>
    <w:lvl w:ilvl="0" w:tplc="410278B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76F4B8C"/>
    <w:multiLevelType w:val="multilevel"/>
    <w:tmpl w:val="376F4B8C"/>
    <w:lvl w:ilvl="0">
      <w:start w:val="1"/>
      <w:numFmt w:val="decimal"/>
      <w:pStyle w:val="1"/>
      <w:isLgl/>
      <w:lvlText w:val="第%1章"/>
      <w:lvlJc w:val="center"/>
      <w:pPr>
        <w:ind w:left="425" w:hanging="137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B86466F"/>
    <w:multiLevelType w:val="multilevel"/>
    <w:tmpl w:val="3B86466F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5A"/>
    <w:rsid w:val="000004BD"/>
    <w:rsid w:val="000024CD"/>
    <w:rsid w:val="00002B7F"/>
    <w:rsid w:val="00004762"/>
    <w:rsid w:val="000048B4"/>
    <w:rsid w:val="000049D2"/>
    <w:rsid w:val="00011D43"/>
    <w:rsid w:val="00012060"/>
    <w:rsid w:val="000123F9"/>
    <w:rsid w:val="00013AA7"/>
    <w:rsid w:val="00013DC1"/>
    <w:rsid w:val="00014265"/>
    <w:rsid w:val="00015017"/>
    <w:rsid w:val="00015B9B"/>
    <w:rsid w:val="00015D6D"/>
    <w:rsid w:val="00016674"/>
    <w:rsid w:val="0001667D"/>
    <w:rsid w:val="00017EFA"/>
    <w:rsid w:val="00020AB9"/>
    <w:rsid w:val="00020D9A"/>
    <w:rsid w:val="00021408"/>
    <w:rsid w:val="000237A0"/>
    <w:rsid w:val="00023903"/>
    <w:rsid w:val="000255F2"/>
    <w:rsid w:val="00025747"/>
    <w:rsid w:val="000271FC"/>
    <w:rsid w:val="0002729F"/>
    <w:rsid w:val="00033FD7"/>
    <w:rsid w:val="00035BD5"/>
    <w:rsid w:val="00040F67"/>
    <w:rsid w:val="000422A9"/>
    <w:rsid w:val="00042DB9"/>
    <w:rsid w:val="00042E8F"/>
    <w:rsid w:val="00043F33"/>
    <w:rsid w:val="00044CAB"/>
    <w:rsid w:val="00044E02"/>
    <w:rsid w:val="00044E79"/>
    <w:rsid w:val="00045554"/>
    <w:rsid w:val="00045E5F"/>
    <w:rsid w:val="00046706"/>
    <w:rsid w:val="00047446"/>
    <w:rsid w:val="00047C68"/>
    <w:rsid w:val="00050ADD"/>
    <w:rsid w:val="00051391"/>
    <w:rsid w:val="00052D5A"/>
    <w:rsid w:val="000534F6"/>
    <w:rsid w:val="00053BC1"/>
    <w:rsid w:val="0006046A"/>
    <w:rsid w:val="000626ED"/>
    <w:rsid w:val="00063D4D"/>
    <w:rsid w:val="00063D7E"/>
    <w:rsid w:val="00067690"/>
    <w:rsid w:val="0007094B"/>
    <w:rsid w:val="00071081"/>
    <w:rsid w:val="000728D6"/>
    <w:rsid w:val="00076056"/>
    <w:rsid w:val="00076543"/>
    <w:rsid w:val="00076C97"/>
    <w:rsid w:val="00077AFD"/>
    <w:rsid w:val="00077DCF"/>
    <w:rsid w:val="00082BB3"/>
    <w:rsid w:val="00084867"/>
    <w:rsid w:val="00087F18"/>
    <w:rsid w:val="00090845"/>
    <w:rsid w:val="00092399"/>
    <w:rsid w:val="00094D6A"/>
    <w:rsid w:val="000977C8"/>
    <w:rsid w:val="000A01F8"/>
    <w:rsid w:val="000A0BAB"/>
    <w:rsid w:val="000A251D"/>
    <w:rsid w:val="000A479D"/>
    <w:rsid w:val="000A572D"/>
    <w:rsid w:val="000A6E19"/>
    <w:rsid w:val="000A6EAD"/>
    <w:rsid w:val="000A763B"/>
    <w:rsid w:val="000A7AFB"/>
    <w:rsid w:val="000B1313"/>
    <w:rsid w:val="000B1F44"/>
    <w:rsid w:val="000B36C3"/>
    <w:rsid w:val="000B7002"/>
    <w:rsid w:val="000C0349"/>
    <w:rsid w:val="000C0C9B"/>
    <w:rsid w:val="000C1E83"/>
    <w:rsid w:val="000C3EED"/>
    <w:rsid w:val="000C6EB0"/>
    <w:rsid w:val="000C7743"/>
    <w:rsid w:val="000D1853"/>
    <w:rsid w:val="000D6857"/>
    <w:rsid w:val="000D7938"/>
    <w:rsid w:val="000E00BD"/>
    <w:rsid w:val="000E2200"/>
    <w:rsid w:val="000E2953"/>
    <w:rsid w:val="000E381F"/>
    <w:rsid w:val="000E484C"/>
    <w:rsid w:val="000E4D6A"/>
    <w:rsid w:val="000E66F9"/>
    <w:rsid w:val="000F0A6F"/>
    <w:rsid w:val="000F167C"/>
    <w:rsid w:val="000F1DD8"/>
    <w:rsid w:val="00100C1E"/>
    <w:rsid w:val="0010226E"/>
    <w:rsid w:val="00102C6C"/>
    <w:rsid w:val="00103BF8"/>
    <w:rsid w:val="00103C0E"/>
    <w:rsid w:val="00103EB5"/>
    <w:rsid w:val="00103EFC"/>
    <w:rsid w:val="00104779"/>
    <w:rsid w:val="00104988"/>
    <w:rsid w:val="00104FD6"/>
    <w:rsid w:val="00105106"/>
    <w:rsid w:val="001051EF"/>
    <w:rsid w:val="001059ED"/>
    <w:rsid w:val="00106B8F"/>
    <w:rsid w:val="00106F0E"/>
    <w:rsid w:val="001121ED"/>
    <w:rsid w:val="0011298C"/>
    <w:rsid w:val="00113717"/>
    <w:rsid w:val="0012077D"/>
    <w:rsid w:val="00121A58"/>
    <w:rsid w:val="00121B37"/>
    <w:rsid w:val="001227D8"/>
    <w:rsid w:val="001228C9"/>
    <w:rsid w:val="00122CC7"/>
    <w:rsid w:val="00122D4D"/>
    <w:rsid w:val="00124A36"/>
    <w:rsid w:val="00124B92"/>
    <w:rsid w:val="00130661"/>
    <w:rsid w:val="00134938"/>
    <w:rsid w:val="00134F07"/>
    <w:rsid w:val="0013620B"/>
    <w:rsid w:val="00136309"/>
    <w:rsid w:val="001372A2"/>
    <w:rsid w:val="00140F8B"/>
    <w:rsid w:val="001438E7"/>
    <w:rsid w:val="0014391D"/>
    <w:rsid w:val="00150135"/>
    <w:rsid w:val="00150DBE"/>
    <w:rsid w:val="00151AF1"/>
    <w:rsid w:val="00153708"/>
    <w:rsid w:val="00155719"/>
    <w:rsid w:val="0015735F"/>
    <w:rsid w:val="001578E8"/>
    <w:rsid w:val="00157B0B"/>
    <w:rsid w:val="0016133D"/>
    <w:rsid w:val="00161824"/>
    <w:rsid w:val="00161E13"/>
    <w:rsid w:val="00161E91"/>
    <w:rsid w:val="001626C6"/>
    <w:rsid w:val="00163E68"/>
    <w:rsid w:val="0016591A"/>
    <w:rsid w:val="00165F10"/>
    <w:rsid w:val="001675DD"/>
    <w:rsid w:val="001707EF"/>
    <w:rsid w:val="001724D4"/>
    <w:rsid w:val="0017592E"/>
    <w:rsid w:val="00183603"/>
    <w:rsid w:val="00184CA8"/>
    <w:rsid w:val="00193001"/>
    <w:rsid w:val="00193531"/>
    <w:rsid w:val="001943B8"/>
    <w:rsid w:val="00194E51"/>
    <w:rsid w:val="0019698E"/>
    <w:rsid w:val="001A0A95"/>
    <w:rsid w:val="001A27ED"/>
    <w:rsid w:val="001A2D05"/>
    <w:rsid w:val="001A659B"/>
    <w:rsid w:val="001A74B4"/>
    <w:rsid w:val="001A7AA4"/>
    <w:rsid w:val="001B08F0"/>
    <w:rsid w:val="001B24BA"/>
    <w:rsid w:val="001B35A6"/>
    <w:rsid w:val="001B63E7"/>
    <w:rsid w:val="001B7922"/>
    <w:rsid w:val="001B7A4F"/>
    <w:rsid w:val="001C06A4"/>
    <w:rsid w:val="001C1397"/>
    <w:rsid w:val="001C1791"/>
    <w:rsid w:val="001C2102"/>
    <w:rsid w:val="001C4181"/>
    <w:rsid w:val="001C5266"/>
    <w:rsid w:val="001C5EC7"/>
    <w:rsid w:val="001C6023"/>
    <w:rsid w:val="001C6CAD"/>
    <w:rsid w:val="001C6CE8"/>
    <w:rsid w:val="001C6E57"/>
    <w:rsid w:val="001C74AE"/>
    <w:rsid w:val="001D0775"/>
    <w:rsid w:val="001D12E2"/>
    <w:rsid w:val="001D4E5F"/>
    <w:rsid w:val="001D5DD6"/>
    <w:rsid w:val="001E0982"/>
    <w:rsid w:val="001E1D9D"/>
    <w:rsid w:val="001E4646"/>
    <w:rsid w:val="001E64AA"/>
    <w:rsid w:val="001E6833"/>
    <w:rsid w:val="001E74BE"/>
    <w:rsid w:val="001E7A68"/>
    <w:rsid w:val="001E7FBF"/>
    <w:rsid w:val="001F06DA"/>
    <w:rsid w:val="001F32C6"/>
    <w:rsid w:val="001F4637"/>
    <w:rsid w:val="001F4B10"/>
    <w:rsid w:val="001F7230"/>
    <w:rsid w:val="002000BD"/>
    <w:rsid w:val="00200107"/>
    <w:rsid w:val="0020073C"/>
    <w:rsid w:val="002018D7"/>
    <w:rsid w:val="00204E5B"/>
    <w:rsid w:val="00205B62"/>
    <w:rsid w:val="00205B6F"/>
    <w:rsid w:val="00205D6B"/>
    <w:rsid w:val="00206EE0"/>
    <w:rsid w:val="00211BD3"/>
    <w:rsid w:val="00212354"/>
    <w:rsid w:val="002140FD"/>
    <w:rsid w:val="00214771"/>
    <w:rsid w:val="002160FE"/>
    <w:rsid w:val="0022120A"/>
    <w:rsid w:val="002236C5"/>
    <w:rsid w:val="002241A9"/>
    <w:rsid w:val="00224319"/>
    <w:rsid w:val="002243AC"/>
    <w:rsid w:val="00224FEA"/>
    <w:rsid w:val="0022552E"/>
    <w:rsid w:val="00226033"/>
    <w:rsid w:val="0022717D"/>
    <w:rsid w:val="002276D1"/>
    <w:rsid w:val="002278AA"/>
    <w:rsid w:val="00227DC7"/>
    <w:rsid w:val="00227E48"/>
    <w:rsid w:val="00230243"/>
    <w:rsid w:val="00230BDC"/>
    <w:rsid w:val="002370C0"/>
    <w:rsid w:val="00237676"/>
    <w:rsid w:val="00237A23"/>
    <w:rsid w:val="00242528"/>
    <w:rsid w:val="002434C3"/>
    <w:rsid w:val="00246C44"/>
    <w:rsid w:val="00250584"/>
    <w:rsid w:val="00250DF3"/>
    <w:rsid w:val="00253AED"/>
    <w:rsid w:val="002574A1"/>
    <w:rsid w:val="00257585"/>
    <w:rsid w:val="00260CA3"/>
    <w:rsid w:val="00261BAF"/>
    <w:rsid w:val="00262A17"/>
    <w:rsid w:val="002643BE"/>
    <w:rsid w:val="002647DF"/>
    <w:rsid w:val="00267524"/>
    <w:rsid w:val="00272608"/>
    <w:rsid w:val="00272737"/>
    <w:rsid w:val="00272F59"/>
    <w:rsid w:val="00273889"/>
    <w:rsid w:val="00276422"/>
    <w:rsid w:val="00281DA3"/>
    <w:rsid w:val="0028217A"/>
    <w:rsid w:val="00285B07"/>
    <w:rsid w:val="00285DDA"/>
    <w:rsid w:val="00286971"/>
    <w:rsid w:val="00290ADF"/>
    <w:rsid w:val="00290D20"/>
    <w:rsid w:val="00291587"/>
    <w:rsid w:val="00294FC6"/>
    <w:rsid w:val="002956B4"/>
    <w:rsid w:val="0029589C"/>
    <w:rsid w:val="002963A6"/>
    <w:rsid w:val="00297536"/>
    <w:rsid w:val="002A112D"/>
    <w:rsid w:val="002A16CE"/>
    <w:rsid w:val="002A750E"/>
    <w:rsid w:val="002B26F0"/>
    <w:rsid w:val="002B39BB"/>
    <w:rsid w:val="002B466D"/>
    <w:rsid w:val="002B52E5"/>
    <w:rsid w:val="002B5AE9"/>
    <w:rsid w:val="002B6D64"/>
    <w:rsid w:val="002B7DD4"/>
    <w:rsid w:val="002B7E0D"/>
    <w:rsid w:val="002C030C"/>
    <w:rsid w:val="002C0E8A"/>
    <w:rsid w:val="002C2544"/>
    <w:rsid w:val="002C2930"/>
    <w:rsid w:val="002C2DA6"/>
    <w:rsid w:val="002C4E55"/>
    <w:rsid w:val="002C74D5"/>
    <w:rsid w:val="002D0926"/>
    <w:rsid w:val="002D0D80"/>
    <w:rsid w:val="002D10F0"/>
    <w:rsid w:val="002D169B"/>
    <w:rsid w:val="002D1F4A"/>
    <w:rsid w:val="002D26A9"/>
    <w:rsid w:val="002D2E58"/>
    <w:rsid w:val="002D659E"/>
    <w:rsid w:val="002D78C9"/>
    <w:rsid w:val="002E0439"/>
    <w:rsid w:val="002E158A"/>
    <w:rsid w:val="002E1931"/>
    <w:rsid w:val="002E7D38"/>
    <w:rsid w:val="002E7F51"/>
    <w:rsid w:val="002F0185"/>
    <w:rsid w:val="002F1933"/>
    <w:rsid w:val="002F2148"/>
    <w:rsid w:val="002F4F13"/>
    <w:rsid w:val="002F5452"/>
    <w:rsid w:val="002F6820"/>
    <w:rsid w:val="002F7541"/>
    <w:rsid w:val="002F7DFF"/>
    <w:rsid w:val="0030066E"/>
    <w:rsid w:val="003007A9"/>
    <w:rsid w:val="003008BD"/>
    <w:rsid w:val="00300EF0"/>
    <w:rsid w:val="00301775"/>
    <w:rsid w:val="00302222"/>
    <w:rsid w:val="00302C7B"/>
    <w:rsid w:val="003031CA"/>
    <w:rsid w:val="00303BC9"/>
    <w:rsid w:val="00304CB1"/>
    <w:rsid w:val="003056A2"/>
    <w:rsid w:val="00306653"/>
    <w:rsid w:val="00306D2F"/>
    <w:rsid w:val="00311DB3"/>
    <w:rsid w:val="0031260E"/>
    <w:rsid w:val="00313B70"/>
    <w:rsid w:val="00314B4A"/>
    <w:rsid w:val="00314FF6"/>
    <w:rsid w:val="0031517F"/>
    <w:rsid w:val="003159D3"/>
    <w:rsid w:val="00315E86"/>
    <w:rsid w:val="003166B0"/>
    <w:rsid w:val="00317059"/>
    <w:rsid w:val="00317525"/>
    <w:rsid w:val="00317681"/>
    <w:rsid w:val="00320C4B"/>
    <w:rsid w:val="00323E4E"/>
    <w:rsid w:val="00324F00"/>
    <w:rsid w:val="0032670D"/>
    <w:rsid w:val="00327104"/>
    <w:rsid w:val="00337055"/>
    <w:rsid w:val="003408DE"/>
    <w:rsid w:val="00340A59"/>
    <w:rsid w:val="00341549"/>
    <w:rsid w:val="003419DF"/>
    <w:rsid w:val="00341D56"/>
    <w:rsid w:val="00344101"/>
    <w:rsid w:val="00344CE2"/>
    <w:rsid w:val="00346231"/>
    <w:rsid w:val="00347888"/>
    <w:rsid w:val="00351DCD"/>
    <w:rsid w:val="0035675C"/>
    <w:rsid w:val="00356838"/>
    <w:rsid w:val="00361BBE"/>
    <w:rsid w:val="003649CD"/>
    <w:rsid w:val="00367571"/>
    <w:rsid w:val="00371A41"/>
    <w:rsid w:val="00374C93"/>
    <w:rsid w:val="00375858"/>
    <w:rsid w:val="00376037"/>
    <w:rsid w:val="003777E4"/>
    <w:rsid w:val="0038311A"/>
    <w:rsid w:val="00386D86"/>
    <w:rsid w:val="003905EB"/>
    <w:rsid w:val="003908AA"/>
    <w:rsid w:val="00391741"/>
    <w:rsid w:val="00392EEA"/>
    <w:rsid w:val="00393CAC"/>
    <w:rsid w:val="0039499E"/>
    <w:rsid w:val="00394C14"/>
    <w:rsid w:val="00397D02"/>
    <w:rsid w:val="003A0916"/>
    <w:rsid w:val="003A1376"/>
    <w:rsid w:val="003A290B"/>
    <w:rsid w:val="003A43E4"/>
    <w:rsid w:val="003A592D"/>
    <w:rsid w:val="003A5A05"/>
    <w:rsid w:val="003A714E"/>
    <w:rsid w:val="003B04C5"/>
    <w:rsid w:val="003B179C"/>
    <w:rsid w:val="003B31E9"/>
    <w:rsid w:val="003B457E"/>
    <w:rsid w:val="003B470A"/>
    <w:rsid w:val="003B4C25"/>
    <w:rsid w:val="003B4E7F"/>
    <w:rsid w:val="003B76DB"/>
    <w:rsid w:val="003B7F8B"/>
    <w:rsid w:val="003C2102"/>
    <w:rsid w:val="003C2204"/>
    <w:rsid w:val="003C3A4A"/>
    <w:rsid w:val="003C4BC0"/>
    <w:rsid w:val="003C5232"/>
    <w:rsid w:val="003D01D4"/>
    <w:rsid w:val="003D06C5"/>
    <w:rsid w:val="003D10CC"/>
    <w:rsid w:val="003D1516"/>
    <w:rsid w:val="003D19CE"/>
    <w:rsid w:val="003D2582"/>
    <w:rsid w:val="003D2669"/>
    <w:rsid w:val="003D286E"/>
    <w:rsid w:val="003D2DC7"/>
    <w:rsid w:val="003D4480"/>
    <w:rsid w:val="003D5C69"/>
    <w:rsid w:val="003D63F9"/>
    <w:rsid w:val="003D7BB2"/>
    <w:rsid w:val="003E3FB4"/>
    <w:rsid w:val="003E4824"/>
    <w:rsid w:val="003E5828"/>
    <w:rsid w:val="003E5CF4"/>
    <w:rsid w:val="003E7345"/>
    <w:rsid w:val="003F1607"/>
    <w:rsid w:val="003F16A8"/>
    <w:rsid w:val="00402311"/>
    <w:rsid w:val="00405758"/>
    <w:rsid w:val="00405C30"/>
    <w:rsid w:val="00407352"/>
    <w:rsid w:val="00410230"/>
    <w:rsid w:val="00410442"/>
    <w:rsid w:val="0041148F"/>
    <w:rsid w:val="00414ACF"/>
    <w:rsid w:val="00414D08"/>
    <w:rsid w:val="00420EF4"/>
    <w:rsid w:val="00423A8E"/>
    <w:rsid w:val="0042438A"/>
    <w:rsid w:val="004252CC"/>
    <w:rsid w:val="00427A98"/>
    <w:rsid w:val="00430C7B"/>
    <w:rsid w:val="00430E6D"/>
    <w:rsid w:val="00434DD8"/>
    <w:rsid w:val="0043542B"/>
    <w:rsid w:val="00437C2D"/>
    <w:rsid w:val="00437F68"/>
    <w:rsid w:val="00440311"/>
    <w:rsid w:val="0044480F"/>
    <w:rsid w:val="00445D36"/>
    <w:rsid w:val="00445EE5"/>
    <w:rsid w:val="00446B62"/>
    <w:rsid w:val="004475FE"/>
    <w:rsid w:val="00447B09"/>
    <w:rsid w:val="00447B40"/>
    <w:rsid w:val="0045010F"/>
    <w:rsid w:val="00451055"/>
    <w:rsid w:val="00452CEE"/>
    <w:rsid w:val="00454E98"/>
    <w:rsid w:val="00455577"/>
    <w:rsid w:val="00455979"/>
    <w:rsid w:val="0045688A"/>
    <w:rsid w:val="00460E25"/>
    <w:rsid w:val="00461CEF"/>
    <w:rsid w:val="0046297B"/>
    <w:rsid w:val="004644C6"/>
    <w:rsid w:val="00466812"/>
    <w:rsid w:val="00470B4A"/>
    <w:rsid w:val="004732CC"/>
    <w:rsid w:val="00474192"/>
    <w:rsid w:val="00475563"/>
    <w:rsid w:val="004758EF"/>
    <w:rsid w:val="00475A28"/>
    <w:rsid w:val="00475E3F"/>
    <w:rsid w:val="004819F1"/>
    <w:rsid w:val="00482BFA"/>
    <w:rsid w:val="00484A48"/>
    <w:rsid w:val="00485543"/>
    <w:rsid w:val="00485866"/>
    <w:rsid w:val="00491CC3"/>
    <w:rsid w:val="00492F54"/>
    <w:rsid w:val="004A0697"/>
    <w:rsid w:val="004A0D26"/>
    <w:rsid w:val="004A5413"/>
    <w:rsid w:val="004A58C6"/>
    <w:rsid w:val="004B1E61"/>
    <w:rsid w:val="004B2638"/>
    <w:rsid w:val="004B7095"/>
    <w:rsid w:val="004C0202"/>
    <w:rsid w:val="004C1ADC"/>
    <w:rsid w:val="004C2E83"/>
    <w:rsid w:val="004C3D6D"/>
    <w:rsid w:val="004C448E"/>
    <w:rsid w:val="004C557C"/>
    <w:rsid w:val="004C5C09"/>
    <w:rsid w:val="004C67A0"/>
    <w:rsid w:val="004C72ED"/>
    <w:rsid w:val="004C7C1F"/>
    <w:rsid w:val="004D03A2"/>
    <w:rsid w:val="004D03B4"/>
    <w:rsid w:val="004D084D"/>
    <w:rsid w:val="004D0C24"/>
    <w:rsid w:val="004D120C"/>
    <w:rsid w:val="004D5D4A"/>
    <w:rsid w:val="004D7248"/>
    <w:rsid w:val="004E3E38"/>
    <w:rsid w:val="004E4919"/>
    <w:rsid w:val="004E7C8B"/>
    <w:rsid w:val="004F05B4"/>
    <w:rsid w:val="004F12A2"/>
    <w:rsid w:val="004F2CA9"/>
    <w:rsid w:val="004F2FFF"/>
    <w:rsid w:val="004F7D28"/>
    <w:rsid w:val="00500088"/>
    <w:rsid w:val="005019B2"/>
    <w:rsid w:val="005026F0"/>
    <w:rsid w:val="00502A41"/>
    <w:rsid w:val="005059FF"/>
    <w:rsid w:val="005072EB"/>
    <w:rsid w:val="00507542"/>
    <w:rsid w:val="00511083"/>
    <w:rsid w:val="0051573C"/>
    <w:rsid w:val="00515AEC"/>
    <w:rsid w:val="005167DE"/>
    <w:rsid w:val="00516DB1"/>
    <w:rsid w:val="00516DD9"/>
    <w:rsid w:val="00517AD5"/>
    <w:rsid w:val="005221B9"/>
    <w:rsid w:val="00522963"/>
    <w:rsid w:val="005248F1"/>
    <w:rsid w:val="005258C2"/>
    <w:rsid w:val="005314DA"/>
    <w:rsid w:val="00531CF1"/>
    <w:rsid w:val="00531E7E"/>
    <w:rsid w:val="0053681B"/>
    <w:rsid w:val="00536BEB"/>
    <w:rsid w:val="00536D0D"/>
    <w:rsid w:val="005371F0"/>
    <w:rsid w:val="00540504"/>
    <w:rsid w:val="0054639F"/>
    <w:rsid w:val="00552300"/>
    <w:rsid w:val="005539A2"/>
    <w:rsid w:val="0055448C"/>
    <w:rsid w:val="00555D31"/>
    <w:rsid w:val="00555F7D"/>
    <w:rsid w:val="00556509"/>
    <w:rsid w:val="00556949"/>
    <w:rsid w:val="005576A1"/>
    <w:rsid w:val="00557BD5"/>
    <w:rsid w:val="005620C1"/>
    <w:rsid w:val="00562BCC"/>
    <w:rsid w:val="00564AF6"/>
    <w:rsid w:val="0056594A"/>
    <w:rsid w:val="00573278"/>
    <w:rsid w:val="00574063"/>
    <w:rsid w:val="005752DE"/>
    <w:rsid w:val="005759AA"/>
    <w:rsid w:val="00577E08"/>
    <w:rsid w:val="005803A9"/>
    <w:rsid w:val="00580976"/>
    <w:rsid w:val="00580CE6"/>
    <w:rsid w:val="005819C4"/>
    <w:rsid w:val="00582570"/>
    <w:rsid w:val="005861A4"/>
    <w:rsid w:val="00587125"/>
    <w:rsid w:val="0058794D"/>
    <w:rsid w:val="00587C10"/>
    <w:rsid w:val="00591642"/>
    <w:rsid w:val="00591958"/>
    <w:rsid w:val="00592EE0"/>
    <w:rsid w:val="00593060"/>
    <w:rsid w:val="0059497E"/>
    <w:rsid w:val="005975B3"/>
    <w:rsid w:val="005A2AAD"/>
    <w:rsid w:val="005A5D09"/>
    <w:rsid w:val="005A6064"/>
    <w:rsid w:val="005B003B"/>
    <w:rsid w:val="005B1A55"/>
    <w:rsid w:val="005B1B53"/>
    <w:rsid w:val="005B2A86"/>
    <w:rsid w:val="005B2B1C"/>
    <w:rsid w:val="005B3AF9"/>
    <w:rsid w:val="005B3CC0"/>
    <w:rsid w:val="005B7803"/>
    <w:rsid w:val="005C0587"/>
    <w:rsid w:val="005C3436"/>
    <w:rsid w:val="005C38C7"/>
    <w:rsid w:val="005C4934"/>
    <w:rsid w:val="005C498A"/>
    <w:rsid w:val="005C4F48"/>
    <w:rsid w:val="005C64A8"/>
    <w:rsid w:val="005C7689"/>
    <w:rsid w:val="005D147F"/>
    <w:rsid w:val="005D6E8D"/>
    <w:rsid w:val="005D7BBF"/>
    <w:rsid w:val="005E33D1"/>
    <w:rsid w:val="005E35D6"/>
    <w:rsid w:val="005E3E18"/>
    <w:rsid w:val="005E676D"/>
    <w:rsid w:val="005F0753"/>
    <w:rsid w:val="005F0C2E"/>
    <w:rsid w:val="005F0CAB"/>
    <w:rsid w:val="005F1991"/>
    <w:rsid w:val="005F2063"/>
    <w:rsid w:val="005F2AF7"/>
    <w:rsid w:val="005F37D7"/>
    <w:rsid w:val="005F4832"/>
    <w:rsid w:val="005F53C2"/>
    <w:rsid w:val="005F58A1"/>
    <w:rsid w:val="005F5FB1"/>
    <w:rsid w:val="00602F15"/>
    <w:rsid w:val="006039C7"/>
    <w:rsid w:val="00605102"/>
    <w:rsid w:val="006053F7"/>
    <w:rsid w:val="00606CFA"/>
    <w:rsid w:val="0061058C"/>
    <w:rsid w:val="006105F2"/>
    <w:rsid w:val="00611009"/>
    <w:rsid w:val="006115B2"/>
    <w:rsid w:val="00611FC2"/>
    <w:rsid w:val="00612016"/>
    <w:rsid w:val="006122C7"/>
    <w:rsid w:val="006132E1"/>
    <w:rsid w:val="006148F0"/>
    <w:rsid w:val="006150AE"/>
    <w:rsid w:val="006152FE"/>
    <w:rsid w:val="00620494"/>
    <w:rsid w:val="00620858"/>
    <w:rsid w:val="00622019"/>
    <w:rsid w:val="00622935"/>
    <w:rsid w:val="00623E8C"/>
    <w:rsid w:val="00627E08"/>
    <w:rsid w:val="0063033F"/>
    <w:rsid w:val="006306BA"/>
    <w:rsid w:val="00631E75"/>
    <w:rsid w:val="006342B6"/>
    <w:rsid w:val="00634D8E"/>
    <w:rsid w:val="00635EB4"/>
    <w:rsid w:val="00640316"/>
    <w:rsid w:val="00650CF7"/>
    <w:rsid w:val="00650F0F"/>
    <w:rsid w:val="006533C6"/>
    <w:rsid w:val="00656DCB"/>
    <w:rsid w:val="00657E59"/>
    <w:rsid w:val="006604B1"/>
    <w:rsid w:val="006619B1"/>
    <w:rsid w:val="0066226C"/>
    <w:rsid w:val="00666A16"/>
    <w:rsid w:val="00666BD0"/>
    <w:rsid w:val="0066729B"/>
    <w:rsid w:val="00670581"/>
    <w:rsid w:val="00672E12"/>
    <w:rsid w:val="0067453A"/>
    <w:rsid w:val="00675443"/>
    <w:rsid w:val="00675B05"/>
    <w:rsid w:val="00677E30"/>
    <w:rsid w:val="00681C15"/>
    <w:rsid w:val="0068780B"/>
    <w:rsid w:val="00690935"/>
    <w:rsid w:val="006932A5"/>
    <w:rsid w:val="00693700"/>
    <w:rsid w:val="0069665A"/>
    <w:rsid w:val="006A0C53"/>
    <w:rsid w:val="006A1E3B"/>
    <w:rsid w:val="006A259A"/>
    <w:rsid w:val="006A4904"/>
    <w:rsid w:val="006A4928"/>
    <w:rsid w:val="006A5DBD"/>
    <w:rsid w:val="006A736C"/>
    <w:rsid w:val="006A79C8"/>
    <w:rsid w:val="006B030C"/>
    <w:rsid w:val="006B03CC"/>
    <w:rsid w:val="006B0C90"/>
    <w:rsid w:val="006B0D14"/>
    <w:rsid w:val="006B46DF"/>
    <w:rsid w:val="006B493A"/>
    <w:rsid w:val="006B4E08"/>
    <w:rsid w:val="006B4EF1"/>
    <w:rsid w:val="006B533A"/>
    <w:rsid w:val="006C4517"/>
    <w:rsid w:val="006C7A26"/>
    <w:rsid w:val="006D1162"/>
    <w:rsid w:val="006D36F2"/>
    <w:rsid w:val="006D5E01"/>
    <w:rsid w:val="006D705C"/>
    <w:rsid w:val="006E08BF"/>
    <w:rsid w:val="006E0CEC"/>
    <w:rsid w:val="006E16C6"/>
    <w:rsid w:val="006E1DA1"/>
    <w:rsid w:val="006E5B01"/>
    <w:rsid w:val="006F159B"/>
    <w:rsid w:val="006F4E5A"/>
    <w:rsid w:val="006F504C"/>
    <w:rsid w:val="006F6D7C"/>
    <w:rsid w:val="006F7F9A"/>
    <w:rsid w:val="007023DA"/>
    <w:rsid w:val="00705D1B"/>
    <w:rsid w:val="00706E48"/>
    <w:rsid w:val="00707B86"/>
    <w:rsid w:val="00710B7B"/>
    <w:rsid w:val="00714C15"/>
    <w:rsid w:val="0072011A"/>
    <w:rsid w:val="007219BF"/>
    <w:rsid w:val="00722225"/>
    <w:rsid w:val="00722BB9"/>
    <w:rsid w:val="00723A98"/>
    <w:rsid w:val="00723B88"/>
    <w:rsid w:val="00724D0B"/>
    <w:rsid w:val="00724E16"/>
    <w:rsid w:val="0072557C"/>
    <w:rsid w:val="00731569"/>
    <w:rsid w:val="00735013"/>
    <w:rsid w:val="0073682F"/>
    <w:rsid w:val="00737188"/>
    <w:rsid w:val="0073741E"/>
    <w:rsid w:val="007375E0"/>
    <w:rsid w:val="00740135"/>
    <w:rsid w:val="007425FA"/>
    <w:rsid w:val="0074664F"/>
    <w:rsid w:val="0075196F"/>
    <w:rsid w:val="007521C6"/>
    <w:rsid w:val="0075488C"/>
    <w:rsid w:val="0075649F"/>
    <w:rsid w:val="007649E3"/>
    <w:rsid w:val="00764FD6"/>
    <w:rsid w:val="007656BB"/>
    <w:rsid w:val="00766FE4"/>
    <w:rsid w:val="0076773B"/>
    <w:rsid w:val="00770C88"/>
    <w:rsid w:val="007715F0"/>
    <w:rsid w:val="00773347"/>
    <w:rsid w:val="007734AB"/>
    <w:rsid w:val="00775CE6"/>
    <w:rsid w:val="007814AA"/>
    <w:rsid w:val="007823FD"/>
    <w:rsid w:val="00783861"/>
    <w:rsid w:val="007839CD"/>
    <w:rsid w:val="00787674"/>
    <w:rsid w:val="00791E6E"/>
    <w:rsid w:val="00797F57"/>
    <w:rsid w:val="007A0B78"/>
    <w:rsid w:val="007A1A99"/>
    <w:rsid w:val="007A2580"/>
    <w:rsid w:val="007A344B"/>
    <w:rsid w:val="007A3566"/>
    <w:rsid w:val="007A4660"/>
    <w:rsid w:val="007A6CF8"/>
    <w:rsid w:val="007A7AB3"/>
    <w:rsid w:val="007B194C"/>
    <w:rsid w:val="007B3E22"/>
    <w:rsid w:val="007B44DB"/>
    <w:rsid w:val="007C043B"/>
    <w:rsid w:val="007C0E8D"/>
    <w:rsid w:val="007C104D"/>
    <w:rsid w:val="007C1B51"/>
    <w:rsid w:val="007C2EE6"/>
    <w:rsid w:val="007C338C"/>
    <w:rsid w:val="007C3749"/>
    <w:rsid w:val="007C47FE"/>
    <w:rsid w:val="007D0D75"/>
    <w:rsid w:val="007D0E4E"/>
    <w:rsid w:val="007D1099"/>
    <w:rsid w:val="007D10B4"/>
    <w:rsid w:val="007D45DC"/>
    <w:rsid w:val="007D468F"/>
    <w:rsid w:val="007D495B"/>
    <w:rsid w:val="007D53C3"/>
    <w:rsid w:val="007E018E"/>
    <w:rsid w:val="007E3342"/>
    <w:rsid w:val="007E4DF7"/>
    <w:rsid w:val="007E5BF6"/>
    <w:rsid w:val="007E6075"/>
    <w:rsid w:val="007E73DB"/>
    <w:rsid w:val="007F01C1"/>
    <w:rsid w:val="007F1EED"/>
    <w:rsid w:val="007F23DA"/>
    <w:rsid w:val="007F2A2C"/>
    <w:rsid w:val="007F4B29"/>
    <w:rsid w:val="007F67A3"/>
    <w:rsid w:val="007F7423"/>
    <w:rsid w:val="00800811"/>
    <w:rsid w:val="008016E6"/>
    <w:rsid w:val="008018CD"/>
    <w:rsid w:val="008034E1"/>
    <w:rsid w:val="008047BA"/>
    <w:rsid w:val="00804CDE"/>
    <w:rsid w:val="00805014"/>
    <w:rsid w:val="00806512"/>
    <w:rsid w:val="008066D3"/>
    <w:rsid w:val="008128F6"/>
    <w:rsid w:val="00813DA6"/>
    <w:rsid w:val="00813DEE"/>
    <w:rsid w:val="008143BB"/>
    <w:rsid w:val="00815DA2"/>
    <w:rsid w:val="00817126"/>
    <w:rsid w:val="0082046D"/>
    <w:rsid w:val="00820687"/>
    <w:rsid w:val="0082113D"/>
    <w:rsid w:val="008217D2"/>
    <w:rsid w:val="00821859"/>
    <w:rsid w:val="00821925"/>
    <w:rsid w:val="008223B1"/>
    <w:rsid w:val="00825337"/>
    <w:rsid w:val="008254E0"/>
    <w:rsid w:val="0082652C"/>
    <w:rsid w:val="00826F2A"/>
    <w:rsid w:val="00827796"/>
    <w:rsid w:val="00830B8A"/>
    <w:rsid w:val="00831365"/>
    <w:rsid w:val="0083150C"/>
    <w:rsid w:val="00832E9A"/>
    <w:rsid w:val="00835808"/>
    <w:rsid w:val="0083722C"/>
    <w:rsid w:val="00845141"/>
    <w:rsid w:val="00845996"/>
    <w:rsid w:val="00846EDC"/>
    <w:rsid w:val="0084733B"/>
    <w:rsid w:val="00852E49"/>
    <w:rsid w:val="008530A3"/>
    <w:rsid w:val="00853BE9"/>
    <w:rsid w:val="00854D1C"/>
    <w:rsid w:val="00854EE5"/>
    <w:rsid w:val="008571C3"/>
    <w:rsid w:val="0085748E"/>
    <w:rsid w:val="0086154F"/>
    <w:rsid w:val="00864B8C"/>
    <w:rsid w:val="00870028"/>
    <w:rsid w:val="00871D1D"/>
    <w:rsid w:val="00873F4D"/>
    <w:rsid w:val="0087478B"/>
    <w:rsid w:val="00875392"/>
    <w:rsid w:val="0087556D"/>
    <w:rsid w:val="00876B65"/>
    <w:rsid w:val="00877B71"/>
    <w:rsid w:val="00880A09"/>
    <w:rsid w:val="00881CD7"/>
    <w:rsid w:val="00883FA4"/>
    <w:rsid w:val="00884BFF"/>
    <w:rsid w:val="00885D09"/>
    <w:rsid w:val="0088740C"/>
    <w:rsid w:val="00891A55"/>
    <w:rsid w:val="00894BFC"/>
    <w:rsid w:val="00895446"/>
    <w:rsid w:val="00895DAE"/>
    <w:rsid w:val="008A08C7"/>
    <w:rsid w:val="008A2E89"/>
    <w:rsid w:val="008A40A1"/>
    <w:rsid w:val="008A4AFC"/>
    <w:rsid w:val="008B28EB"/>
    <w:rsid w:val="008B29B4"/>
    <w:rsid w:val="008B2D3B"/>
    <w:rsid w:val="008B3003"/>
    <w:rsid w:val="008B4051"/>
    <w:rsid w:val="008B44F7"/>
    <w:rsid w:val="008B4B83"/>
    <w:rsid w:val="008B4D63"/>
    <w:rsid w:val="008B5179"/>
    <w:rsid w:val="008B51A0"/>
    <w:rsid w:val="008B5F67"/>
    <w:rsid w:val="008C03A9"/>
    <w:rsid w:val="008C0653"/>
    <w:rsid w:val="008C0D1F"/>
    <w:rsid w:val="008C0E15"/>
    <w:rsid w:val="008C0ED7"/>
    <w:rsid w:val="008C37D1"/>
    <w:rsid w:val="008C4410"/>
    <w:rsid w:val="008C5171"/>
    <w:rsid w:val="008C72B7"/>
    <w:rsid w:val="008D26CE"/>
    <w:rsid w:val="008D42C9"/>
    <w:rsid w:val="008D4F6E"/>
    <w:rsid w:val="008D5E2D"/>
    <w:rsid w:val="008D69FF"/>
    <w:rsid w:val="008D79EF"/>
    <w:rsid w:val="008E035F"/>
    <w:rsid w:val="008E2FFB"/>
    <w:rsid w:val="008E5913"/>
    <w:rsid w:val="008E68C8"/>
    <w:rsid w:val="008E7A70"/>
    <w:rsid w:val="008E7BE9"/>
    <w:rsid w:val="008F296A"/>
    <w:rsid w:val="008F32F9"/>
    <w:rsid w:val="008F5A82"/>
    <w:rsid w:val="008F6A64"/>
    <w:rsid w:val="00900960"/>
    <w:rsid w:val="00900AD7"/>
    <w:rsid w:val="00900DAD"/>
    <w:rsid w:val="0090687A"/>
    <w:rsid w:val="009126D9"/>
    <w:rsid w:val="00912A42"/>
    <w:rsid w:val="009137DF"/>
    <w:rsid w:val="009141EE"/>
    <w:rsid w:val="0091436B"/>
    <w:rsid w:val="00920E8B"/>
    <w:rsid w:val="00922776"/>
    <w:rsid w:val="00922A0A"/>
    <w:rsid w:val="009243D0"/>
    <w:rsid w:val="00924715"/>
    <w:rsid w:val="00925ADA"/>
    <w:rsid w:val="00926DE7"/>
    <w:rsid w:val="00927A43"/>
    <w:rsid w:val="00927DA9"/>
    <w:rsid w:val="00930EE4"/>
    <w:rsid w:val="00931763"/>
    <w:rsid w:val="0093236D"/>
    <w:rsid w:val="0093393C"/>
    <w:rsid w:val="00933C3C"/>
    <w:rsid w:val="00942905"/>
    <w:rsid w:val="009441DB"/>
    <w:rsid w:val="00945356"/>
    <w:rsid w:val="0094575D"/>
    <w:rsid w:val="00952D16"/>
    <w:rsid w:val="009548A3"/>
    <w:rsid w:val="009573C6"/>
    <w:rsid w:val="0095783B"/>
    <w:rsid w:val="009578C9"/>
    <w:rsid w:val="00960C11"/>
    <w:rsid w:val="00961252"/>
    <w:rsid w:val="00961BC2"/>
    <w:rsid w:val="00962AE3"/>
    <w:rsid w:val="00963C20"/>
    <w:rsid w:val="0096422A"/>
    <w:rsid w:val="00964582"/>
    <w:rsid w:val="00964ACF"/>
    <w:rsid w:val="00967248"/>
    <w:rsid w:val="0097093E"/>
    <w:rsid w:val="00971F09"/>
    <w:rsid w:val="00974A1F"/>
    <w:rsid w:val="009766E7"/>
    <w:rsid w:val="00977B39"/>
    <w:rsid w:val="00983066"/>
    <w:rsid w:val="00986BFE"/>
    <w:rsid w:val="00987AB2"/>
    <w:rsid w:val="00990931"/>
    <w:rsid w:val="0099225A"/>
    <w:rsid w:val="00992420"/>
    <w:rsid w:val="00996808"/>
    <w:rsid w:val="009A19A0"/>
    <w:rsid w:val="009A1F37"/>
    <w:rsid w:val="009A46B6"/>
    <w:rsid w:val="009A46EA"/>
    <w:rsid w:val="009A49F6"/>
    <w:rsid w:val="009A69C1"/>
    <w:rsid w:val="009A6BED"/>
    <w:rsid w:val="009B2399"/>
    <w:rsid w:val="009B536E"/>
    <w:rsid w:val="009B65B3"/>
    <w:rsid w:val="009B6F08"/>
    <w:rsid w:val="009C0E7E"/>
    <w:rsid w:val="009C3568"/>
    <w:rsid w:val="009C35A8"/>
    <w:rsid w:val="009C57BE"/>
    <w:rsid w:val="009C5F26"/>
    <w:rsid w:val="009C6935"/>
    <w:rsid w:val="009C79EC"/>
    <w:rsid w:val="009D1751"/>
    <w:rsid w:val="009D1D1F"/>
    <w:rsid w:val="009D2628"/>
    <w:rsid w:val="009D413C"/>
    <w:rsid w:val="009D4327"/>
    <w:rsid w:val="009E1357"/>
    <w:rsid w:val="009E2B3B"/>
    <w:rsid w:val="009E3CFE"/>
    <w:rsid w:val="009E3E8E"/>
    <w:rsid w:val="009E40DD"/>
    <w:rsid w:val="009E4EB6"/>
    <w:rsid w:val="009E677F"/>
    <w:rsid w:val="009E7D62"/>
    <w:rsid w:val="009F11B6"/>
    <w:rsid w:val="009F298C"/>
    <w:rsid w:val="009F625E"/>
    <w:rsid w:val="009F6DB9"/>
    <w:rsid w:val="00A004EB"/>
    <w:rsid w:val="00A00747"/>
    <w:rsid w:val="00A00BB8"/>
    <w:rsid w:val="00A01143"/>
    <w:rsid w:val="00A024D6"/>
    <w:rsid w:val="00A027C9"/>
    <w:rsid w:val="00A041F1"/>
    <w:rsid w:val="00A043D2"/>
    <w:rsid w:val="00A04B46"/>
    <w:rsid w:val="00A04C4B"/>
    <w:rsid w:val="00A05574"/>
    <w:rsid w:val="00A055B8"/>
    <w:rsid w:val="00A06552"/>
    <w:rsid w:val="00A12FBA"/>
    <w:rsid w:val="00A132BB"/>
    <w:rsid w:val="00A15358"/>
    <w:rsid w:val="00A17DD4"/>
    <w:rsid w:val="00A20C6E"/>
    <w:rsid w:val="00A22343"/>
    <w:rsid w:val="00A24258"/>
    <w:rsid w:val="00A252E8"/>
    <w:rsid w:val="00A253DE"/>
    <w:rsid w:val="00A26252"/>
    <w:rsid w:val="00A26C17"/>
    <w:rsid w:val="00A278C7"/>
    <w:rsid w:val="00A27F82"/>
    <w:rsid w:val="00A30896"/>
    <w:rsid w:val="00A30EB1"/>
    <w:rsid w:val="00A357FD"/>
    <w:rsid w:val="00A36403"/>
    <w:rsid w:val="00A37779"/>
    <w:rsid w:val="00A40DDB"/>
    <w:rsid w:val="00A42499"/>
    <w:rsid w:val="00A43480"/>
    <w:rsid w:val="00A45429"/>
    <w:rsid w:val="00A45F94"/>
    <w:rsid w:val="00A46029"/>
    <w:rsid w:val="00A46D9A"/>
    <w:rsid w:val="00A46F49"/>
    <w:rsid w:val="00A50DB4"/>
    <w:rsid w:val="00A53D88"/>
    <w:rsid w:val="00A55A41"/>
    <w:rsid w:val="00A5638E"/>
    <w:rsid w:val="00A56CCF"/>
    <w:rsid w:val="00A56DDF"/>
    <w:rsid w:val="00A61764"/>
    <w:rsid w:val="00A62468"/>
    <w:rsid w:val="00A66189"/>
    <w:rsid w:val="00A739A4"/>
    <w:rsid w:val="00A76DED"/>
    <w:rsid w:val="00A774D1"/>
    <w:rsid w:val="00A80008"/>
    <w:rsid w:val="00A80155"/>
    <w:rsid w:val="00A80D89"/>
    <w:rsid w:val="00A818C5"/>
    <w:rsid w:val="00A82A83"/>
    <w:rsid w:val="00A85648"/>
    <w:rsid w:val="00A87613"/>
    <w:rsid w:val="00A87747"/>
    <w:rsid w:val="00A91B33"/>
    <w:rsid w:val="00A942CE"/>
    <w:rsid w:val="00A9523B"/>
    <w:rsid w:val="00A958EC"/>
    <w:rsid w:val="00A979EB"/>
    <w:rsid w:val="00AA0108"/>
    <w:rsid w:val="00AA0747"/>
    <w:rsid w:val="00AA14EE"/>
    <w:rsid w:val="00AA34C6"/>
    <w:rsid w:val="00AA45FA"/>
    <w:rsid w:val="00AA725C"/>
    <w:rsid w:val="00AA7298"/>
    <w:rsid w:val="00AB19F7"/>
    <w:rsid w:val="00AB1A1C"/>
    <w:rsid w:val="00AB1F4E"/>
    <w:rsid w:val="00AB25F5"/>
    <w:rsid w:val="00AB3624"/>
    <w:rsid w:val="00AB53E2"/>
    <w:rsid w:val="00AB6761"/>
    <w:rsid w:val="00AB6AA7"/>
    <w:rsid w:val="00AB7252"/>
    <w:rsid w:val="00AC0FAE"/>
    <w:rsid w:val="00AC1794"/>
    <w:rsid w:val="00AC521D"/>
    <w:rsid w:val="00AC5EEE"/>
    <w:rsid w:val="00AD0161"/>
    <w:rsid w:val="00AD06AD"/>
    <w:rsid w:val="00AD15FC"/>
    <w:rsid w:val="00AD165E"/>
    <w:rsid w:val="00AD263B"/>
    <w:rsid w:val="00AD31FD"/>
    <w:rsid w:val="00AD3291"/>
    <w:rsid w:val="00AD3EDA"/>
    <w:rsid w:val="00AD5321"/>
    <w:rsid w:val="00AD5B53"/>
    <w:rsid w:val="00AD6A66"/>
    <w:rsid w:val="00AD6C65"/>
    <w:rsid w:val="00AD7A1E"/>
    <w:rsid w:val="00AD7C8B"/>
    <w:rsid w:val="00AE33DF"/>
    <w:rsid w:val="00AE4743"/>
    <w:rsid w:val="00AF06B3"/>
    <w:rsid w:val="00AF2D60"/>
    <w:rsid w:val="00AF30E9"/>
    <w:rsid w:val="00AF4164"/>
    <w:rsid w:val="00AF6915"/>
    <w:rsid w:val="00B004C3"/>
    <w:rsid w:val="00B04617"/>
    <w:rsid w:val="00B05E6C"/>
    <w:rsid w:val="00B07D12"/>
    <w:rsid w:val="00B11D6C"/>
    <w:rsid w:val="00B13FEB"/>
    <w:rsid w:val="00B16E7F"/>
    <w:rsid w:val="00B1727D"/>
    <w:rsid w:val="00B177F8"/>
    <w:rsid w:val="00B25DFE"/>
    <w:rsid w:val="00B26FFC"/>
    <w:rsid w:val="00B329FE"/>
    <w:rsid w:val="00B34250"/>
    <w:rsid w:val="00B34540"/>
    <w:rsid w:val="00B35F98"/>
    <w:rsid w:val="00B367C2"/>
    <w:rsid w:val="00B37302"/>
    <w:rsid w:val="00B41E68"/>
    <w:rsid w:val="00B438EE"/>
    <w:rsid w:val="00B44FAB"/>
    <w:rsid w:val="00B45984"/>
    <w:rsid w:val="00B45B65"/>
    <w:rsid w:val="00B532B0"/>
    <w:rsid w:val="00B5430B"/>
    <w:rsid w:val="00B564D8"/>
    <w:rsid w:val="00B56F81"/>
    <w:rsid w:val="00B57253"/>
    <w:rsid w:val="00B62172"/>
    <w:rsid w:val="00B62A6A"/>
    <w:rsid w:val="00B64138"/>
    <w:rsid w:val="00B64F9E"/>
    <w:rsid w:val="00B663A7"/>
    <w:rsid w:val="00B663EC"/>
    <w:rsid w:val="00B72924"/>
    <w:rsid w:val="00B75555"/>
    <w:rsid w:val="00B8108A"/>
    <w:rsid w:val="00B81FCB"/>
    <w:rsid w:val="00B82F85"/>
    <w:rsid w:val="00B8356C"/>
    <w:rsid w:val="00B83D40"/>
    <w:rsid w:val="00B83F76"/>
    <w:rsid w:val="00B87075"/>
    <w:rsid w:val="00B90DA3"/>
    <w:rsid w:val="00B91ADE"/>
    <w:rsid w:val="00B921EA"/>
    <w:rsid w:val="00B93244"/>
    <w:rsid w:val="00B937B6"/>
    <w:rsid w:val="00B93962"/>
    <w:rsid w:val="00B94C53"/>
    <w:rsid w:val="00BA255C"/>
    <w:rsid w:val="00BA478B"/>
    <w:rsid w:val="00BA540F"/>
    <w:rsid w:val="00BB0D1C"/>
    <w:rsid w:val="00BB0DCF"/>
    <w:rsid w:val="00BB5B89"/>
    <w:rsid w:val="00BC055C"/>
    <w:rsid w:val="00BC4A6F"/>
    <w:rsid w:val="00BC5333"/>
    <w:rsid w:val="00BC5917"/>
    <w:rsid w:val="00BC6B05"/>
    <w:rsid w:val="00BD0041"/>
    <w:rsid w:val="00BD050F"/>
    <w:rsid w:val="00BD2EB9"/>
    <w:rsid w:val="00BD50F9"/>
    <w:rsid w:val="00BD6F73"/>
    <w:rsid w:val="00BD768F"/>
    <w:rsid w:val="00BE0D69"/>
    <w:rsid w:val="00BE3415"/>
    <w:rsid w:val="00BE3ED0"/>
    <w:rsid w:val="00BE4662"/>
    <w:rsid w:val="00BE4776"/>
    <w:rsid w:val="00BE4E8B"/>
    <w:rsid w:val="00BF040C"/>
    <w:rsid w:val="00BF0FA1"/>
    <w:rsid w:val="00BF1995"/>
    <w:rsid w:val="00BF2488"/>
    <w:rsid w:val="00BF26A7"/>
    <w:rsid w:val="00BF5C61"/>
    <w:rsid w:val="00C00B5C"/>
    <w:rsid w:val="00C00D93"/>
    <w:rsid w:val="00C025A8"/>
    <w:rsid w:val="00C02E93"/>
    <w:rsid w:val="00C0378D"/>
    <w:rsid w:val="00C03B06"/>
    <w:rsid w:val="00C04347"/>
    <w:rsid w:val="00C04590"/>
    <w:rsid w:val="00C0503E"/>
    <w:rsid w:val="00C05132"/>
    <w:rsid w:val="00C054FC"/>
    <w:rsid w:val="00C05FD2"/>
    <w:rsid w:val="00C11503"/>
    <w:rsid w:val="00C1270C"/>
    <w:rsid w:val="00C12E7D"/>
    <w:rsid w:val="00C132DD"/>
    <w:rsid w:val="00C14C40"/>
    <w:rsid w:val="00C15406"/>
    <w:rsid w:val="00C21543"/>
    <w:rsid w:val="00C25ACD"/>
    <w:rsid w:val="00C25B00"/>
    <w:rsid w:val="00C27D94"/>
    <w:rsid w:val="00C32A59"/>
    <w:rsid w:val="00C330F5"/>
    <w:rsid w:val="00C36B5D"/>
    <w:rsid w:val="00C426FE"/>
    <w:rsid w:val="00C433DD"/>
    <w:rsid w:val="00C437E8"/>
    <w:rsid w:val="00C440B0"/>
    <w:rsid w:val="00C46C70"/>
    <w:rsid w:val="00C47311"/>
    <w:rsid w:val="00C47F76"/>
    <w:rsid w:val="00C5005F"/>
    <w:rsid w:val="00C515F1"/>
    <w:rsid w:val="00C51EA0"/>
    <w:rsid w:val="00C530CE"/>
    <w:rsid w:val="00C53FCB"/>
    <w:rsid w:val="00C60637"/>
    <w:rsid w:val="00C613A9"/>
    <w:rsid w:val="00C642D3"/>
    <w:rsid w:val="00C65584"/>
    <w:rsid w:val="00C67211"/>
    <w:rsid w:val="00C70A64"/>
    <w:rsid w:val="00C71A40"/>
    <w:rsid w:val="00C71FD6"/>
    <w:rsid w:val="00C77162"/>
    <w:rsid w:val="00C80621"/>
    <w:rsid w:val="00C810D7"/>
    <w:rsid w:val="00C85D08"/>
    <w:rsid w:val="00C8700C"/>
    <w:rsid w:val="00C874A8"/>
    <w:rsid w:val="00C87673"/>
    <w:rsid w:val="00C9070E"/>
    <w:rsid w:val="00C90AB0"/>
    <w:rsid w:val="00C919E7"/>
    <w:rsid w:val="00C927E4"/>
    <w:rsid w:val="00C931CC"/>
    <w:rsid w:val="00C96894"/>
    <w:rsid w:val="00C9792C"/>
    <w:rsid w:val="00CA3CBD"/>
    <w:rsid w:val="00CA64BC"/>
    <w:rsid w:val="00CB0731"/>
    <w:rsid w:val="00CB2741"/>
    <w:rsid w:val="00CB38C4"/>
    <w:rsid w:val="00CB3F2E"/>
    <w:rsid w:val="00CB50E3"/>
    <w:rsid w:val="00CB7464"/>
    <w:rsid w:val="00CC18D5"/>
    <w:rsid w:val="00CC1EEB"/>
    <w:rsid w:val="00CC5798"/>
    <w:rsid w:val="00CC6E33"/>
    <w:rsid w:val="00CC7226"/>
    <w:rsid w:val="00CD3067"/>
    <w:rsid w:val="00CD31B8"/>
    <w:rsid w:val="00CD3922"/>
    <w:rsid w:val="00CD39A6"/>
    <w:rsid w:val="00CE33E0"/>
    <w:rsid w:val="00CE516D"/>
    <w:rsid w:val="00CE5557"/>
    <w:rsid w:val="00CE7320"/>
    <w:rsid w:val="00CF093F"/>
    <w:rsid w:val="00CF1DA2"/>
    <w:rsid w:val="00CF1E4F"/>
    <w:rsid w:val="00CF3D23"/>
    <w:rsid w:val="00CF3F91"/>
    <w:rsid w:val="00CF7B7D"/>
    <w:rsid w:val="00D0124E"/>
    <w:rsid w:val="00D01954"/>
    <w:rsid w:val="00D02EBA"/>
    <w:rsid w:val="00D046E4"/>
    <w:rsid w:val="00D049BB"/>
    <w:rsid w:val="00D04C03"/>
    <w:rsid w:val="00D04E95"/>
    <w:rsid w:val="00D124A6"/>
    <w:rsid w:val="00D12B82"/>
    <w:rsid w:val="00D14032"/>
    <w:rsid w:val="00D14DD5"/>
    <w:rsid w:val="00D167CF"/>
    <w:rsid w:val="00D2141E"/>
    <w:rsid w:val="00D22A72"/>
    <w:rsid w:val="00D267D0"/>
    <w:rsid w:val="00D27178"/>
    <w:rsid w:val="00D27EE0"/>
    <w:rsid w:val="00D329FC"/>
    <w:rsid w:val="00D32AF2"/>
    <w:rsid w:val="00D32DD6"/>
    <w:rsid w:val="00D33359"/>
    <w:rsid w:val="00D3396C"/>
    <w:rsid w:val="00D34BF2"/>
    <w:rsid w:val="00D36354"/>
    <w:rsid w:val="00D37D61"/>
    <w:rsid w:val="00D405CC"/>
    <w:rsid w:val="00D41262"/>
    <w:rsid w:val="00D431B1"/>
    <w:rsid w:val="00D44334"/>
    <w:rsid w:val="00D44B15"/>
    <w:rsid w:val="00D473C1"/>
    <w:rsid w:val="00D530F8"/>
    <w:rsid w:val="00D54F84"/>
    <w:rsid w:val="00D56FA0"/>
    <w:rsid w:val="00D5772F"/>
    <w:rsid w:val="00D5782F"/>
    <w:rsid w:val="00D624F2"/>
    <w:rsid w:val="00D62BEC"/>
    <w:rsid w:val="00D63091"/>
    <w:rsid w:val="00D70651"/>
    <w:rsid w:val="00D717DA"/>
    <w:rsid w:val="00D72F4D"/>
    <w:rsid w:val="00D73930"/>
    <w:rsid w:val="00D7712E"/>
    <w:rsid w:val="00D80073"/>
    <w:rsid w:val="00D82494"/>
    <w:rsid w:val="00D82C47"/>
    <w:rsid w:val="00D82FF2"/>
    <w:rsid w:val="00D83656"/>
    <w:rsid w:val="00D83BD6"/>
    <w:rsid w:val="00D91413"/>
    <w:rsid w:val="00D91812"/>
    <w:rsid w:val="00D94E7B"/>
    <w:rsid w:val="00D96E85"/>
    <w:rsid w:val="00DA0EBD"/>
    <w:rsid w:val="00DA0FE2"/>
    <w:rsid w:val="00DA2BE8"/>
    <w:rsid w:val="00DA3855"/>
    <w:rsid w:val="00DA40D1"/>
    <w:rsid w:val="00DA40FC"/>
    <w:rsid w:val="00DA48BB"/>
    <w:rsid w:val="00DA492D"/>
    <w:rsid w:val="00DB24F8"/>
    <w:rsid w:val="00DB2603"/>
    <w:rsid w:val="00DB3A35"/>
    <w:rsid w:val="00DB4311"/>
    <w:rsid w:val="00DB7C70"/>
    <w:rsid w:val="00DB7D8B"/>
    <w:rsid w:val="00DC1890"/>
    <w:rsid w:val="00DC2117"/>
    <w:rsid w:val="00DC279A"/>
    <w:rsid w:val="00DC2A1D"/>
    <w:rsid w:val="00DC32D6"/>
    <w:rsid w:val="00DC79A6"/>
    <w:rsid w:val="00DC7EEF"/>
    <w:rsid w:val="00DD0137"/>
    <w:rsid w:val="00DD3D37"/>
    <w:rsid w:val="00DD5416"/>
    <w:rsid w:val="00DD5D21"/>
    <w:rsid w:val="00DE08C3"/>
    <w:rsid w:val="00DE2183"/>
    <w:rsid w:val="00DE2EEF"/>
    <w:rsid w:val="00DE5A21"/>
    <w:rsid w:val="00DE6591"/>
    <w:rsid w:val="00DF0AB3"/>
    <w:rsid w:val="00DF0CBD"/>
    <w:rsid w:val="00DF0F48"/>
    <w:rsid w:val="00DF4144"/>
    <w:rsid w:val="00DF4741"/>
    <w:rsid w:val="00DF5C37"/>
    <w:rsid w:val="00DF5E9B"/>
    <w:rsid w:val="00DF7DCE"/>
    <w:rsid w:val="00E01ABA"/>
    <w:rsid w:val="00E0235D"/>
    <w:rsid w:val="00E03F98"/>
    <w:rsid w:val="00E057EE"/>
    <w:rsid w:val="00E05C9D"/>
    <w:rsid w:val="00E06AF3"/>
    <w:rsid w:val="00E11910"/>
    <w:rsid w:val="00E14B60"/>
    <w:rsid w:val="00E14E8A"/>
    <w:rsid w:val="00E150B8"/>
    <w:rsid w:val="00E17FC3"/>
    <w:rsid w:val="00E20352"/>
    <w:rsid w:val="00E23D43"/>
    <w:rsid w:val="00E2653D"/>
    <w:rsid w:val="00E31DEB"/>
    <w:rsid w:val="00E31ED8"/>
    <w:rsid w:val="00E322EE"/>
    <w:rsid w:val="00E332BC"/>
    <w:rsid w:val="00E34BE6"/>
    <w:rsid w:val="00E34E95"/>
    <w:rsid w:val="00E350F2"/>
    <w:rsid w:val="00E3570C"/>
    <w:rsid w:val="00E36DEA"/>
    <w:rsid w:val="00E42558"/>
    <w:rsid w:val="00E44EA1"/>
    <w:rsid w:val="00E453F4"/>
    <w:rsid w:val="00E4768F"/>
    <w:rsid w:val="00E47F17"/>
    <w:rsid w:val="00E50305"/>
    <w:rsid w:val="00E50B06"/>
    <w:rsid w:val="00E50C4D"/>
    <w:rsid w:val="00E53C0A"/>
    <w:rsid w:val="00E55C45"/>
    <w:rsid w:val="00E61F0B"/>
    <w:rsid w:val="00E64027"/>
    <w:rsid w:val="00E64FE1"/>
    <w:rsid w:val="00E8001F"/>
    <w:rsid w:val="00E815A1"/>
    <w:rsid w:val="00E81E9B"/>
    <w:rsid w:val="00E82277"/>
    <w:rsid w:val="00E82DDD"/>
    <w:rsid w:val="00E8495F"/>
    <w:rsid w:val="00E85D72"/>
    <w:rsid w:val="00E86808"/>
    <w:rsid w:val="00E912F8"/>
    <w:rsid w:val="00E93E7C"/>
    <w:rsid w:val="00E9550C"/>
    <w:rsid w:val="00EA3758"/>
    <w:rsid w:val="00EA3B30"/>
    <w:rsid w:val="00EA4931"/>
    <w:rsid w:val="00EA4972"/>
    <w:rsid w:val="00EA6057"/>
    <w:rsid w:val="00EA61EA"/>
    <w:rsid w:val="00EA74C2"/>
    <w:rsid w:val="00EA792F"/>
    <w:rsid w:val="00EA7AF5"/>
    <w:rsid w:val="00EB015D"/>
    <w:rsid w:val="00EB082E"/>
    <w:rsid w:val="00EB1375"/>
    <w:rsid w:val="00EB20A0"/>
    <w:rsid w:val="00EB3508"/>
    <w:rsid w:val="00EB5311"/>
    <w:rsid w:val="00EB61C1"/>
    <w:rsid w:val="00EB64E9"/>
    <w:rsid w:val="00EB67D1"/>
    <w:rsid w:val="00EB7F28"/>
    <w:rsid w:val="00EC249B"/>
    <w:rsid w:val="00EC3635"/>
    <w:rsid w:val="00EC60A5"/>
    <w:rsid w:val="00ED0F14"/>
    <w:rsid w:val="00ED0FAE"/>
    <w:rsid w:val="00ED38BD"/>
    <w:rsid w:val="00ED7450"/>
    <w:rsid w:val="00ED7987"/>
    <w:rsid w:val="00EE3FCA"/>
    <w:rsid w:val="00EE51A8"/>
    <w:rsid w:val="00EE7366"/>
    <w:rsid w:val="00EF03C3"/>
    <w:rsid w:val="00EF233D"/>
    <w:rsid w:val="00EF39BB"/>
    <w:rsid w:val="00EF3DFA"/>
    <w:rsid w:val="00EF585F"/>
    <w:rsid w:val="00EF7318"/>
    <w:rsid w:val="00F00A2A"/>
    <w:rsid w:val="00F02C38"/>
    <w:rsid w:val="00F02DB6"/>
    <w:rsid w:val="00F0592F"/>
    <w:rsid w:val="00F119DA"/>
    <w:rsid w:val="00F11DA2"/>
    <w:rsid w:val="00F12D3C"/>
    <w:rsid w:val="00F14677"/>
    <w:rsid w:val="00F15D38"/>
    <w:rsid w:val="00F171F6"/>
    <w:rsid w:val="00F175E7"/>
    <w:rsid w:val="00F21026"/>
    <w:rsid w:val="00F223D3"/>
    <w:rsid w:val="00F22C77"/>
    <w:rsid w:val="00F23AF2"/>
    <w:rsid w:val="00F24011"/>
    <w:rsid w:val="00F24980"/>
    <w:rsid w:val="00F307E3"/>
    <w:rsid w:val="00F3146F"/>
    <w:rsid w:val="00F330F5"/>
    <w:rsid w:val="00F3352B"/>
    <w:rsid w:val="00F34A10"/>
    <w:rsid w:val="00F37708"/>
    <w:rsid w:val="00F40CBD"/>
    <w:rsid w:val="00F40CEB"/>
    <w:rsid w:val="00F44651"/>
    <w:rsid w:val="00F45E8A"/>
    <w:rsid w:val="00F517D5"/>
    <w:rsid w:val="00F51969"/>
    <w:rsid w:val="00F51A02"/>
    <w:rsid w:val="00F52295"/>
    <w:rsid w:val="00F527D6"/>
    <w:rsid w:val="00F52C61"/>
    <w:rsid w:val="00F538BB"/>
    <w:rsid w:val="00F617F9"/>
    <w:rsid w:val="00F65600"/>
    <w:rsid w:val="00F656C0"/>
    <w:rsid w:val="00F6611F"/>
    <w:rsid w:val="00F733CA"/>
    <w:rsid w:val="00F735DB"/>
    <w:rsid w:val="00F73CC2"/>
    <w:rsid w:val="00F740E8"/>
    <w:rsid w:val="00F74AA3"/>
    <w:rsid w:val="00F752E7"/>
    <w:rsid w:val="00F756B5"/>
    <w:rsid w:val="00F7782B"/>
    <w:rsid w:val="00F8475C"/>
    <w:rsid w:val="00F85635"/>
    <w:rsid w:val="00F9067B"/>
    <w:rsid w:val="00F91025"/>
    <w:rsid w:val="00F927DF"/>
    <w:rsid w:val="00F9524D"/>
    <w:rsid w:val="00F95834"/>
    <w:rsid w:val="00F96934"/>
    <w:rsid w:val="00F97A57"/>
    <w:rsid w:val="00FA0EC3"/>
    <w:rsid w:val="00FA2205"/>
    <w:rsid w:val="00FA225A"/>
    <w:rsid w:val="00FA23F3"/>
    <w:rsid w:val="00FA25FF"/>
    <w:rsid w:val="00FA3CD2"/>
    <w:rsid w:val="00FA4D44"/>
    <w:rsid w:val="00FA5455"/>
    <w:rsid w:val="00FA5F87"/>
    <w:rsid w:val="00FA62A9"/>
    <w:rsid w:val="00FA7395"/>
    <w:rsid w:val="00FB073D"/>
    <w:rsid w:val="00FB1A19"/>
    <w:rsid w:val="00FB1C30"/>
    <w:rsid w:val="00FB1DDF"/>
    <w:rsid w:val="00FB3F1F"/>
    <w:rsid w:val="00FB485E"/>
    <w:rsid w:val="00FB5578"/>
    <w:rsid w:val="00FB564A"/>
    <w:rsid w:val="00FB627A"/>
    <w:rsid w:val="00FB632C"/>
    <w:rsid w:val="00FB7024"/>
    <w:rsid w:val="00FB7E8D"/>
    <w:rsid w:val="00FB7F61"/>
    <w:rsid w:val="00FC2DA8"/>
    <w:rsid w:val="00FC30C9"/>
    <w:rsid w:val="00FC32BF"/>
    <w:rsid w:val="00FC491D"/>
    <w:rsid w:val="00FC4ED8"/>
    <w:rsid w:val="00FC6701"/>
    <w:rsid w:val="00FD0B22"/>
    <w:rsid w:val="00FD1BBA"/>
    <w:rsid w:val="00FD2055"/>
    <w:rsid w:val="00FD2D26"/>
    <w:rsid w:val="00FD37B2"/>
    <w:rsid w:val="00FD59C5"/>
    <w:rsid w:val="00FF0472"/>
    <w:rsid w:val="00FF0C57"/>
    <w:rsid w:val="00FF12A2"/>
    <w:rsid w:val="00FF1B9E"/>
    <w:rsid w:val="00FF1EB6"/>
    <w:rsid w:val="00FF3DE9"/>
    <w:rsid w:val="00FF41F7"/>
    <w:rsid w:val="00FF4495"/>
    <w:rsid w:val="00FF44B8"/>
    <w:rsid w:val="00FF7908"/>
    <w:rsid w:val="00FF7DF7"/>
    <w:rsid w:val="07DE14B5"/>
    <w:rsid w:val="47ED2508"/>
    <w:rsid w:val="7973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F096F-66FF-4058-B1B4-2C0447F0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Chars="200" w:firstLine="200"/>
      <w:jc w:val="both"/>
    </w:pPr>
    <w:rPr>
      <w:rFonts w:ascii="Times New Roman" w:hAnsi="Times New Roman" w:cs="Times New Roman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100" w:before="100" w:afterLines="100" w:after="100"/>
      <w:ind w:left="20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40" w:after="240"/>
      <w:ind w:left="200"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120" w:after="100" w:afterAutospacing="1"/>
      <w:ind w:left="200" w:firstLineChars="0"/>
      <w:jc w:val="left"/>
      <w:outlineLvl w:val="2"/>
    </w:pPr>
    <w:rPr>
      <w:rFonts w:eastAsia="黑体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Char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400" w:firstLineChars="0" w:firstLine="0"/>
    </w:pPr>
  </w:style>
  <w:style w:type="paragraph" w:styleId="a4">
    <w:name w:val="endnote text"/>
    <w:basedOn w:val="a"/>
    <w:link w:val="Char0"/>
    <w:uiPriority w:val="99"/>
    <w:unhideWhenUsed/>
    <w:pPr>
      <w:snapToGrid w:val="0"/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ind w:firstLineChars="0" w:firstLine="0"/>
    </w:pPr>
  </w:style>
  <w:style w:type="paragraph" w:styleId="a8">
    <w:name w:val="footnote text"/>
    <w:basedOn w:val="a"/>
    <w:link w:val="Char4"/>
    <w:uiPriority w:val="99"/>
    <w:unhideWhenUsed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pPr>
      <w:tabs>
        <w:tab w:val="right" w:leader="dot" w:pos="8302"/>
      </w:tabs>
      <w:ind w:leftChars="300" w:left="300" w:firstLineChars="0" w:firstLine="0"/>
    </w:p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endnote reference"/>
    <w:basedOn w:val="a0"/>
    <w:uiPriority w:val="99"/>
    <w:semiHidden/>
    <w:unhideWhenUsed/>
    <w:rPr>
      <w:vertAlign w:val="superscript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table" w:styleId="ad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Pr>
      <w:rFonts w:ascii="Times New Roman" w:eastAsia="黑体" w:hAnsi="Times New Roman"/>
      <w:bCs/>
      <w:kern w:val="44"/>
      <w:sz w:val="32"/>
      <w:szCs w:val="44"/>
    </w:rPr>
  </w:style>
  <w:style w:type="paragraph" w:styleId="ae">
    <w:name w:val="List Paragraph"/>
    <w:basedOn w:val="a"/>
    <w:uiPriority w:val="34"/>
    <w:qFormat/>
    <w:pPr>
      <w:ind w:firstLine="420"/>
    </w:pPr>
  </w:style>
  <w:style w:type="character" w:customStyle="1" w:styleId="2Char">
    <w:name w:val="标题 2 Char"/>
    <w:basedOn w:val="a0"/>
    <w:link w:val="2"/>
    <w:uiPriority w:val="9"/>
    <w:rPr>
      <w:rFonts w:ascii="Times New Roman" w:eastAsia="黑体" w:hAnsi="Times New Roman" w:cstheme="majorBidi"/>
      <w:bCs/>
      <w:sz w:val="30"/>
      <w:szCs w:val="32"/>
    </w:rPr>
  </w:style>
  <w:style w:type="paragraph" w:styleId="af">
    <w:name w:val="No Spacing"/>
    <w:link w:val="Char5"/>
    <w:uiPriority w:val="1"/>
    <w:qFormat/>
    <w:pPr>
      <w:widowControl w:val="0"/>
      <w:jc w:val="both"/>
    </w:pPr>
    <w:rPr>
      <w:rFonts w:ascii="Times New Roman" w:hAnsi="Times New Roman"/>
      <w:iCs/>
      <w:color w:val="000000" w:themeColor="text1"/>
      <w:kern w:val="2"/>
      <w:sz w:val="24"/>
      <w:szCs w:val="22"/>
    </w:rPr>
  </w:style>
  <w:style w:type="paragraph" w:customStyle="1" w:styleId="af0">
    <w:name w:val="摘要"/>
    <w:basedOn w:val="af"/>
    <w:link w:val="Char6"/>
    <w:qFormat/>
    <w:pPr>
      <w:outlineLvl w:val="0"/>
    </w:pPr>
    <w:rPr>
      <w:b/>
      <w:sz w:val="30"/>
      <w:szCs w:val="30"/>
    </w:rPr>
  </w:style>
  <w:style w:type="character" w:customStyle="1" w:styleId="Char5">
    <w:name w:val="无间隔 Char"/>
    <w:basedOn w:val="a0"/>
    <w:link w:val="af"/>
    <w:uiPriority w:val="1"/>
    <w:rPr>
      <w:rFonts w:ascii="Times New Roman" w:hAnsi="Times New Roman"/>
      <w:iCs/>
      <w:color w:val="000000" w:themeColor="text1"/>
      <w:sz w:val="24"/>
    </w:rPr>
  </w:style>
  <w:style w:type="character" w:customStyle="1" w:styleId="Char6">
    <w:name w:val="摘要 Char"/>
    <w:basedOn w:val="Char5"/>
    <w:link w:val="af0"/>
    <w:rPr>
      <w:rFonts w:ascii="Times New Roman" w:hAnsi="Times New Roman"/>
      <w:b/>
      <w:iCs/>
      <w:color w:val="404040" w:themeColor="text1" w:themeTint="BF"/>
      <w:sz w:val="30"/>
      <w:szCs w:val="30"/>
    </w:r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黑体" w:hAnsi="Times New Roman"/>
      <w:bCs/>
      <w:sz w:val="28"/>
      <w:szCs w:val="32"/>
    </w:rPr>
  </w:style>
  <w:style w:type="character" w:customStyle="1" w:styleId="Char0">
    <w:name w:val="尾注文本 Char"/>
    <w:basedOn w:val="a0"/>
    <w:link w:val="a4"/>
    <w:uiPriority w:val="99"/>
    <w:rPr>
      <w:sz w:val="24"/>
    </w:rPr>
  </w:style>
  <w:style w:type="character" w:customStyle="1" w:styleId="Char4">
    <w:name w:val="脚注文本 Char"/>
    <w:basedOn w:val="a0"/>
    <w:link w:val="a8"/>
    <w:uiPriority w:val="99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kern w:val="0"/>
      <w:sz w:val="22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rPr>
      <w:rFonts w:ascii="TimesNewRoman" w:hAnsi="TimesNewRoman" w:hint="default"/>
      <w:color w:val="000000"/>
      <w:sz w:val="22"/>
      <w:szCs w:val="22"/>
    </w:rPr>
  </w:style>
  <w:style w:type="character" w:customStyle="1" w:styleId="MTEquationSection">
    <w:name w:val="MTEquationSection"/>
    <w:basedOn w:val="a0"/>
    <w:rPr>
      <w:b/>
      <w:color w:val="FF0000"/>
      <w:sz w:val="36"/>
      <w:szCs w:val="36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20"/>
      </w:tabs>
      <w:ind w:firstLine="480"/>
    </w:pPr>
  </w:style>
  <w:style w:type="character" w:customStyle="1" w:styleId="MTDisplayEquationChar">
    <w:name w:val="MTDisplayEquation Char"/>
    <w:basedOn w:val="a0"/>
    <w:link w:val="MTDisplayEquation"/>
    <w:rPr>
      <w:rFonts w:ascii="Times New Roman" w:hAnsi="Times New Roman"/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hAnsi="Times New Roman" w:cs="Times New Roman"/>
      <w:sz w:val="18"/>
      <w:szCs w:val="18"/>
    </w:rPr>
  </w:style>
  <w:style w:type="character" w:customStyle="1" w:styleId="mathtext">
    <w:name w:val="mathtext"/>
    <w:basedOn w:val="a0"/>
  </w:style>
  <w:style w:type="character" w:customStyle="1" w:styleId="shorttext">
    <w:name w:val="short_text"/>
    <w:basedOn w:val="a0"/>
  </w:style>
  <w:style w:type="paragraph" w:customStyle="1" w:styleId="af1">
    <w:name w:val="图注样式"/>
    <w:basedOn w:val="a3"/>
    <w:link w:val="Char7"/>
    <w:qFormat/>
    <w:pPr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paragraph" w:customStyle="1" w:styleId="af2">
    <w:name w:val="表格样式"/>
    <w:basedOn w:val="a3"/>
    <w:link w:val="Char8"/>
    <w:qFormat/>
    <w:pPr>
      <w:keepNext/>
      <w:ind w:firstLine="480"/>
      <w:jc w:val="center"/>
    </w:pPr>
    <w:rPr>
      <w:rFonts w:asciiTheme="minorEastAsia" w:eastAsiaTheme="minorEastAsia" w:hAnsiTheme="minorEastAsia"/>
      <w:sz w:val="24"/>
      <w:szCs w:val="24"/>
    </w:rPr>
  </w:style>
  <w:style w:type="character" w:customStyle="1" w:styleId="Char">
    <w:name w:val="题注 Char"/>
    <w:basedOn w:val="a0"/>
    <w:link w:val="a3"/>
    <w:uiPriority w:val="35"/>
    <w:rPr>
      <w:rFonts w:asciiTheme="majorHAnsi" w:eastAsia="黑体" w:hAnsiTheme="majorHAnsi" w:cstheme="majorBidi"/>
      <w:sz w:val="20"/>
      <w:szCs w:val="20"/>
    </w:rPr>
  </w:style>
  <w:style w:type="character" w:customStyle="1" w:styleId="Char7">
    <w:name w:val="图注样式 Char"/>
    <w:basedOn w:val="Char"/>
    <w:link w:val="af1"/>
    <w:rPr>
      <w:rFonts w:asciiTheme="minorEastAsia" w:eastAsia="黑体" w:hAnsiTheme="minorEastAsia" w:cstheme="majorBidi"/>
      <w:sz w:val="24"/>
      <w:szCs w:val="24"/>
    </w:rPr>
  </w:style>
  <w:style w:type="character" w:customStyle="1" w:styleId="Char8">
    <w:name w:val="表格样式 Char"/>
    <w:basedOn w:val="Char"/>
    <w:link w:val="af2"/>
    <w:rPr>
      <w:rFonts w:asciiTheme="minorEastAsia" w:eastAsia="黑体" w:hAnsiTheme="minorEastAs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9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jianshu.com/p/0a06496e75ea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cnblogs.com/tymonyang/p/3916230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blog.csdn.net/angel_g/article/details/62418890" TargetMode="External"/><Relationship Id="rId20" Type="http://schemas.openxmlformats.org/officeDocument/2006/relationships/hyperlink" Target="https://www.cnblogs.com/xiaoqi/p/spring-security-rabc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blog.csdn.net/qq_28379809/article/details/87995524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blog.csdn.net/zxd1435513775/article/details/80556034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A24C49F-0C5B-4025-8863-454E0F8F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笔记模板</Template>
  <TotalTime>402</TotalTime>
  <Pages>4</Pages>
  <Words>221</Words>
  <Characters>1263</Characters>
  <Application>Microsoft Office Word</Application>
  <DocSecurity>0</DocSecurity>
  <Lines>10</Lines>
  <Paragraphs>2</Paragraphs>
  <ScaleCrop>false</ScaleCrop>
  <Company> 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iCura</dc:creator>
  <cp:lastModifiedBy>wei zhou</cp:lastModifiedBy>
  <cp:revision>15</cp:revision>
  <dcterms:created xsi:type="dcterms:W3CDTF">2019-01-19T04:08:00Z</dcterms:created>
  <dcterms:modified xsi:type="dcterms:W3CDTF">2019-05-26T00:49:00Z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  <property fmtid="{D5CDD505-2E9C-101B-9397-08002B2CF9AE}" pid="5" name="KSOProductBuildVer">
    <vt:lpwstr>2052-11.1.0.8013</vt:lpwstr>
  </property>
</Properties>
</file>