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EE" w:rsidRDefault="002D33EE" w:rsidP="002D33EE"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MySQL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BC7068" w:rsidRDefault="00A631D4" w:rsidP="00A631D4">
      <w:pPr>
        <w:pStyle w:val="1"/>
        <w:spacing w:before="240" w:after="240"/>
      </w:pPr>
      <w:r>
        <w:rPr>
          <w:rFonts w:hint="eastAsia"/>
        </w:rPr>
        <w:lastRenderedPageBreak/>
        <w:t>Had</w:t>
      </w:r>
      <w:r>
        <w:t>oop</w:t>
      </w:r>
      <w:r w:rsidR="00521A22">
        <w:t>基础</w:t>
      </w:r>
    </w:p>
    <w:p w:rsidR="00521A22" w:rsidRDefault="00B64C4D" w:rsidP="00521A22">
      <w:pPr>
        <w:ind w:firstLine="480"/>
      </w:pPr>
      <w:r>
        <w:t>安装</w:t>
      </w:r>
      <w:r>
        <w:t>java</w:t>
      </w:r>
    </w:p>
    <w:p w:rsidR="00B64C4D" w:rsidRPr="00521A22" w:rsidRDefault="00B64C4D" w:rsidP="00521A22">
      <w:pPr>
        <w:ind w:firstLine="480"/>
      </w:pPr>
      <w:bookmarkStart w:id="1" w:name="_GoBack"/>
      <w:bookmarkEnd w:id="1"/>
    </w:p>
    <w:sectPr w:rsidR="00B64C4D" w:rsidRPr="00521A22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B80" w:rsidRDefault="00161B80">
      <w:pPr>
        <w:ind w:firstLine="480"/>
      </w:pPr>
      <w:r>
        <w:separator/>
      </w:r>
    </w:p>
  </w:endnote>
  <w:endnote w:type="continuationSeparator" w:id="0">
    <w:p w:rsidR="00161B80" w:rsidRDefault="00161B8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B80" w:rsidRDefault="00161B80">
      <w:pPr>
        <w:ind w:firstLine="480"/>
      </w:pPr>
      <w:r>
        <w:separator/>
      </w:r>
    </w:p>
  </w:footnote>
  <w:footnote w:type="continuationSeparator" w:id="0">
    <w:p w:rsidR="00161B80" w:rsidRDefault="00161B8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1A285D"/>
    <w:multiLevelType w:val="hybridMultilevel"/>
    <w:tmpl w:val="94B444B4"/>
    <w:lvl w:ilvl="0" w:tplc="C6461E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423E6E"/>
    <w:multiLevelType w:val="hybridMultilevel"/>
    <w:tmpl w:val="2C1CB2D4"/>
    <w:lvl w:ilvl="0" w:tplc="AF24A9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0877C4"/>
    <w:multiLevelType w:val="hybridMultilevel"/>
    <w:tmpl w:val="43847888"/>
    <w:lvl w:ilvl="0" w:tplc="3F309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2C8F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8BB"/>
    <w:rsid w:val="00023903"/>
    <w:rsid w:val="000255F2"/>
    <w:rsid w:val="00025747"/>
    <w:rsid w:val="000271FC"/>
    <w:rsid w:val="0002729F"/>
    <w:rsid w:val="0003067B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38FD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937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B80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3603"/>
    <w:rsid w:val="00184CA8"/>
    <w:rsid w:val="00186875"/>
    <w:rsid w:val="00193001"/>
    <w:rsid w:val="00193531"/>
    <w:rsid w:val="001943B8"/>
    <w:rsid w:val="00194E51"/>
    <w:rsid w:val="0019698E"/>
    <w:rsid w:val="001A0A95"/>
    <w:rsid w:val="001A27ED"/>
    <w:rsid w:val="001A2D05"/>
    <w:rsid w:val="001A647B"/>
    <w:rsid w:val="001A659B"/>
    <w:rsid w:val="001A74B4"/>
    <w:rsid w:val="001A7AA4"/>
    <w:rsid w:val="001B08F0"/>
    <w:rsid w:val="001B24BA"/>
    <w:rsid w:val="001B30D8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089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67527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6B61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33EE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249B"/>
    <w:rsid w:val="003649CD"/>
    <w:rsid w:val="00367571"/>
    <w:rsid w:val="00371A41"/>
    <w:rsid w:val="003748C2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34A3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3F4070"/>
    <w:rsid w:val="003F5C5B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151"/>
    <w:rsid w:val="00461CEF"/>
    <w:rsid w:val="0046297B"/>
    <w:rsid w:val="004644C6"/>
    <w:rsid w:val="00466812"/>
    <w:rsid w:val="00470B4A"/>
    <w:rsid w:val="00471EEB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1A22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392F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790"/>
    <w:rsid w:val="00562BCC"/>
    <w:rsid w:val="00564AF6"/>
    <w:rsid w:val="0056594A"/>
    <w:rsid w:val="00573278"/>
    <w:rsid w:val="00574063"/>
    <w:rsid w:val="005752DE"/>
    <w:rsid w:val="005759AA"/>
    <w:rsid w:val="00577134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38EB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90D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38B1"/>
    <w:rsid w:val="006A4904"/>
    <w:rsid w:val="006A4928"/>
    <w:rsid w:val="006A5DBD"/>
    <w:rsid w:val="006A6211"/>
    <w:rsid w:val="006A6CFA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0A4F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34D1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02A0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56A6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56B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2134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EFC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321"/>
    <w:rsid w:val="009A46B6"/>
    <w:rsid w:val="009A46EA"/>
    <w:rsid w:val="009A49F6"/>
    <w:rsid w:val="009A69C1"/>
    <w:rsid w:val="009A6BED"/>
    <w:rsid w:val="009B2399"/>
    <w:rsid w:val="009B536E"/>
    <w:rsid w:val="009B5F12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7B4"/>
    <w:rsid w:val="00A61764"/>
    <w:rsid w:val="00A62468"/>
    <w:rsid w:val="00A631D4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09A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C4D"/>
    <w:rsid w:val="00B64F9E"/>
    <w:rsid w:val="00B663A7"/>
    <w:rsid w:val="00B663EC"/>
    <w:rsid w:val="00B72924"/>
    <w:rsid w:val="00B75555"/>
    <w:rsid w:val="00B8108A"/>
    <w:rsid w:val="00B81C6F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3DE7"/>
    <w:rsid w:val="00BB5B89"/>
    <w:rsid w:val="00BC055C"/>
    <w:rsid w:val="00BC4A6F"/>
    <w:rsid w:val="00BC5333"/>
    <w:rsid w:val="00BC5917"/>
    <w:rsid w:val="00BC6B05"/>
    <w:rsid w:val="00BC7068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05F0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476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073D"/>
    <w:rsid w:val="00D329FC"/>
    <w:rsid w:val="00D32AF2"/>
    <w:rsid w:val="00D32DD6"/>
    <w:rsid w:val="00D33359"/>
    <w:rsid w:val="00D3396C"/>
    <w:rsid w:val="00D34BF2"/>
    <w:rsid w:val="00D36354"/>
    <w:rsid w:val="00D37C6F"/>
    <w:rsid w:val="00D37D61"/>
    <w:rsid w:val="00D405CC"/>
    <w:rsid w:val="00D41262"/>
    <w:rsid w:val="00D431B1"/>
    <w:rsid w:val="00D44334"/>
    <w:rsid w:val="00D44B15"/>
    <w:rsid w:val="00D473C1"/>
    <w:rsid w:val="00D530F8"/>
    <w:rsid w:val="00D54EDD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068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4EE7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6826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C38"/>
    <w:rsid w:val="00F02DB6"/>
    <w:rsid w:val="00F0592F"/>
    <w:rsid w:val="00F119DA"/>
    <w:rsid w:val="00F11DA2"/>
    <w:rsid w:val="00F12C8B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6F2"/>
    <w:rsid w:val="00F40CBD"/>
    <w:rsid w:val="00F40CEB"/>
    <w:rsid w:val="00F44651"/>
    <w:rsid w:val="00F45E8A"/>
    <w:rsid w:val="00F517D5"/>
    <w:rsid w:val="00F51969"/>
    <w:rsid w:val="00F51997"/>
    <w:rsid w:val="00F51A02"/>
    <w:rsid w:val="00F52295"/>
    <w:rsid w:val="00F527D6"/>
    <w:rsid w:val="00F52C61"/>
    <w:rsid w:val="00F538BB"/>
    <w:rsid w:val="00F617F9"/>
    <w:rsid w:val="00F65600"/>
    <w:rsid w:val="00F656C0"/>
    <w:rsid w:val="00F656E1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86CDB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styleId="af3">
    <w:name w:val="Strong"/>
    <w:basedOn w:val="a0"/>
    <w:uiPriority w:val="22"/>
    <w:qFormat/>
    <w:rsid w:val="00012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EFEB3B-A64A-4AE9-9C6E-D4C837F3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2937</TotalTime>
  <Pages>1</Pages>
  <Words>5</Words>
  <Characters>30</Characters>
  <Application>Microsoft Office Word</Application>
  <DocSecurity>0</DocSecurity>
  <Lines>1</Lines>
  <Paragraphs>1</Paragraphs>
  <ScaleCrop>false</ScaleCrop>
  <Company> 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55</cp:revision>
  <dcterms:created xsi:type="dcterms:W3CDTF">2019-01-19T04:08:00Z</dcterms:created>
  <dcterms:modified xsi:type="dcterms:W3CDTF">2019-08-21T15:19:00Z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