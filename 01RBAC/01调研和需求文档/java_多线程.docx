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7527" w:rsidRDefault="00182D0A" w:rsidP="00182D0A">
      <w:pPr>
        <w:pStyle w:val="1"/>
        <w:spacing w:before="240" w:after="240"/>
      </w:pPr>
      <w:r>
        <w:rPr>
          <w:rFonts w:hint="eastAsia"/>
        </w:rPr>
        <w:t>多线程</w:t>
      </w:r>
    </w:p>
    <w:p w:rsidR="00182D0A" w:rsidRPr="00182D0A" w:rsidRDefault="00182D0A" w:rsidP="00182D0A">
      <w:pPr>
        <w:ind w:firstLine="480"/>
        <w:rPr>
          <w:rFonts w:hint="eastAsia"/>
        </w:rPr>
      </w:pPr>
      <w:r>
        <w:t>基本的线程结构</w:t>
      </w:r>
      <w:bookmarkStart w:id="0" w:name="_GoBack"/>
      <w:bookmarkEnd w:id="0"/>
    </w:p>
    <w:sectPr w:rsidR="00182D0A" w:rsidRPr="00182D0A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endnotePr>
        <w:numFmt w:val="decimal"/>
      </w:endnotePr>
      <w:pgSz w:w="11906" w:h="16838"/>
      <w:pgMar w:top="1440" w:right="1797" w:bottom="1440" w:left="1797" w:header="851" w:footer="992" w:gutter="0"/>
      <w:cols w:space="425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476C9" w:rsidRDefault="004476C9">
      <w:pPr>
        <w:ind w:firstLine="480"/>
      </w:pPr>
      <w:r>
        <w:separator/>
      </w:r>
    </w:p>
  </w:endnote>
  <w:endnote w:type="continuationSeparator" w:id="0">
    <w:p w:rsidR="004476C9" w:rsidRDefault="004476C9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Arial Unicode MS"/>
    <w:panose1 w:val="02010600030101010101"/>
    <w:charset w:val="86"/>
    <w:family w:val="modern"/>
    <w:notTrueType/>
    <w:pitch w:val="fixed"/>
    <w:sig w:usb0="00000000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NewRoman">
    <w:altName w:val="Times New Roman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6DDF" w:rsidRDefault="00A56DDF">
    <w:pPr>
      <w:pStyle w:val="a6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6DDF" w:rsidRDefault="00A56DDF">
    <w:pPr>
      <w:pStyle w:val="a6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6DDF" w:rsidRDefault="00A56DDF">
    <w:pPr>
      <w:pStyle w:val="a6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476C9" w:rsidRDefault="004476C9">
      <w:pPr>
        <w:ind w:firstLine="480"/>
      </w:pPr>
      <w:r>
        <w:separator/>
      </w:r>
    </w:p>
  </w:footnote>
  <w:footnote w:type="continuationSeparator" w:id="0">
    <w:p w:rsidR="004476C9" w:rsidRDefault="004476C9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6DDF" w:rsidRDefault="00A56DDF">
    <w:pPr>
      <w:pStyle w:val="a7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6DDF" w:rsidRDefault="00A56DDF">
    <w:pPr>
      <w:pStyle w:val="a7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6DDF" w:rsidRDefault="00A56DDF">
    <w:pPr>
      <w:pStyle w:val="a7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B3B3079B"/>
    <w:multiLevelType w:val="singleLevel"/>
    <w:tmpl w:val="B3B3079B"/>
    <w:lvl w:ilvl="0">
      <w:start w:val="1"/>
      <w:numFmt w:val="decimal"/>
      <w:suff w:val="nothing"/>
      <w:lvlText w:val="%1、"/>
      <w:lvlJc w:val="left"/>
    </w:lvl>
  </w:abstractNum>
  <w:abstractNum w:abstractNumId="1">
    <w:nsid w:val="22E97515"/>
    <w:multiLevelType w:val="hybridMultilevel"/>
    <w:tmpl w:val="982E9020"/>
    <w:lvl w:ilvl="0" w:tplc="410278BE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>
    <w:nsid w:val="376F4B8C"/>
    <w:multiLevelType w:val="multilevel"/>
    <w:tmpl w:val="376F4B8C"/>
    <w:lvl w:ilvl="0">
      <w:start w:val="1"/>
      <w:numFmt w:val="decimal"/>
      <w:pStyle w:val="1"/>
      <w:isLgl/>
      <w:lvlText w:val="第%1章"/>
      <w:lvlJc w:val="center"/>
      <w:pPr>
        <w:ind w:left="425" w:hanging="137"/>
      </w:pPr>
      <w:rPr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  <w:lang w:bidi="zh-CN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</w:rPr>
    </w:lvl>
    <w:lvl w:ilvl="1">
      <w:start w:val="1"/>
      <w:numFmt w:val="decimal"/>
      <w:pStyle w:val="2"/>
      <w:isLgl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>
    <w:nsid w:val="3B86466F"/>
    <w:multiLevelType w:val="multilevel"/>
    <w:tmpl w:val="3B86466F"/>
    <w:lvl w:ilvl="0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4">
    <w:nsid w:val="421A285D"/>
    <w:multiLevelType w:val="hybridMultilevel"/>
    <w:tmpl w:val="94B444B4"/>
    <w:lvl w:ilvl="0" w:tplc="C6461E7A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>
    <w:nsid w:val="79423E6E"/>
    <w:multiLevelType w:val="hybridMultilevel"/>
    <w:tmpl w:val="2C1CB2D4"/>
    <w:lvl w:ilvl="0" w:tplc="AF24A93E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grammar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4E5A"/>
    <w:rsid w:val="000004BD"/>
    <w:rsid w:val="000024CD"/>
    <w:rsid w:val="00002B7F"/>
    <w:rsid w:val="00004762"/>
    <w:rsid w:val="000048B4"/>
    <w:rsid w:val="000049D2"/>
    <w:rsid w:val="00011D43"/>
    <w:rsid w:val="00012060"/>
    <w:rsid w:val="000123F9"/>
    <w:rsid w:val="00012C8F"/>
    <w:rsid w:val="00013AA7"/>
    <w:rsid w:val="00013DC1"/>
    <w:rsid w:val="00014265"/>
    <w:rsid w:val="00015017"/>
    <w:rsid w:val="00015B9B"/>
    <w:rsid w:val="00015D6D"/>
    <w:rsid w:val="00016674"/>
    <w:rsid w:val="0001667D"/>
    <w:rsid w:val="00017EFA"/>
    <w:rsid w:val="00020AB9"/>
    <w:rsid w:val="00020D9A"/>
    <w:rsid w:val="00021408"/>
    <w:rsid w:val="000237A0"/>
    <w:rsid w:val="000238BB"/>
    <w:rsid w:val="00023903"/>
    <w:rsid w:val="000255F2"/>
    <w:rsid w:val="00025747"/>
    <w:rsid w:val="000271FC"/>
    <w:rsid w:val="0002729F"/>
    <w:rsid w:val="0003067B"/>
    <w:rsid w:val="00033FD7"/>
    <w:rsid w:val="00035BD5"/>
    <w:rsid w:val="00040F67"/>
    <w:rsid w:val="000422A9"/>
    <w:rsid w:val="00042DB9"/>
    <w:rsid w:val="00042E8F"/>
    <w:rsid w:val="00043F33"/>
    <w:rsid w:val="00044CAB"/>
    <w:rsid w:val="00044E02"/>
    <w:rsid w:val="00044E79"/>
    <w:rsid w:val="00045554"/>
    <w:rsid w:val="00045E5F"/>
    <w:rsid w:val="00046706"/>
    <w:rsid w:val="00047446"/>
    <w:rsid w:val="00047C68"/>
    <w:rsid w:val="00050ADD"/>
    <w:rsid w:val="00051391"/>
    <w:rsid w:val="00052D5A"/>
    <w:rsid w:val="000534F6"/>
    <w:rsid w:val="00053BC1"/>
    <w:rsid w:val="0006046A"/>
    <w:rsid w:val="000626ED"/>
    <w:rsid w:val="00063D4D"/>
    <w:rsid w:val="00063D7E"/>
    <w:rsid w:val="00067690"/>
    <w:rsid w:val="0007094B"/>
    <w:rsid w:val="00071081"/>
    <w:rsid w:val="000728D6"/>
    <w:rsid w:val="00076056"/>
    <w:rsid w:val="00076543"/>
    <w:rsid w:val="00076C97"/>
    <w:rsid w:val="00077AFD"/>
    <w:rsid w:val="00077DCF"/>
    <w:rsid w:val="00082BB3"/>
    <w:rsid w:val="00084867"/>
    <w:rsid w:val="00087F18"/>
    <w:rsid w:val="00090845"/>
    <w:rsid w:val="00092399"/>
    <w:rsid w:val="000938FD"/>
    <w:rsid w:val="00094D6A"/>
    <w:rsid w:val="000977C8"/>
    <w:rsid w:val="000A01F8"/>
    <w:rsid w:val="000A0BAB"/>
    <w:rsid w:val="000A251D"/>
    <w:rsid w:val="000A479D"/>
    <w:rsid w:val="000A572D"/>
    <w:rsid w:val="000A6E19"/>
    <w:rsid w:val="000A6EAD"/>
    <w:rsid w:val="000A763B"/>
    <w:rsid w:val="000A7AFB"/>
    <w:rsid w:val="000B1313"/>
    <w:rsid w:val="000B1F44"/>
    <w:rsid w:val="000B36C3"/>
    <w:rsid w:val="000B7002"/>
    <w:rsid w:val="000C0349"/>
    <w:rsid w:val="000C0C9B"/>
    <w:rsid w:val="000C1E83"/>
    <w:rsid w:val="000C3EED"/>
    <w:rsid w:val="000C6EB0"/>
    <w:rsid w:val="000C7743"/>
    <w:rsid w:val="000D1853"/>
    <w:rsid w:val="000D6857"/>
    <w:rsid w:val="000D7938"/>
    <w:rsid w:val="000E00BD"/>
    <w:rsid w:val="000E2200"/>
    <w:rsid w:val="000E2953"/>
    <w:rsid w:val="000E381F"/>
    <w:rsid w:val="000E484C"/>
    <w:rsid w:val="000E4D6A"/>
    <w:rsid w:val="000E66F9"/>
    <w:rsid w:val="000F0A6F"/>
    <w:rsid w:val="000F167C"/>
    <w:rsid w:val="000F1937"/>
    <w:rsid w:val="000F1DD8"/>
    <w:rsid w:val="00100C1E"/>
    <w:rsid w:val="0010226E"/>
    <w:rsid w:val="00102C6C"/>
    <w:rsid w:val="00103BF8"/>
    <w:rsid w:val="00103C0E"/>
    <w:rsid w:val="00103EB5"/>
    <w:rsid w:val="00103EFC"/>
    <w:rsid w:val="00104779"/>
    <w:rsid w:val="00104988"/>
    <w:rsid w:val="00104FD6"/>
    <w:rsid w:val="00105106"/>
    <w:rsid w:val="001051EF"/>
    <w:rsid w:val="001059ED"/>
    <w:rsid w:val="00106B8F"/>
    <w:rsid w:val="00106F0E"/>
    <w:rsid w:val="001121ED"/>
    <w:rsid w:val="0011298C"/>
    <w:rsid w:val="00113717"/>
    <w:rsid w:val="0012077D"/>
    <w:rsid w:val="00121A58"/>
    <w:rsid w:val="00121B37"/>
    <w:rsid w:val="001227D8"/>
    <w:rsid w:val="001228C9"/>
    <w:rsid w:val="00122CC7"/>
    <w:rsid w:val="00122D4D"/>
    <w:rsid w:val="00124A36"/>
    <w:rsid w:val="00124B92"/>
    <w:rsid w:val="00130661"/>
    <w:rsid w:val="00134938"/>
    <w:rsid w:val="00134F07"/>
    <w:rsid w:val="0013620B"/>
    <w:rsid w:val="00136309"/>
    <w:rsid w:val="001372A2"/>
    <w:rsid w:val="00140F8B"/>
    <w:rsid w:val="001438E7"/>
    <w:rsid w:val="0014391D"/>
    <w:rsid w:val="00150135"/>
    <w:rsid w:val="00150DBE"/>
    <w:rsid w:val="00151AF1"/>
    <w:rsid w:val="00153708"/>
    <w:rsid w:val="00155719"/>
    <w:rsid w:val="0015735F"/>
    <w:rsid w:val="001578E8"/>
    <w:rsid w:val="00157B0B"/>
    <w:rsid w:val="0016133D"/>
    <w:rsid w:val="00161824"/>
    <w:rsid w:val="00161E13"/>
    <w:rsid w:val="00161E91"/>
    <w:rsid w:val="001626C6"/>
    <w:rsid w:val="00163E68"/>
    <w:rsid w:val="0016591A"/>
    <w:rsid w:val="00165F10"/>
    <w:rsid w:val="001675DD"/>
    <w:rsid w:val="001707EF"/>
    <w:rsid w:val="001724D4"/>
    <w:rsid w:val="0017592E"/>
    <w:rsid w:val="00182D0A"/>
    <w:rsid w:val="00183603"/>
    <w:rsid w:val="00184CA8"/>
    <w:rsid w:val="00193001"/>
    <w:rsid w:val="00193531"/>
    <w:rsid w:val="001943B8"/>
    <w:rsid w:val="00194E51"/>
    <w:rsid w:val="0019698E"/>
    <w:rsid w:val="001A0A95"/>
    <w:rsid w:val="001A27ED"/>
    <w:rsid w:val="001A2D05"/>
    <w:rsid w:val="001A647B"/>
    <w:rsid w:val="001A659B"/>
    <w:rsid w:val="001A74B4"/>
    <w:rsid w:val="001A7AA4"/>
    <w:rsid w:val="001B08F0"/>
    <w:rsid w:val="001B24BA"/>
    <w:rsid w:val="001B35A6"/>
    <w:rsid w:val="001B63E7"/>
    <w:rsid w:val="001B7922"/>
    <w:rsid w:val="001B7A4F"/>
    <w:rsid w:val="001C06A4"/>
    <w:rsid w:val="001C1397"/>
    <w:rsid w:val="001C1791"/>
    <w:rsid w:val="001C2102"/>
    <w:rsid w:val="001C4181"/>
    <w:rsid w:val="001C5266"/>
    <w:rsid w:val="001C5EC7"/>
    <w:rsid w:val="001C6023"/>
    <w:rsid w:val="001C6CAD"/>
    <w:rsid w:val="001C6CE8"/>
    <w:rsid w:val="001C6E57"/>
    <w:rsid w:val="001C74AE"/>
    <w:rsid w:val="001D0775"/>
    <w:rsid w:val="001D12E2"/>
    <w:rsid w:val="001D4E5F"/>
    <w:rsid w:val="001D5DD6"/>
    <w:rsid w:val="001E0982"/>
    <w:rsid w:val="001E1D9D"/>
    <w:rsid w:val="001E4646"/>
    <w:rsid w:val="001E64AA"/>
    <w:rsid w:val="001E6833"/>
    <w:rsid w:val="001E74BE"/>
    <w:rsid w:val="001E7A68"/>
    <w:rsid w:val="001E7FBF"/>
    <w:rsid w:val="001F06DA"/>
    <w:rsid w:val="001F32C6"/>
    <w:rsid w:val="001F4637"/>
    <w:rsid w:val="001F4B10"/>
    <w:rsid w:val="001F7230"/>
    <w:rsid w:val="002000BD"/>
    <w:rsid w:val="00200107"/>
    <w:rsid w:val="0020073C"/>
    <w:rsid w:val="002018D7"/>
    <w:rsid w:val="00204E5B"/>
    <w:rsid w:val="00205B62"/>
    <w:rsid w:val="00205B6F"/>
    <w:rsid w:val="00205D6B"/>
    <w:rsid w:val="00206EE0"/>
    <w:rsid w:val="00211BD3"/>
    <w:rsid w:val="00212354"/>
    <w:rsid w:val="002140FD"/>
    <w:rsid w:val="00214771"/>
    <w:rsid w:val="002160FE"/>
    <w:rsid w:val="0022120A"/>
    <w:rsid w:val="002236C5"/>
    <w:rsid w:val="002241A9"/>
    <w:rsid w:val="00224319"/>
    <w:rsid w:val="002243AC"/>
    <w:rsid w:val="00224FEA"/>
    <w:rsid w:val="0022552E"/>
    <w:rsid w:val="00226033"/>
    <w:rsid w:val="0022717D"/>
    <w:rsid w:val="002276D1"/>
    <w:rsid w:val="002278AA"/>
    <w:rsid w:val="00227DC7"/>
    <w:rsid w:val="00227E48"/>
    <w:rsid w:val="00230243"/>
    <w:rsid w:val="00230BDC"/>
    <w:rsid w:val="002370C0"/>
    <w:rsid w:val="00237676"/>
    <w:rsid w:val="00237A23"/>
    <w:rsid w:val="00242528"/>
    <w:rsid w:val="002434C3"/>
    <w:rsid w:val="00246C44"/>
    <w:rsid w:val="00250584"/>
    <w:rsid w:val="00250DF3"/>
    <w:rsid w:val="00253AED"/>
    <w:rsid w:val="002574A1"/>
    <w:rsid w:val="00257585"/>
    <w:rsid w:val="00260CA3"/>
    <w:rsid w:val="00261BAF"/>
    <w:rsid w:val="00262A17"/>
    <w:rsid w:val="002643BE"/>
    <w:rsid w:val="002647DF"/>
    <w:rsid w:val="00267524"/>
    <w:rsid w:val="00267527"/>
    <w:rsid w:val="00272608"/>
    <w:rsid w:val="00272737"/>
    <w:rsid w:val="00272F59"/>
    <w:rsid w:val="00273889"/>
    <w:rsid w:val="00276422"/>
    <w:rsid w:val="00281DA3"/>
    <w:rsid w:val="0028217A"/>
    <w:rsid w:val="00285B07"/>
    <w:rsid w:val="00285DDA"/>
    <w:rsid w:val="00286971"/>
    <w:rsid w:val="00290ADF"/>
    <w:rsid w:val="00290D20"/>
    <w:rsid w:val="00291587"/>
    <w:rsid w:val="00294FC6"/>
    <w:rsid w:val="002956B4"/>
    <w:rsid w:val="0029589C"/>
    <w:rsid w:val="002963A6"/>
    <w:rsid w:val="00296B61"/>
    <w:rsid w:val="00297536"/>
    <w:rsid w:val="002A112D"/>
    <w:rsid w:val="002A16CE"/>
    <w:rsid w:val="002A750E"/>
    <w:rsid w:val="002B26F0"/>
    <w:rsid w:val="002B39BB"/>
    <w:rsid w:val="002B466D"/>
    <w:rsid w:val="002B52E5"/>
    <w:rsid w:val="002B5AE9"/>
    <w:rsid w:val="002B6D64"/>
    <w:rsid w:val="002B7DD4"/>
    <w:rsid w:val="002B7E0D"/>
    <w:rsid w:val="002C030C"/>
    <w:rsid w:val="002C0E8A"/>
    <w:rsid w:val="002C2544"/>
    <w:rsid w:val="002C2930"/>
    <w:rsid w:val="002C2DA6"/>
    <w:rsid w:val="002C4E55"/>
    <w:rsid w:val="002C74D5"/>
    <w:rsid w:val="002D0926"/>
    <w:rsid w:val="002D0D80"/>
    <w:rsid w:val="002D10F0"/>
    <w:rsid w:val="002D169B"/>
    <w:rsid w:val="002D1F4A"/>
    <w:rsid w:val="002D26A9"/>
    <w:rsid w:val="002D2E58"/>
    <w:rsid w:val="002D33EE"/>
    <w:rsid w:val="002D659E"/>
    <w:rsid w:val="002D78C9"/>
    <w:rsid w:val="002E0439"/>
    <w:rsid w:val="002E158A"/>
    <w:rsid w:val="002E1931"/>
    <w:rsid w:val="002E7D38"/>
    <w:rsid w:val="002E7F51"/>
    <w:rsid w:val="002F0185"/>
    <w:rsid w:val="002F1933"/>
    <w:rsid w:val="002F2148"/>
    <w:rsid w:val="002F4F13"/>
    <w:rsid w:val="002F5452"/>
    <w:rsid w:val="002F6820"/>
    <w:rsid w:val="002F7541"/>
    <w:rsid w:val="002F7DFF"/>
    <w:rsid w:val="0030066E"/>
    <w:rsid w:val="003007A9"/>
    <w:rsid w:val="003008BD"/>
    <w:rsid w:val="00300EF0"/>
    <w:rsid w:val="00301775"/>
    <w:rsid w:val="00302222"/>
    <w:rsid w:val="00302C7B"/>
    <w:rsid w:val="003031CA"/>
    <w:rsid w:val="00303BC9"/>
    <w:rsid w:val="00304CB1"/>
    <w:rsid w:val="003056A2"/>
    <w:rsid w:val="00306653"/>
    <w:rsid w:val="00306D2F"/>
    <w:rsid w:val="00311DB3"/>
    <w:rsid w:val="0031260E"/>
    <w:rsid w:val="00313B70"/>
    <w:rsid w:val="00314B4A"/>
    <w:rsid w:val="00314FF6"/>
    <w:rsid w:val="0031517F"/>
    <w:rsid w:val="003159D3"/>
    <w:rsid w:val="00315E86"/>
    <w:rsid w:val="003166B0"/>
    <w:rsid w:val="00317059"/>
    <w:rsid w:val="00317525"/>
    <w:rsid w:val="00317681"/>
    <w:rsid w:val="00320C4B"/>
    <w:rsid w:val="00323E4E"/>
    <w:rsid w:val="00324F00"/>
    <w:rsid w:val="0032670D"/>
    <w:rsid w:val="00327104"/>
    <w:rsid w:val="00337055"/>
    <w:rsid w:val="003408DE"/>
    <w:rsid w:val="00340A59"/>
    <w:rsid w:val="00341549"/>
    <w:rsid w:val="003419DF"/>
    <w:rsid w:val="00341D56"/>
    <w:rsid w:val="00344101"/>
    <w:rsid w:val="00344CE2"/>
    <w:rsid w:val="00346231"/>
    <w:rsid w:val="00347888"/>
    <w:rsid w:val="00351DCD"/>
    <w:rsid w:val="0035675C"/>
    <w:rsid w:val="00356838"/>
    <w:rsid w:val="00361BBE"/>
    <w:rsid w:val="0036249B"/>
    <w:rsid w:val="003649CD"/>
    <w:rsid w:val="00367571"/>
    <w:rsid w:val="00371A41"/>
    <w:rsid w:val="003748C2"/>
    <w:rsid w:val="00374C93"/>
    <w:rsid w:val="00375858"/>
    <w:rsid w:val="00376037"/>
    <w:rsid w:val="003777E4"/>
    <w:rsid w:val="0038311A"/>
    <w:rsid w:val="00386D86"/>
    <w:rsid w:val="003905EB"/>
    <w:rsid w:val="003908AA"/>
    <w:rsid w:val="00391741"/>
    <w:rsid w:val="00392EEA"/>
    <w:rsid w:val="00393CAC"/>
    <w:rsid w:val="0039499E"/>
    <w:rsid w:val="00394C14"/>
    <w:rsid w:val="00397D02"/>
    <w:rsid w:val="003A0916"/>
    <w:rsid w:val="003A1376"/>
    <w:rsid w:val="003A290B"/>
    <w:rsid w:val="003A43E4"/>
    <w:rsid w:val="003A592D"/>
    <w:rsid w:val="003A5A05"/>
    <w:rsid w:val="003A714E"/>
    <w:rsid w:val="003B04C5"/>
    <w:rsid w:val="003B179C"/>
    <w:rsid w:val="003B31E9"/>
    <w:rsid w:val="003B34A3"/>
    <w:rsid w:val="003B457E"/>
    <w:rsid w:val="003B470A"/>
    <w:rsid w:val="003B4C25"/>
    <w:rsid w:val="003B4E7F"/>
    <w:rsid w:val="003B76DB"/>
    <w:rsid w:val="003B7F8B"/>
    <w:rsid w:val="003C2102"/>
    <w:rsid w:val="003C2204"/>
    <w:rsid w:val="003C3A4A"/>
    <w:rsid w:val="003C4BC0"/>
    <w:rsid w:val="003C5232"/>
    <w:rsid w:val="003D01D4"/>
    <w:rsid w:val="003D06C5"/>
    <w:rsid w:val="003D10CC"/>
    <w:rsid w:val="003D1516"/>
    <w:rsid w:val="003D19CE"/>
    <w:rsid w:val="003D2582"/>
    <w:rsid w:val="003D2669"/>
    <w:rsid w:val="003D286E"/>
    <w:rsid w:val="003D2DC7"/>
    <w:rsid w:val="003D4480"/>
    <w:rsid w:val="003D5C69"/>
    <w:rsid w:val="003D63F9"/>
    <w:rsid w:val="003D7BB2"/>
    <w:rsid w:val="003E3FB4"/>
    <w:rsid w:val="003E4824"/>
    <w:rsid w:val="003E5828"/>
    <w:rsid w:val="003E5CF4"/>
    <w:rsid w:val="003E7345"/>
    <w:rsid w:val="003F1607"/>
    <w:rsid w:val="003F16A8"/>
    <w:rsid w:val="003F4070"/>
    <w:rsid w:val="003F5C5B"/>
    <w:rsid w:val="00402311"/>
    <w:rsid w:val="00405758"/>
    <w:rsid w:val="00405C30"/>
    <w:rsid w:val="00407352"/>
    <w:rsid w:val="00410230"/>
    <w:rsid w:val="00410442"/>
    <w:rsid w:val="0041148F"/>
    <w:rsid w:val="00414ACF"/>
    <w:rsid w:val="00414D08"/>
    <w:rsid w:val="00420EF4"/>
    <w:rsid w:val="00423A8E"/>
    <w:rsid w:val="0042438A"/>
    <w:rsid w:val="004252CC"/>
    <w:rsid w:val="00427A98"/>
    <w:rsid w:val="00430C7B"/>
    <w:rsid w:val="00430E6D"/>
    <w:rsid w:val="00434DD8"/>
    <w:rsid w:val="0043542B"/>
    <w:rsid w:val="00437C2D"/>
    <w:rsid w:val="00437F68"/>
    <w:rsid w:val="00440311"/>
    <w:rsid w:val="0044480F"/>
    <w:rsid w:val="00445D36"/>
    <w:rsid w:val="00445EE5"/>
    <w:rsid w:val="00446B62"/>
    <w:rsid w:val="004475FE"/>
    <w:rsid w:val="004476C9"/>
    <w:rsid w:val="00447B09"/>
    <w:rsid w:val="00447B40"/>
    <w:rsid w:val="0045010F"/>
    <w:rsid w:val="00451055"/>
    <w:rsid w:val="00452CEE"/>
    <w:rsid w:val="00454E98"/>
    <w:rsid w:val="00455577"/>
    <w:rsid w:val="00455979"/>
    <w:rsid w:val="0045688A"/>
    <w:rsid w:val="00460E25"/>
    <w:rsid w:val="00461151"/>
    <w:rsid w:val="00461CEF"/>
    <w:rsid w:val="0046297B"/>
    <w:rsid w:val="004644C6"/>
    <w:rsid w:val="00466812"/>
    <w:rsid w:val="00470B4A"/>
    <w:rsid w:val="00471EEB"/>
    <w:rsid w:val="004732CC"/>
    <w:rsid w:val="00474192"/>
    <w:rsid w:val="00475563"/>
    <w:rsid w:val="004758EF"/>
    <w:rsid w:val="00475A28"/>
    <w:rsid w:val="00475E3F"/>
    <w:rsid w:val="004819F1"/>
    <w:rsid w:val="00482BFA"/>
    <w:rsid w:val="00484A48"/>
    <w:rsid w:val="00485543"/>
    <w:rsid w:val="00485866"/>
    <w:rsid w:val="00491CC3"/>
    <w:rsid w:val="00492F54"/>
    <w:rsid w:val="004A0697"/>
    <w:rsid w:val="004A0D26"/>
    <w:rsid w:val="004A5413"/>
    <w:rsid w:val="004A58C6"/>
    <w:rsid w:val="004B1E61"/>
    <w:rsid w:val="004B2638"/>
    <w:rsid w:val="004B7095"/>
    <w:rsid w:val="004C0202"/>
    <w:rsid w:val="004C1ADC"/>
    <w:rsid w:val="004C2E83"/>
    <w:rsid w:val="004C3D6D"/>
    <w:rsid w:val="004C448E"/>
    <w:rsid w:val="004C557C"/>
    <w:rsid w:val="004C5C09"/>
    <w:rsid w:val="004C67A0"/>
    <w:rsid w:val="004C72ED"/>
    <w:rsid w:val="004C7C1F"/>
    <w:rsid w:val="004D03A2"/>
    <w:rsid w:val="004D03B4"/>
    <w:rsid w:val="004D084D"/>
    <w:rsid w:val="004D0C24"/>
    <w:rsid w:val="004D120C"/>
    <w:rsid w:val="004D5D4A"/>
    <w:rsid w:val="004D7248"/>
    <w:rsid w:val="004E3E38"/>
    <w:rsid w:val="004E4919"/>
    <w:rsid w:val="004E7C8B"/>
    <w:rsid w:val="004F05B4"/>
    <w:rsid w:val="004F12A2"/>
    <w:rsid w:val="004F2CA9"/>
    <w:rsid w:val="004F2FFF"/>
    <w:rsid w:val="004F7D28"/>
    <w:rsid w:val="00500088"/>
    <w:rsid w:val="005019B2"/>
    <w:rsid w:val="005026F0"/>
    <w:rsid w:val="00502A41"/>
    <w:rsid w:val="005059FF"/>
    <w:rsid w:val="005072EB"/>
    <w:rsid w:val="00507542"/>
    <w:rsid w:val="00511083"/>
    <w:rsid w:val="0051573C"/>
    <w:rsid w:val="00515AEC"/>
    <w:rsid w:val="005167DE"/>
    <w:rsid w:val="00516DB1"/>
    <w:rsid w:val="00516DD9"/>
    <w:rsid w:val="00517AD5"/>
    <w:rsid w:val="005221B9"/>
    <w:rsid w:val="00522963"/>
    <w:rsid w:val="005248F1"/>
    <w:rsid w:val="005258C2"/>
    <w:rsid w:val="005314DA"/>
    <w:rsid w:val="00531CF1"/>
    <w:rsid w:val="00531E7E"/>
    <w:rsid w:val="0053681B"/>
    <w:rsid w:val="00536BEB"/>
    <w:rsid w:val="00536D0D"/>
    <w:rsid w:val="005371F0"/>
    <w:rsid w:val="00540504"/>
    <w:rsid w:val="0054392F"/>
    <w:rsid w:val="0054639F"/>
    <w:rsid w:val="00552300"/>
    <w:rsid w:val="005539A2"/>
    <w:rsid w:val="0055448C"/>
    <w:rsid w:val="00555D31"/>
    <w:rsid w:val="00555F7D"/>
    <w:rsid w:val="00556509"/>
    <w:rsid w:val="00556949"/>
    <w:rsid w:val="005576A1"/>
    <w:rsid w:val="00557BD5"/>
    <w:rsid w:val="005620C1"/>
    <w:rsid w:val="00562790"/>
    <w:rsid w:val="00562BCC"/>
    <w:rsid w:val="00564AF6"/>
    <w:rsid w:val="0056594A"/>
    <w:rsid w:val="00573278"/>
    <w:rsid w:val="00574063"/>
    <w:rsid w:val="005752DE"/>
    <w:rsid w:val="005759AA"/>
    <w:rsid w:val="00577134"/>
    <w:rsid w:val="00577E08"/>
    <w:rsid w:val="005803A9"/>
    <w:rsid w:val="00580976"/>
    <w:rsid w:val="00580CE6"/>
    <w:rsid w:val="005819C4"/>
    <w:rsid w:val="00582570"/>
    <w:rsid w:val="005861A4"/>
    <w:rsid w:val="00587125"/>
    <w:rsid w:val="0058794D"/>
    <w:rsid w:val="00587C10"/>
    <w:rsid w:val="00591642"/>
    <w:rsid w:val="00591958"/>
    <w:rsid w:val="00592EE0"/>
    <w:rsid w:val="00593060"/>
    <w:rsid w:val="0059497E"/>
    <w:rsid w:val="005975B3"/>
    <w:rsid w:val="005A2AAD"/>
    <w:rsid w:val="005A38EB"/>
    <w:rsid w:val="005A5D09"/>
    <w:rsid w:val="005A6064"/>
    <w:rsid w:val="005B003B"/>
    <w:rsid w:val="005B1A55"/>
    <w:rsid w:val="005B1B53"/>
    <w:rsid w:val="005B2A86"/>
    <w:rsid w:val="005B2B1C"/>
    <w:rsid w:val="005B3AF9"/>
    <w:rsid w:val="005B3CC0"/>
    <w:rsid w:val="005B7803"/>
    <w:rsid w:val="005C0587"/>
    <w:rsid w:val="005C3436"/>
    <w:rsid w:val="005C38C7"/>
    <w:rsid w:val="005C4934"/>
    <w:rsid w:val="005C498A"/>
    <w:rsid w:val="005C4F48"/>
    <w:rsid w:val="005C64A8"/>
    <w:rsid w:val="005C7689"/>
    <w:rsid w:val="005D147F"/>
    <w:rsid w:val="005D6E8D"/>
    <w:rsid w:val="005D7BBF"/>
    <w:rsid w:val="005E33D1"/>
    <w:rsid w:val="005E35D6"/>
    <w:rsid w:val="005E3E18"/>
    <w:rsid w:val="005E676D"/>
    <w:rsid w:val="005F0753"/>
    <w:rsid w:val="005F0C2E"/>
    <w:rsid w:val="005F0CAB"/>
    <w:rsid w:val="005F1991"/>
    <w:rsid w:val="005F2063"/>
    <w:rsid w:val="005F2AF7"/>
    <w:rsid w:val="005F37D7"/>
    <w:rsid w:val="005F4832"/>
    <w:rsid w:val="005F53C2"/>
    <w:rsid w:val="005F58A1"/>
    <w:rsid w:val="005F5FB1"/>
    <w:rsid w:val="00602F15"/>
    <w:rsid w:val="006039C7"/>
    <w:rsid w:val="00605102"/>
    <w:rsid w:val="006053F7"/>
    <w:rsid w:val="00606CFA"/>
    <w:rsid w:val="0061058C"/>
    <w:rsid w:val="006105F2"/>
    <w:rsid w:val="00611009"/>
    <w:rsid w:val="006115B2"/>
    <w:rsid w:val="00611FC2"/>
    <w:rsid w:val="00612016"/>
    <w:rsid w:val="006122C7"/>
    <w:rsid w:val="006132E1"/>
    <w:rsid w:val="006148F0"/>
    <w:rsid w:val="006150AE"/>
    <w:rsid w:val="006152FE"/>
    <w:rsid w:val="00620494"/>
    <w:rsid w:val="00620858"/>
    <w:rsid w:val="00622019"/>
    <w:rsid w:val="00622935"/>
    <w:rsid w:val="00623E8C"/>
    <w:rsid w:val="00627E08"/>
    <w:rsid w:val="0063033F"/>
    <w:rsid w:val="006306BA"/>
    <w:rsid w:val="00631E75"/>
    <w:rsid w:val="006342B6"/>
    <w:rsid w:val="0063490D"/>
    <w:rsid w:val="00634D8E"/>
    <w:rsid w:val="00635EB4"/>
    <w:rsid w:val="00640316"/>
    <w:rsid w:val="00650CF7"/>
    <w:rsid w:val="00650F0F"/>
    <w:rsid w:val="006533C6"/>
    <w:rsid w:val="00656DCB"/>
    <w:rsid w:val="00657E59"/>
    <w:rsid w:val="006604B1"/>
    <w:rsid w:val="006619B1"/>
    <w:rsid w:val="0066226C"/>
    <w:rsid w:val="00666A16"/>
    <w:rsid w:val="00666BD0"/>
    <w:rsid w:val="0066729B"/>
    <w:rsid w:val="00670581"/>
    <w:rsid w:val="00672E12"/>
    <w:rsid w:val="0067453A"/>
    <w:rsid w:val="00675443"/>
    <w:rsid w:val="00675B05"/>
    <w:rsid w:val="00677E30"/>
    <w:rsid w:val="00681C15"/>
    <w:rsid w:val="0068780B"/>
    <w:rsid w:val="00690935"/>
    <w:rsid w:val="006932A5"/>
    <w:rsid w:val="00693700"/>
    <w:rsid w:val="0069665A"/>
    <w:rsid w:val="006A0C53"/>
    <w:rsid w:val="006A1E3B"/>
    <w:rsid w:val="006A259A"/>
    <w:rsid w:val="006A38B1"/>
    <w:rsid w:val="006A4904"/>
    <w:rsid w:val="006A4928"/>
    <w:rsid w:val="006A5DBD"/>
    <w:rsid w:val="006A6211"/>
    <w:rsid w:val="006A6CFA"/>
    <w:rsid w:val="006A736C"/>
    <w:rsid w:val="006A79C8"/>
    <w:rsid w:val="006B030C"/>
    <w:rsid w:val="006B03CC"/>
    <w:rsid w:val="006B0C90"/>
    <w:rsid w:val="006B0D14"/>
    <w:rsid w:val="006B46DF"/>
    <w:rsid w:val="006B493A"/>
    <w:rsid w:val="006B4E08"/>
    <w:rsid w:val="006B4EF1"/>
    <w:rsid w:val="006B533A"/>
    <w:rsid w:val="006C4517"/>
    <w:rsid w:val="006C7A26"/>
    <w:rsid w:val="006D0A4F"/>
    <w:rsid w:val="006D1162"/>
    <w:rsid w:val="006D36F2"/>
    <w:rsid w:val="006D5E01"/>
    <w:rsid w:val="006D705C"/>
    <w:rsid w:val="006E08BF"/>
    <w:rsid w:val="006E0CEC"/>
    <w:rsid w:val="006E16C6"/>
    <w:rsid w:val="006E1DA1"/>
    <w:rsid w:val="006E5B01"/>
    <w:rsid w:val="006F159B"/>
    <w:rsid w:val="006F34D1"/>
    <w:rsid w:val="006F4E5A"/>
    <w:rsid w:val="006F504C"/>
    <w:rsid w:val="006F6D7C"/>
    <w:rsid w:val="006F7F9A"/>
    <w:rsid w:val="007023DA"/>
    <w:rsid w:val="00705D1B"/>
    <w:rsid w:val="00706E48"/>
    <w:rsid w:val="00707B86"/>
    <w:rsid w:val="00710B7B"/>
    <w:rsid w:val="00714C15"/>
    <w:rsid w:val="0072011A"/>
    <w:rsid w:val="007219BF"/>
    <w:rsid w:val="00722225"/>
    <w:rsid w:val="00722BB9"/>
    <w:rsid w:val="00723A98"/>
    <w:rsid w:val="00723B88"/>
    <w:rsid w:val="00724D0B"/>
    <w:rsid w:val="00724E16"/>
    <w:rsid w:val="0072557C"/>
    <w:rsid w:val="00731569"/>
    <w:rsid w:val="00735013"/>
    <w:rsid w:val="0073682F"/>
    <w:rsid w:val="00737188"/>
    <w:rsid w:val="0073741E"/>
    <w:rsid w:val="007375E0"/>
    <w:rsid w:val="00740135"/>
    <w:rsid w:val="007425FA"/>
    <w:rsid w:val="0074664F"/>
    <w:rsid w:val="007502A0"/>
    <w:rsid w:val="0075196F"/>
    <w:rsid w:val="007521C6"/>
    <w:rsid w:val="0075488C"/>
    <w:rsid w:val="0075649F"/>
    <w:rsid w:val="007649E3"/>
    <w:rsid w:val="00764FD6"/>
    <w:rsid w:val="007656BB"/>
    <w:rsid w:val="00766FE4"/>
    <w:rsid w:val="0076773B"/>
    <w:rsid w:val="00770C88"/>
    <w:rsid w:val="007715F0"/>
    <w:rsid w:val="00773347"/>
    <w:rsid w:val="007734AB"/>
    <w:rsid w:val="00775CE6"/>
    <w:rsid w:val="007814AA"/>
    <w:rsid w:val="007823FD"/>
    <w:rsid w:val="00783861"/>
    <w:rsid w:val="007839CD"/>
    <w:rsid w:val="00787674"/>
    <w:rsid w:val="00791E6E"/>
    <w:rsid w:val="007956A6"/>
    <w:rsid w:val="00797F57"/>
    <w:rsid w:val="007A0B78"/>
    <w:rsid w:val="007A1A99"/>
    <w:rsid w:val="007A2580"/>
    <w:rsid w:val="007A344B"/>
    <w:rsid w:val="007A3566"/>
    <w:rsid w:val="007A4660"/>
    <w:rsid w:val="007A6CF8"/>
    <w:rsid w:val="007A7AB3"/>
    <w:rsid w:val="007B194C"/>
    <w:rsid w:val="007B3E22"/>
    <w:rsid w:val="007B44DB"/>
    <w:rsid w:val="007C043B"/>
    <w:rsid w:val="007C0E8D"/>
    <w:rsid w:val="007C104D"/>
    <w:rsid w:val="007C1B51"/>
    <w:rsid w:val="007C2EE6"/>
    <w:rsid w:val="007C338C"/>
    <w:rsid w:val="007C3749"/>
    <w:rsid w:val="007C47FE"/>
    <w:rsid w:val="007D0D75"/>
    <w:rsid w:val="007D0E4E"/>
    <w:rsid w:val="007D1099"/>
    <w:rsid w:val="007D10B4"/>
    <w:rsid w:val="007D45DC"/>
    <w:rsid w:val="007D468F"/>
    <w:rsid w:val="007D495B"/>
    <w:rsid w:val="007D53C3"/>
    <w:rsid w:val="007E018E"/>
    <w:rsid w:val="007E3342"/>
    <w:rsid w:val="007E4DF7"/>
    <w:rsid w:val="007E5BF6"/>
    <w:rsid w:val="007E6075"/>
    <w:rsid w:val="007E73DB"/>
    <w:rsid w:val="007F01C1"/>
    <w:rsid w:val="007F1EED"/>
    <w:rsid w:val="007F23DA"/>
    <w:rsid w:val="007F2A2C"/>
    <w:rsid w:val="007F4B29"/>
    <w:rsid w:val="007F67A3"/>
    <w:rsid w:val="007F7423"/>
    <w:rsid w:val="00800811"/>
    <w:rsid w:val="008016E6"/>
    <w:rsid w:val="008018CD"/>
    <w:rsid w:val="008034E1"/>
    <w:rsid w:val="008047BA"/>
    <w:rsid w:val="00804CDE"/>
    <w:rsid w:val="00805014"/>
    <w:rsid w:val="00806512"/>
    <w:rsid w:val="008066D3"/>
    <w:rsid w:val="008128F6"/>
    <w:rsid w:val="00813DA6"/>
    <w:rsid w:val="00813DEE"/>
    <w:rsid w:val="008143BB"/>
    <w:rsid w:val="00815DA2"/>
    <w:rsid w:val="00817126"/>
    <w:rsid w:val="0082046D"/>
    <w:rsid w:val="00820687"/>
    <w:rsid w:val="0082113D"/>
    <w:rsid w:val="008217D2"/>
    <w:rsid w:val="00821859"/>
    <w:rsid w:val="00821925"/>
    <w:rsid w:val="008223B1"/>
    <w:rsid w:val="00825337"/>
    <w:rsid w:val="008254E0"/>
    <w:rsid w:val="0082652C"/>
    <w:rsid w:val="00826F2A"/>
    <w:rsid w:val="00827796"/>
    <w:rsid w:val="00830B8A"/>
    <w:rsid w:val="00831365"/>
    <w:rsid w:val="0083150C"/>
    <w:rsid w:val="00832E9A"/>
    <w:rsid w:val="00835808"/>
    <w:rsid w:val="0083722C"/>
    <w:rsid w:val="00842134"/>
    <w:rsid w:val="00845141"/>
    <w:rsid w:val="00845996"/>
    <w:rsid w:val="00846EDC"/>
    <w:rsid w:val="0084733B"/>
    <w:rsid w:val="00852E49"/>
    <w:rsid w:val="008530A3"/>
    <w:rsid w:val="00853BE9"/>
    <w:rsid w:val="00854D1C"/>
    <w:rsid w:val="00854EE5"/>
    <w:rsid w:val="008571C3"/>
    <w:rsid w:val="0085748E"/>
    <w:rsid w:val="0086154F"/>
    <w:rsid w:val="00864B8C"/>
    <w:rsid w:val="00870028"/>
    <w:rsid w:val="00871D1D"/>
    <w:rsid w:val="00873F4D"/>
    <w:rsid w:val="0087478B"/>
    <w:rsid w:val="00875392"/>
    <w:rsid w:val="0087556D"/>
    <w:rsid w:val="00876B65"/>
    <w:rsid w:val="00877B71"/>
    <w:rsid w:val="00880A09"/>
    <w:rsid w:val="00881CD7"/>
    <w:rsid w:val="00883FA4"/>
    <w:rsid w:val="00884BFF"/>
    <w:rsid w:val="00885D09"/>
    <w:rsid w:val="0088740C"/>
    <w:rsid w:val="00891A55"/>
    <w:rsid w:val="00894BFC"/>
    <w:rsid w:val="00895446"/>
    <w:rsid w:val="00895DAE"/>
    <w:rsid w:val="008A08C7"/>
    <w:rsid w:val="008A2E89"/>
    <w:rsid w:val="008A40A1"/>
    <w:rsid w:val="008A4AFC"/>
    <w:rsid w:val="008B28EB"/>
    <w:rsid w:val="008B29B4"/>
    <w:rsid w:val="008B2D3B"/>
    <w:rsid w:val="008B3003"/>
    <w:rsid w:val="008B4051"/>
    <w:rsid w:val="008B44F7"/>
    <w:rsid w:val="008B4B83"/>
    <w:rsid w:val="008B4D63"/>
    <w:rsid w:val="008B5179"/>
    <w:rsid w:val="008B51A0"/>
    <w:rsid w:val="008B5F67"/>
    <w:rsid w:val="008C03A9"/>
    <w:rsid w:val="008C0653"/>
    <w:rsid w:val="008C0D1F"/>
    <w:rsid w:val="008C0E15"/>
    <w:rsid w:val="008C0ED7"/>
    <w:rsid w:val="008C37D1"/>
    <w:rsid w:val="008C4410"/>
    <w:rsid w:val="008C5171"/>
    <w:rsid w:val="008C72B7"/>
    <w:rsid w:val="008D26CE"/>
    <w:rsid w:val="008D42C9"/>
    <w:rsid w:val="008D4F6E"/>
    <w:rsid w:val="008D5E2D"/>
    <w:rsid w:val="008D69FF"/>
    <w:rsid w:val="008D79EF"/>
    <w:rsid w:val="008E035F"/>
    <w:rsid w:val="008E2FFB"/>
    <w:rsid w:val="008E5913"/>
    <w:rsid w:val="008E68C8"/>
    <w:rsid w:val="008E7A70"/>
    <w:rsid w:val="008E7BE9"/>
    <w:rsid w:val="008F296A"/>
    <w:rsid w:val="008F32F9"/>
    <w:rsid w:val="008F5A82"/>
    <w:rsid w:val="008F6A64"/>
    <w:rsid w:val="00900960"/>
    <w:rsid w:val="00900AD7"/>
    <w:rsid w:val="00900DAD"/>
    <w:rsid w:val="0090687A"/>
    <w:rsid w:val="009126D9"/>
    <w:rsid w:val="00912A42"/>
    <w:rsid w:val="009137DF"/>
    <w:rsid w:val="009141EE"/>
    <w:rsid w:val="0091436B"/>
    <w:rsid w:val="00920E8B"/>
    <w:rsid w:val="00922776"/>
    <w:rsid w:val="00922A0A"/>
    <w:rsid w:val="009243D0"/>
    <w:rsid w:val="00924715"/>
    <w:rsid w:val="00925ADA"/>
    <w:rsid w:val="00926DE7"/>
    <w:rsid w:val="00927A43"/>
    <w:rsid w:val="00927DA9"/>
    <w:rsid w:val="00930EE4"/>
    <w:rsid w:val="00931763"/>
    <w:rsid w:val="0093236D"/>
    <w:rsid w:val="0093393C"/>
    <w:rsid w:val="00933C3C"/>
    <w:rsid w:val="00942905"/>
    <w:rsid w:val="009441DB"/>
    <w:rsid w:val="00945356"/>
    <w:rsid w:val="0094575D"/>
    <w:rsid w:val="00952D16"/>
    <w:rsid w:val="009548A3"/>
    <w:rsid w:val="009573C6"/>
    <w:rsid w:val="0095783B"/>
    <w:rsid w:val="009578C9"/>
    <w:rsid w:val="00960C11"/>
    <w:rsid w:val="00961252"/>
    <w:rsid w:val="00961BC2"/>
    <w:rsid w:val="00962AE3"/>
    <w:rsid w:val="00963C20"/>
    <w:rsid w:val="0096422A"/>
    <w:rsid w:val="00964582"/>
    <w:rsid w:val="00964ACF"/>
    <w:rsid w:val="00967248"/>
    <w:rsid w:val="0097093E"/>
    <w:rsid w:val="00971F09"/>
    <w:rsid w:val="00974A1F"/>
    <w:rsid w:val="009766E7"/>
    <w:rsid w:val="00977B39"/>
    <w:rsid w:val="00982EFC"/>
    <w:rsid w:val="00983066"/>
    <w:rsid w:val="00986BFE"/>
    <w:rsid w:val="00987AB2"/>
    <w:rsid w:val="00990931"/>
    <w:rsid w:val="0099225A"/>
    <w:rsid w:val="00992420"/>
    <w:rsid w:val="00996808"/>
    <w:rsid w:val="009A19A0"/>
    <w:rsid w:val="009A1F37"/>
    <w:rsid w:val="009A4321"/>
    <w:rsid w:val="009A46B6"/>
    <w:rsid w:val="009A46EA"/>
    <w:rsid w:val="009A49F6"/>
    <w:rsid w:val="009A69C1"/>
    <w:rsid w:val="009A6BED"/>
    <w:rsid w:val="009B2399"/>
    <w:rsid w:val="009B536E"/>
    <w:rsid w:val="009B5F12"/>
    <w:rsid w:val="009B65B3"/>
    <w:rsid w:val="009B6F08"/>
    <w:rsid w:val="009C0E7E"/>
    <w:rsid w:val="009C3568"/>
    <w:rsid w:val="009C35A8"/>
    <w:rsid w:val="009C57BE"/>
    <w:rsid w:val="009C5F26"/>
    <w:rsid w:val="009C6935"/>
    <w:rsid w:val="009C79EC"/>
    <w:rsid w:val="009D1751"/>
    <w:rsid w:val="009D1D1F"/>
    <w:rsid w:val="009D2628"/>
    <w:rsid w:val="009D413C"/>
    <w:rsid w:val="009D4327"/>
    <w:rsid w:val="009E1357"/>
    <w:rsid w:val="009E2B3B"/>
    <w:rsid w:val="009E3CFE"/>
    <w:rsid w:val="009E3E8E"/>
    <w:rsid w:val="009E40DD"/>
    <w:rsid w:val="009E4EB6"/>
    <w:rsid w:val="009E677F"/>
    <w:rsid w:val="009E7D62"/>
    <w:rsid w:val="009F11B6"/>
    <w:rsid w:val="009F298C"/>
    <w:rsid w:val="009F625E"/>
    <w:rsid w:val="009F6DB9"/>
    <w:rsid w:val="00A004EB"/>
    <w:rsid w:val="00A00747"/>
    <w:rsid w:val="00A00BB8"/>
    <w:rsid w:val="00A01143"/>
    <w:rsid w:val="00A024D6"/>
    <w:rsid w:val="00A027C9"/>
    <w:rsid w:val="00A041F1"/>
    <w:rsid w:val="00A043D2"/>
    <w:rsid w:val="00A04B46"/>
    <w:rsid w:val="00A04C4B"/>
    <w:rsid w:val="00A05574"/>
    <w:rsid w:val="00A055B8"/>
    <w:rsid w:val="00A06552"/>
    <w:rsid w:val="00A12FBA"/>
    <w:rsid w:val="00A132BB"/>
    <w:rsid w:val="00A15358"/>
    <w:rsid w:val="00A17DD4"/>
    <w:rsid w:val="00A20C6E"/>
    <w:rsid w:val="00A22343"/>
    <w:rsid w:val="00A24258"/>
    <w:rsid w:val="00A252E8"/>
    <w:rsid w:val="00A253DE"/>
    <w:rsid w:val="00A26252"/>
    <w:rsid w:val="00A26C17"/>
    <w:rsid w:val="00A278C7"/>
    <w:rsid w:val="00A27F82"/>
    <w:rsid w:val="00A30896"/>
    <w:rsid w:val="00A30EB1"/>
    <w:rsid w:val="00A357FD"/>
    <w:rsid w:val="00A36403"/>
    <w:rsid w:val="00A37779"/>
    <w:rsid w:val="00A40DDB"/>
    <w:rsid w:val="00A42499"/>
    <w:rsid w:val="00A43480"/>
    <w:rsid w:val="00A45429"/>
    <w:rsid w:val="00A45F94"/>
    <w:rsid w:val="00A46029"/>
    <w:rsid w:val="00A46D9A"/>
    <w:rsid w:val="00A46F49"/>
    <w:rsid w:val="00A50DB4"/>
    <w:rsid w:val="00A53D88"/>
    <w:rsid w:val="00A55A41"/>
    <w:rsid w:val="00A5638E"/>
    <w:rsid w:val="00A56CCF"/>
    <w:rsid w:val="00A56DDF"/>
    <w:rsid w:val="00A607B4"/>
    <w:rsid w:val="00A61764"/>
    <w:rsid w:val="00A62468"/>
    <w:rsid w:val="00A66189"/>
    <w:rsid w:val="00A739A4"/>
    <w:rsid w:val="00A76DED"/>
    <w:rsid w:val="00A774D1"/>
    <w:rsid w:val="00A80008"/>
    <w:rsid w:val="00A80155"/>
    <w:rsid w:val="00A80D89"/>
    <w:rsid w:val="00A818C5"/>
    <w:rsid w:val="00A82A83"/>
    <w:rsid w:val="00A85648"/>
    <w:rsid w:val="00A87613"/>
    <w:rsid w:val="00A87747"/>
    <w:rsid w:val="00A91B33"/>
    <w:rsid w:val="00A942CE"/>
    <w:rsid w:val="00A9523B"/>
    <w:rsid w:val="00A958EC"/>
    <w:rsid w:val="00A979EB"/>
    <w:rsid w:val="00AA0108"/>
    <w:rsid w:val="00AA0747"/>
    <w:rsid w:val="00AA14EE"/>
    <w:rsid w:val="00AA34C6"/>
    <w:rsid w:val="00AA45FA"/>
    <w:rsid w:val="00AA725C"/>
    <w:rsid w:val="00AA7298"/>
    <w:rsid w:val="00AB19F7"/>
    <w:rsid w:val="00AB1A1C"/>
    <w:rsid w:val="00AB1F4E"/>
    <w:rsid w:val="00AB25F5"/>
    <w:rsid w:val="00AB3624"/>
    <w:rsid w:val="00AB53E2"/>
    <w:rsid w:val="00AB6761"/>
    <w:rsid w:val="00AB6AA7"/>
    <w:rsid w:val="00AB7252"/>
    <w:rsid w:val="00AC0FAE"/>
    <w:rsid w:val="00AC1794"/>
    <w:rsid w:val="00AC521D"/>
    <w:rsid w:val="00AC5EEE"/>
    <w:rsid w:val="00AD0161"/>
    <w:rsid w:val="00AD06AD"/>
    <w:rsid w:val="00AD15FC"/>
    <w:rsid w:val="00AD165E"/>
    <w:rsid w:val="00AD263B"/>
    <w:rsid w:val="00AD31FD"/>
    <w:rsid w:val="00AD3291"/>
    <w:rsid w:val="00AD3EDA"/>
    <w:rsid w:val="00AD5321"/>
    <w:rsid w:val="00AD5B53"/>
    <w:rsid w:val="00AD6A66"/>
    <w:rsid w:val="00AD6C65"/>
    <w:rsid w:val="00AD7A1E"/>
    <w:rsid w:val="00AD7C8B"/>
    <w:rsid w:val="00AE33DF"/>
    <w:rsid w:val="00AE4743"/>
    <w:rsid w:val="00AF06B3"/>
    <w:rsid w:val="00AF2D60"/>
    <w:rsid w:val="00AF30E9"/>
    <w:rsid w:val="00AF4164"/>
    <w:rsid w:val="00AF6915"/>
    <w:rsid w:val="00B004C3"/>
    <w:rsid w:val="00B04617"/>
    <w:rsid w:val="00B05E6C"/>
    <w:rsid w:val="00B07D12"/>
    <w:rsid w:val="00B11D6C"/>
    <w:rsid w:val="00B1309A"/>
    <w:rsid w:val="00B13FEB"/>
    <w:rsid w:val="00B16E7F"/>
    <w:rsid w:val="00B1727D"/>
    <w:rsid w:val="00B177F8"/>
    <w:rsid w:val="00B25DFE"/>
    <w:rsid w:val="00B26FFC"/>
    <w:rsid w:val="00B329FE"/>
    <w:rsid w:val="00B34250"/>
    <w:rsid w:val="00B34540"/>
    <w:rsid w:val="00B35F98"/>
    <w:rsid w:val="00B367C2"/>
    <w:rsid w:val="00B37302"/>
    <w:rsid w:val="00B41E68"/>
    <w:rsid w:val="00B438EE"/>
    <w:rsid w:val="00B44FAB"/>
    <w:rsid w:val="00B45984"/>
    <w:rsid w:val="00B45B65"/>
    <w:rsid w:val="00B532B0"/>
    <w:rsid w:val="00B5430B"/>
    <w:rsid w:val="00B564D8"/>
    <w:rsid w:val="00B56F81"/>
    <w:rsid w:val="00B57253"/>
    <w:rsid w:val="00B62172"/>
    <w:rsid w:val="00B62A6A"/>
    <w:rsid w:val="00B64138"/>
    <w:rsid w:val="00B64F9E"/>
    <w:rsid w:val="00B663A7"/>
    <w:rsid w:val="00B663EC"/>
    <w:rsid w:val="00B72924"/>
    <w:rsid w:val="00B75555"/>
    <w:rsid w:val="00B8108A"/>
    <w:rsid w:val="00B81C6F"/>
    <w:rsid w:val="00B81FCB"/>
    <w:rsid w:val="00B82F85"/>
    <w:rsid w:val="00B8356C"/>
    <w:rsid w:val="00B83D40"/>
    <w:rsid w:val="00B83F76"/>
    <w:rsid w:val="00B87075"/>
    <w:rsid w:val="00B90DA3"/>
    <w:rsid w:val="00B91ADE"/>
    <w:rsid w:val="00B921EA"/>
    <w:rsid w:val="00B93244"/>
    <w:rsid w:val="00B937B6"/>
    <w:rsid w:val="00B93962"/>
    <w:rsid w:val="00B94C53"/>
    <w:rsid w:val="00BA255C"/>
    <w:rsid w:val="00BA478B"/>
    <w:rsid w:val="00BA540F"/>
    <w:rsid w:val="00BB0D1C"/>
    <w:rsid w:val="00BB0DCF"/>
    <w:rsid w:val="00BB3DE7"/>
    <w:rsid w:val="00BB5B89"/>
    <w:rsid w:val="00BC055C"/>
    <w:rsid w:val="00BC4A6F"/>
    <w:rsid w:val="00BC5333"/>
    <w:rsid w:val="00BC5917"/>
    <w:rsid w:val="00BC6B05"/>
    <w:rsid w:val="00BD0041"/>
    <w:rsid w:val="00BD050F"/>
    <w:rsid w:val="00BD2EB9"/>
    <w:rsid w:val="00BD50F9"/>
    <w:rsid w:val="00BD6F73"/>
    <w:rsid w:val="00BD768F"/>
    <w:rsid w:val="00BE0D69"/>
    <w:rsid w:val="00BE3415"/>
    <w:rsid w:val="00BE3ED0"/>
    <w:rsid w:val="00BE4662"/>
    <w:rsid w:val="00BE4776"/>
    <w:rsid w:val="00BE4E8B"/>
    <w:rsid w:val="00BF040C"/>
    <w:rsid w:val="00BF0FA1"/>
    <w:rsid w:val="00BF1995"/>
    <w:rsid w:val="00BF2488"/>
    <w:rsid w:val="00BF26A7"/>
    <w:rsid w:val="00BF5C61"/>
    <w:rsid w:val="00C00B5C"/>
    <w:rsid w:val="00C00D93"/>
    <w:rsid w:val="00C025A8"/>
    <w:rsid w:val="00C02E93"/>
    <w:rsid w:val="00C0378D"/>
    <w:rsid w:val="00C03B06"/>
    <w:rsid w:val="00C04347"/>
    <w:rsid w:val="00C04590"/>
    <w:rsid w:val="00C0503E"/>
    <w:rsid w:val="00C05132"/>
    <w:rsid w:val="00C054FC"/>
    <w:rsid w:val="00C05FD2"/>
    <w:rsid w:val="00C11503"/>
    <w:rsid w:val="00C1270C"/>
    <w:rsid w:val="00C12E7D"/>
    <w:rsid w:val="00C132DD"/>
    <w:rsid w:val="00C14C40"/>
    <w:rsid w:val="00C15406"/>
    <w:rsid w:val="00C21543"/>
    <w:rsid w:val="00C25ACD"/>
    <w:rsid w:val="00C25B00"/>
    <w:rsid w:val="00C27D94"/>
    <w:rsid w:val="00C305F0"/>
    <w:rsid w:val="00C32A59"/>
    <w:rsid w:val="00C330F5"/>
    <w:rsid w:val="00C36B5D"/>
    <w:rsid w:val="00C426FE"/>
    <w:rsid w:val="00C433DD"/>
    <w:rsid w:val="00C437E8"/>
    <w:rsid w:val="00C440B0"/>
    <w:rsid w:val="00C46C70"/>
    <w:rsid w:val="00C47311"/>
    <w:rsid w:val="00C47F76"/>
    <w:rsid w:val="00C5005F"/>
    <w:rsid w:val="00C515F1"/>
    <w:rsid w:val="00C51EA0"/>
    <w:rsid w:val="00C530CE"/>
    <w:rsid w:val="00C53FCB"/>
    <w:rsid w:val="00C60637"/>
    <w:rsid w:val="00C613A9"/>
    <w:rsid w:val="00C642D3"/>
    <w:rsid w:val="00C65584"/>
    <w:rsid w:val="00C67211"/>
    <w:rsid w:val="00C70A64"/>
    <w:rsid w:val="00C71A40"/>
    <w:rsid w:val="00C71FD6"/>
    <w:rsid w:val="00C77162"/>
    <w:rsid w:val="00C80621"/>
    <w:rsid w:val="00C810D7"/>
    <w:rsid w:val="00C85D08"/>
    <w:rsid w:val="00C8700C"/>
    <w:rsid w:val="00C874A8"/>
    <w:rsid w:val="00C87673"/>
    <w:rsid w:val="00C90476"/>
    <w:rsid w:val="00C9070E"/>
    <w:rsid w:val="00C90AB0"/>
    <w:rsid w:val="00C919E7"/>
    <w:rsid w:val="00C927E4"/>
    <w:rsid w:val="00C931CC"/>
    <w:rsid w:val="00C96894"/>
    <w:rsid w:val="00C9792C"/>
    <w:rsid w:val="00CA3CBD"/>
    <w:rsid w:val="00CA64BC"/>
    <w:rsid w:val="00CB0731"/>
    <w:rsid w:val="00CB2741"/>
    <w:rsid w:val="00CB38C4"/>
    <w:rsid w:val="00CB3F2E"/>
    <w:rsid w:val="00CB50E3"/>
    <w:rsid w:val="00CB7464"/>
    <w:rsid w:val="00CC18D5"/>
    <w:rsid w:val="00CC1EEB"/>
    <w:rsid w:val="00CC5798"/>
    <w:rsid w:val="00CC6E33"/>
    <w:rsid w:val="00CC7226"/>
    <w:rsid w:val="00CD3067"/>
    <w:rsid w:val="00CD31B8"/>
    <w:rsid w:val="00CD3922"/>
    <w:rsid w:val="00CD39A6"/>
    <w:rsid w:val="00CE33E0"/>
    <w:rsid w:val="00CE516D"/>
    <w:rsid w:val="00CE5557"/>
    <w:rsid w:val="00CE7320"/>
    <w:rsid w:val="00CF093F"/>
    <w:rsid w:val="00CF1DA2"/>
    <w:rsid w:val="00CF1E4F"/>
    <w:rsid w:val="00CF3D23"/>
    <w:rsid w:val="00CF3F91"/>
    <w:rsid w:val="00CF7B7D"/>
    <w:rsid w:val="00D0124E"/>
    <w:rsid w:val="00D01954"/>
    <w:rsid w:val="00D02EBA"/>
    <w:rsid w:val="00D046E4"/>
    <w:rsid w:val="00D049BB"/>
    <w:rsid w:val="00D04C03"/>
    <w:rsid w:val="00D04E95"/>
    <w:rsid w:val="00D124A6"/>
    <w:rsid w:val="00D12B82"/>
    <w:rsid w:val="00D14032"/>
    <w:rsid w:val="00D14DD5"/>
    <w:rsid w:val="00D167CF"/>
    <w:rsid w:val="00D2141E"/>
    <w:rsid w:val="00D22A72"/>
    <w:rsid w:val="00D267D0"/>
    <w:rsid w:val="00D27178"/>
    <w:rsid w:val="00D27EE0"/>
    <w:rsid w:val="00D3073D"/>
    <w:rsid w:val="00D329FC"/>
    <w:rsid w:val="00D32AF2"/>
    <w:rsid w:val="00D32DD6"/>
    <w:rsid w:val="00D33359"/>
    <w:rsid w:val="00D3396C"/>
    <w:rsid w:val="00D34BF2"/>
    <w:rsid w:val="00D36354"/>
    <w:rsid w:val="00D37C6F"/>
    <w:rsid w:val="00D37D61"/>
    <w:rsid w:val="00D405CC"/>
    <w:rsid w:val="00D41262"/>
    <w:rsid w:val="00D431B1"/>
    <w:rsid w:val="00D44334"/>
    <w:rsid w:val="00D44B15"/>
    <w:rsid w:val="00D473C1"/>
    <w:rsid w:val="00D530F8"/>
    <w:rsid w:val="00D54EDD"/>
    <w:rsid w:val="00D54F84"/>
    <w:rsid w:val="00D56FA0"/>
    <w:rsid w:val="00D5772F"/>
    <w:rsid w:val="00D5782F"/>
    <w:rsid w:val="00D624F2"/>
    <w:rsid w:val="00D62BEC"/>
    <w:rsid w:val="00D63091"/>
    <w:rsid w:val="00D70651"/>
    <w:rsid w:val="00D717DA"/>
    <w:rsid w:val="00D72F4D"/>
    <w:rsid w:val="00D73068"/>
    <w:rsid w:val="00D73930"/>
    <w:rsid w:val="00D7712E"/>
    <w:rsid w:val="00D80073"/>
    <w:rsid w:val="00D82494"/>
    <w:rsid w:val="00D82C47"/>
    <w:rsid w:val="00D82FF2"/>
    <w:rsid w:val="00D83656"/>
    <w:rsid w:val="00D83BD6"/>
    <w:rsid w:val="00D91413"/>
    <w:rsid w:val="00D91812"/>
    <w:rsid w:val="00D94E7B"/>
    <w:rsid w:val="00D96E85"/>
    <w:rsid w:val="00DA0EBD"/>
    <w:rsid w:val="00DA0FE2"/>
    <w:rsid w:val="00DA2BE8"/>
    <w:rsid w:val="00DA3855"/>
    <w:rsid w:val="00DA40D1"/>
    <w:rsid w:val="00DA40FC"/>
    <w:rsid w:val="00DA48BB"/>
    <w:rsid w:val="00DA492D"/>
    <w:rsid w:val="00DB24F8"/>
    <w:rsid w:val="00DB2603"/>
    <w:rsid w:val="00DB3A35"/>
    <w:rsid w:val="00DB4311"/>
    <w:rsid w:val="00DB7C70"/>
    <w:rsid w:val="00DB7D8B"/>
    <w:rsid w:val="00DC1890"/>
    <w:rsid w:val="00DC2117"/>
    <w:rsid w:val="00DC279A"/>
    <w:rsid w:val="00DC2A1D"/>
    <w:rsid w:val="00DC32D6"/>
    <w:rsid w:val="00DC79A6"/>
    <w:rsid w:val="00DC7EEF"/>
    <w:rsid w:val="00DD0137"/>
    <w:rsid w:val="00DD3D37"/>
    <w:rsid w:val="00DD5416"/>
    <w:rsid w:val="00DD5D21"/>
    <w:rsid w:val="00DE08C3"/>
    <w:rsid w:val="00DE2183"/>
    <w:rsid w:val="00DE2EEF"/>
    <w:rsid w:val="00DE5A21"/>
    <w:rsid w:val="00DE6591"/>
    <w:rsid w:val="00DF0AB3"/>
    <w:rsid w:val="00DF0CBD"/>
    <w:rsid w:val="00DF0F48"/>
    <w:rsid w:val="00DF4144"/>
    <w:rsid w:val="00DF4741"/>
    <w:rsid w:val="00DF4EE7"/>
    <w:rsid w:val="00DF5C37"/>
    <w:rsid w:val="00DF5E9B"/>
    <w:rsid w:val="00DF7DCE"/>
    <w:rsid w:val="00E01ABA"/>
    <w:rsid w:val="00E0235D"/>
    <w:rsid w:val="00E03F98"/>
    <w:rsid w:val="00E057EE"/>
    <w:rsid w:val="00E05C9D"/>
    <w:rsid w:val="00E06AF3"/>
    <w:rsid w:val="00E11910"/>
    <w:rsid w:val="00E14B60"/>
    <w:rsid w:val="00E14E8A"/>
    <w:rsid w:val="00E150B8"/>
    <w:rsid w:val="00E17FC3"/>
    <w:rsid w:val="00E20352"/>
    <w:rsid w:val="00E23D43"/>
    <w:rsid w:val="00E2653D"/>
    <w:rsid w:val="00E31DEB"/>
    <w:rsid w:val="00E31ED8"/>
    <w:rsid w:val="00E322EE"/>
    <w:rsid w:val="00E332BC"/>
    <w:rsid w:val="00E34BE6"/>
    <w:rsid w:val="00E34E95"/>
    <w:rsid w:val="00E350F2"/>
    <w:rsid w:val="00E3570C"/>
    <w:rsid w:val="00E36DEA"/>
    <w:rsid w:val="00E42558"/>
    <w:rsid w:val="00E44EA1"/>
    <w:rsid w:val="00E453F4"/>
    <w:rsid w:val="00E4768F"/>
    <w:rsid w:val="00E47F17"/>
    <w:rsid w:val="00E50305"/>
    <w:rsid w:val="00E50B06"/>
    <w:rsid w:val="00E50C4D"/>
    <w:rsid w:val="00E53C0A"/>
    <w:rsid w:val="00E55C45"/>
    <w:rsid w:val="00E61F0B"/>
    <w:rsid w:val="00E64027"/>
    <w:rsid w:val="00E64FE1"/>
    <w:rsid w:val="00E66826"/>
    <w:rsid w:val="00E8001F"/>
    <w:rsid w:val="00E815A1"/>
    <w:rsid w:val="00E81E9B"/>
    <w:rsid w:val="00E82277"/>
    <w:rsid w:val="00E82DDD"/>
    <w:rsid w:val="00E8495F"/>
    <w:rsid w:val="00E85D72"/>
    <w:rsid w:val="00E86808"/>
    <w:rsid w:val="00E912F8"/>
    <w:rsid w:val="00E93E7C"/>
    <w:rsid w:val="00E9550C"/>
    <w:rsid w:val="00EA3758"/>
    <w:rsid w:val="00EA3B30"/>
    <w:rsid w:val="00EA4931"/>
    <w:rsid w:val="00EA4972"/>
    <w:rsid w:val="00EA6057"/>
    <w:rsid w:val="00EA61EA"/>
    <w:rsid w:val="00EA74C2"/>
    <w:rsid w:val="00EA792F"/>
    <w:rsid w:val="00EA7AF5"/>
    <w:rsid w:val="00EB015D"/>
    <w:rsid w:val="00EB082E"/>
    <w:rsid w:val="00EB1375"/>
    <w:rsid w:val="00EB20A0"/>
    <w:rsid w:val="00EB3508"/>
    <w:rsid w:val="00EB5311"/>
    <w:rsid w:val="00EB61C1"/>
    <w:rsid w:val="00EB64E9"/>
    <w:rsid w:val="00EB67D1"/>
    <w:rsid w:val="00EB7F28"/>
    <w:rsid w:val="00EC249B"/>
    <w:rsid w:val="00EC3635"/>
    <w:rsid w:val="00EC60A5"/>
    <w:rsid w:val="00ED0F14"/>
    <w:rsid w:val="00ED0FAE"/>
    <w:rsid w:val="00ED38BD"/>
    <w:rsid w:val="00ED7450"/>
    <w:rsid w:val="00ED7987"/>
    <w:rsid w:val="00EE3FCA"/>
    <w:rsid w:val="00EE51A8"/>
    <w:rsid w:val="00EE7366"/>
    <w:rsid w:val="00EF03C3"/>
    <w:rsid w:val="00EF233D"/>
    <w:rsid w:val="00EF39BB"/>
    <w:rsid w:val="00EF3DFA"/>
    <w:rsid w:val="00EF585F"/>
    <w:rsid w:val="00EF7318"/>
    <w:rsid w:val="00F00A2A"/>
    <w:rsid w:val="00F02C38"/>
    <w:rsid w:val="00F02DB6"/>
    <w:rsid w:val="00F0592F"/>
    <w:rsid w:val="00F119DA"/>
    <w:rsid w:val="00F11DA2"/>
    <w:rsid w:val="00F12C8B"/>
    <w:rsid w:val="00F12D3C"/>
    <w:rsid w:val="00F14677"/>
    <w:rsid w:val="00F15D38"/>
    <w:rsid w:val="00F171F6"/>
    <w:rsid w:val="00F175E7"/>
    <w:rsid w:val="00F21026"/>
    <w:rsid w:val="00F223D3"/>
    <w:rsid w:val="00F22C77"/>
    <w:rsid w:val="00F23AF2"/>
    <w:rsid w:val="00F24011"/>
    <w:rsid w:val="00F24980"/>
    <w:rsid w:val="00F307E3"/>
    <w:rsid w:val="00F3146F"/>
    <w:rsid w:val="00F330F5"/>
    <w:rsid w:val="00F3352B"/>
    <w:rsid w:val="00F34A10"/>
    <w:rsid w:val="00F37708"/>
    <w:rsid w:val="00F406F2"/>
    <w:rsid w:val="00F40CBD"/>
    <w:rsid w:val="00F40CEB"/>
    <w:rsid w:val="00F44651"/>
    <w:rsid w:val="00F45E8A"/>
    <w:rsid w:val="00F517D5"/>
    <w:rsid w:val="00F51969"/>
    <w:rsid w:val="00F51997"/>
    <w:rsid w:val="00F51A02"/>
    <w:rsid w:val="00F52295"/>
    <w:rsid w:val="00F527D6"/>
    <w:rsid w:val="00F52C61"/>
    <w:rsid w:val="00F538BB"/>
    <w:rsid w:val="00F617F9"/>
    <w:rsid w:val="00F65600"/>
    <w:rsid w:val="00F656C0"/>
    <w:rsid w:val="00F656E1"/>
    <w:rsid w:val="00F6611F"/>
    <w:rsid w:val="00F733CA"/>
    <w:rsid w:val="00F735DB"/>
    <w:rsid w:val="00F73CC2"/>
    <w:rsid w:val="00F740E8"/>
    <w:rsid w:val="00F74AA3"/>
    <w:rsid w:val="00F752E7"/>
    <w:rsid w:val="00F756B5"/>
    <w:rsid w:val="00F7782B"/>
    <w:rsid w:val="00F8475C"/>
    <w:rsid w:val="00F85635"/>
    <w:rsid w:val="00F86CDB"/>
    <w:rsid w:val="00F9067B"/>
    <w:rsid w:val="00F91025"/>
    <w:rsid w:val="00F927DF"/>
    <w:rsid w:val="00F9524D"/>
    <w:rsid w:val="00F95834"/>
    <w:rsid w:val="00F96934"/>
    <w:rsid w:val="00F97A57"/>
    <w:rsid w:val="00FA0EC3"/>
    <w:rsid w:val="00FA2205"/>
    <w:rsid w:val="00FA225A"/>
    <w:rsid w:val="00FA23F3"/>
    <w:rsid w:val="00FA25FF"/>
    <w:rsid w:val="00FA3CD2"/>
    <w:rsid w:val="00FA4D44"/>
    <w:rsid w:val="00FA5455"/>
    <w:rsid w:val="00FA5F87"/>
    <w:rsid w:val="00FA62A9"/>
    <w:rsid w:val="00FA7395"/>
    <w:rsid w:val="00FB073D"/>
    <w:rsid w:val="00FB1A19"/>
    <w:rsid w:val="00FB1C30"/>
    <w:rsid w:val="00FB1DDF"/>
    <w:rsid w:val="00FB3F1F"/>
    <w:rsid w:val="00FB485E"/>
    <w:rsid w:val="00FB5578"/>
    <w:rsid w:val="00FB564A"/>
    <w:rsid w:val="00FB627A"/>
    <w:rsid w:val="00FB632C"/>
    <w:rsid w:val="00FB7024"/>
    <w:rsid w:val="00FB7E8D"/>
    <w:rsid w:val="00FB7F61"/>
    <w:rsid w:val="00FC2DA8"/>
    <w:rsid w:val="00FC30C9"/>
    <w:rsid w:val="00FC32BF"/>
    <w:rsid w:val="00FC491D"/>
    <w:rsid w:val="00FC4ED8"/>
    <w:rsid w:val="00FC6701"/>
    <w:rsid w:val="00FD0B22"/>
    <w:rsid w:val="00FD1BBA"/>
    <w:rsid w:val="00FD2055"/>
    <w:rsid w:val="00FD2D26"/>
    <w:rsid w:val="00FD37B2"/>
    <w:rsid w:val="00FD59C5"/>
    <w:rsid w:val="00FF0472"/>
    <w:rsid w:val="00FF0C57"/>
    <w:rsid w:val="00FF12A2"/>
    <w:rsid w:val="00FF1B9E"/>
    <w:rsid w:val="00FF1EB6"/>
    <w:rsid w:val="00FF3DE9"/>
    <w:rsid w:val="00FF41F7"/>
    <w:rsid w:val="00FF4495"/>
    <w:rsid w:val="00FF44B8"/>
    <w:rsid w:val="00FF7908"/>
    <w:rsid w:val="00FF7DF7"/>
    <w:rsid w:val="07DE14B5"/>
    <w:rsid w:val="47ED2508"/>
    <w:rsid w:val="79731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52F096F-66FF-4058-B1B4-2C0447F0D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ind w:firstLineChars="200" w:firstLine="200"/>
      <w:jc w:val="both"/>
    </w:pPr>
    <w:rPr>
      <w:rFonts w:ascii="Times New Roman" w:hAnsi="Times New Roman" w:cs="Times New Roman"/>
      <w:kern w:val="2"/>
      <w:sz w:val="24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numPr>
        <w:numId w:val="1"/>
      </w:numPr>
      <w:spacing w:beforeLines="100" w:before="100" w:afterLines="100" w:after="100"/>
      <w:ind w:left="200" w:firstLineChars="0" w:firstLine="0"/>
      <w:jc w:val="center"/>
      <w:outlineLvl w:val="0"/>
    </w:pPr>
    <w:rPr>
      <w:rFonts w:eastAsia="黑体"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numPr>
        <w:ilvl w:val="1"/>
        <w:numId w:val="1"/>
      </w:numPr>
      <w:spacing w:before="240" w:after="240"/>
      <w:ind w:left="200" w:firstLineChars="0"/>
      <w:jc w:val="left"/>
      <w:outlineLvl w:val="1"/>
    </w:pPr>
    <w:rPr>
      <w:rFonts w:eastAsia="黑体" w:cstheme="majorBidi"/>
      <w:bCs/>
      <w:sz w:val="30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numPr>
        <w:ilvl w:val="2"/>
        <w:numId w:val="1"/>
      </w:numPr>
      <w:spacing w:before="120" w:after="100" w:afterAutospacing="1"/>
      <w:ind w:left="200" w:firstLineChars="0"/>
      <w:jc w:val="left"/>
      <w:outlineLvl w:val="2"/>
    </w:pPr>
    <w:rPr>
      <w:rFonts w:eastAsia="黑体"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link w:val="Char"/>
    <w:uiPriority w:val="35"/>
    <w:unhideWhenUsed/>
    <w:qFormat/>
    <w:rPr>
      <w:rFonts w:asciiTheme="majorHAnsi" w:eastAsia="黑体" w:hAnsiTheme="majorHAnsi" w:cstheme="majorBidi"/>
      <w:sz w:val="20"/>
      <w:szCs w:val="20"/>
    </w:rPr>
  </w:style>
  <w:style w:type="paragraph" w:styleId="30">
    <w:name w:val="toc 3"/>
    <w:basedOn w:val="a"/>
    <w:next w:val="a"/>
    <w:uiPriority w:val="39"/>
    <w:unhideWhenUsed/>
    <w:pPr>
      <w:ind w:leftChars="400" w:left="400" w:firstLineChars="0" w:firstLine="0"/>
    </w:pPr>
  </w:style>
  <w:style w:type="paragraph" w:styleId="a4">
    <w:name w:val="endnote text"/>
    <w:basedOn w:val="a"/>
    <w:link w:val="Char0"/>
    <w:uiPriority w:val="99"/>
    <w:unhideWhenUsed/>
    <w:pPr>
      <w:snapToGrid w:val="0"/>
      <w:jc w:val="left"/>
    </w:pPr>
  </w:style>
  <w:style w:type="paragraph" w:styleId="a5">
    <w:name w:val="Balloon Text"/>
    <w:basedOn w:val="a"/>
    <w:link w:val="Char1"/>
    <w:uiPriority w:val="99"/>
    <w:semiHidden/>
    <w:unhideWhenUsed/>
    <w:qFormat/>
    <w:rPr>
      <w:sz w:val="18"/>
      <w:szCs w:val="18"/>
    </w:rPr>
  </w:style>
  <w:style w:type="paragraph" w:styleId="a6">
    <w:name w:val="footer"/>
    <w:basedOn w:val="a"/>
    <w:link w:val="Char2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Char3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pPr>
      <w:ind w:firstLineChars="0" w:firstLine="0"/>
    </w:pPr>
  </w:style>
  <w:style w:type="paragraph" w:styleId="a8">
    <w:name w:val="footnote text"/>
    <w:basedOn w:val="a"/>
    <w:link w:val="Char4"/>
    <w:uiPriority w:val="99"/>
    <w:unhideWhenUsed/>
    <w:pPr>
      <w:snapToGrid w:val="0"/>
      <w:jc w:val="left"/>
    </w:pPr>
    <w:rPr>
      <w:sz w:val="18"/>
      <w:szCs w:val="18"/>
    </w:rPr>
  </w:style>
  <w:style w:type="paragraph" w:styleId="20">
    <w:name w:val="toc 2"/>
    <w:basedOn w:val="a"/>
    <w:next w:val="a"/>
    <w:uiPriority w:val="39"/>
    <w:unhideWhenUsed/>
    <w:pPr>
      <w:tabs>
        <w:tab w:val="right" w:leader="dot" w:pos="8302"/>
      </w:tabs>
      <w:ind w:leftChars="300" w:left="300" w:firstLineChars="0" w:firstLine="0"/>
    </w:pPr>
  </w:style>
  <w:style w:type="paragraph" w:styleId="a9">
    <w:name w:val="Normal (Web)"/>
    <w:basedOn w:val="a"/>
    <w:uiPriority w:val="99"/>
    <w:semiHidden/>
    <w:unhideWhenUsed/>
    <w:pPr>
      <w:spacing w:before="100" w:beforeAutospacing="1" w:after="100" w:afterAutospacing="1"/>
      <w:ind w:firstLineChars="0" w:firstLine="0"/>
      <w:jc w:val="left"/>
    </w:pPr>
    <w:rPr>
      <w:rFonts w:ascii="宋体" w:eastAsia="宋体" w:hAnsi="宋体" w:cs="宋体"/>
      <w:kern w:val="0"/>
      <w:szCs w:val="24"/>
    </w:rPr>
  </w:style>
  <w:style w:type="character" w:styleId="aa">
    <w:name w:val="endnote reference"/>
    <w:basedOn w:val="a0"/>
    <w:uiPriority w:val="99"/>
    <w:semiHidden/>
    <w:unhideWhenUsed/>
    <w:rPr>
      <w:vertAlign w:val="superscript"/>
    </w:rPr>
  </w:style>
  <w:style w:type="character" w:styleId="ab">
    <w:name w:val="Hyperlink"/>
    <w:basedOn w:val="a0"/>
    <w:uiPriority w:val="99"/>
    <w:unhideWhenUsed/>
    <w:rPr>
      <w:color w:val="0563C1" w:themeColor="hyperlink"/>
      <w:u w:val="single"/>
    </w:rPr>
  </w:style>
  <w:style w:type="character" w:styleId="ac">
    <w:name w:val="footnote reference"/>
    <w:basedOn w:val="a0"/>
    <w:uiPriority w:val="99"/>
    <w:semiHidden/>
    <w:unhideWhenUsed/>
    <w:rPr>
      <w:vertAlign w:val="superscript"/>
    </w:rPr>
  </w:style>
  <w:style w:type="table" w:styleId="ad">
    <w:name w:val="Table Grid"/>
    <w:basedOn w:val="a1"/>
    <w:uiPriority w:val="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1">
    <w:name w:val="Light Shading Accent 1"/>
    <w:basedOn w:val="a1"/>
    <w:uiPriority w:val="60"/>
    <w:rPr>
      <w:color w:val="2E74B5" w:themeColor="accent1" w:themeShade="BF"/>
      <w:sz w:val="22"/>
    </w:rPr>
    <w:tblPr>
      <w:tblInd w:w="0" w:type="dxa"/>
      <w:tblBorders>
        <w:top w:val="single" w:sz="8" w:space="0" w:color="5B9BD5" w:themeColor="accent1"/>
        <w:bottom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character" w:customStyle="1" w:styleId="1Char">
    <w:name w:val="标题 1 Char"/>
    <w:basedOn w:val="a0"/>
    <w:link w:val="1"/>
    <w:uiPriority w:val="9"/>
    <w:rPr>
      <w:rFonts w:ascii="Times New Roman" w:eastAsia="黑体" w:hAnsi="Times New Roman"/>
      <w:bCs/>
      <w:kern w:val="44"/>
      <w:sz w:val="32"/>
      <w:szCs w:val="44"/>
    </w:rPr>
  </w:style>
  <w:style w:type="paragraph" w:styleId="ae">
    <w:name w:val="List Paragraph"/>
    <w:basedOn w:val="a"/>
    <w:uiPriority w:val="34"/>
    <w:qFormat/>
    <w:pPr>
      <w:ind w:firstLine="420"/>
    </w:pPr>
  </w:style>
  <w:style w:type="character" w:customStyle="1" w:styleId="2Char">
    <w:name w:val="标题 2 Char"/>
    <w:basedOn w:val="a0"/>
    <w:link w:val="2"/>
    <w:uiPriority w:val="9"/>
    <w:rPr>
      <w:rFonts w:ascii="Times New Roman" w:eastAsia="黑体" w:hAnsi="Times New Roman" w:cstheme="majorBidi"/>
      <w:bCs/>
      <w:sz w:val="30"/>
      <w:szCs w:val="32"/>
    </w:rPr>
  </w:style>
  <w:style w:type="paragraph" w:styleId="af">
    <w:name w:val="No Spacing"/>
    <w:link w:val="Char5"/>
    <w:uiPriority w:val="1"/>
    <w:qFormat/>
    <w:pPr>
      <w:widowControl w:val="0"/>
      <w:jc w:val="both"/>
    </w:pPr>
    <w:rPr>
      <w:rFonts w:ascii="Times New Roman" w:hAnsi="Times New Roman"/>
      <w:iCs/>
      <w:color w:val="000000" w:themeColor="text1"/>
      <w:kern w:val="2"/>
      <w:sz w:val="24"/>
      <w:szCs w:val="22"/>
    </w:rPr>
  </w:style>
  <w:style w:type="paragraph" w:customStyle="1" w:styleId="af0">
    <w:name w:val="摘要"/>
    <w:basedOn w:val="af"/>
    <w:link w:val="Char6"/>
    <w:qFormat/>
    <w:pPr>
      <w:outlineLvl w:val="0"/>
    </w:pPr>
    <w:rPr>
      <w:b/>
      <w:sz w:val="30"/>
      <w:szCs w:val="30"/>
    </w:rPr>
  </w:style>
  <w:style w:type="character" w:customStyle="1" w:styleId="Char5">
    <w:name w:val="无间隔 Char"/>
    <w:basedOn w:val="a0"/>
    <w:link w:val="af"/>
    <w:uiPriority w:val="1"/>
    <w:rPr>
      <w:rFonts w:ascii="Times New Roman" w:hAnsi="Times New Roman"/>
      <w:iCs/>
      <w:color w:val="000000" w:themeColor="text1"/>
      <w:sz w:val="24"/>
    </w:rPr>
  </w:style>
  <w:style w:type="character" w:customStyle="1" w:styleId="Char6">
    <w:name w:val="摘要 Char"/>
    <w:basedOn w:val="Char5"/>
    <w:link w:val="af0"/>
    <w:rPr>
      <w:rFonts w:ascii="Times New Roman" w:hAnsi="Times New Roman"/>
      <w:b/>
      <w:iCs/>
      <w:color w:val="404040" w:themeColor="text1" w:themeTint="BF"/>
      <w:sz w:val="30"/>
      <w:szCs w:val="30"/>
    </w:rPr>
  </w:style>
  <w:style w:type="character" w:customStyle="1" w:styleId="Char3">
    <w:name w:val="页眉 Char"/>
    <w:basedOn w:val="a0"/>
    <w:link w:val="a7"/>
    <w:uiPriority w:val="99"/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Pr>
      <w:rFonts w:ascii="Times New Roman" w:eastAsia="黑体" w:hAnsi="Times New Roman"/>
      <w:bCs/>
      <w:sz w:val="28"/>
      <w:szCs w:val="32"/>
    </w:rPr>
  </w:style>
  <w:style w:type="character" w:customStyle="1" w:styleId="Char0">
    <w:name w:val="尾注文本 Char"/>
    <w:basedOn w:val="a0"/>
    <w:link w:val="a4"/>
    <w:uiPriority w:val="99"/>
    <w:rPr>
      <w:sz w:val="24"/>
    </w:rPr>
  </w:style>
  <w:style w:type="character" w:customStyle="1" w:styleId="Char4">
    <w:name w:val="脚注文本 Char"/>
    <w:basedOn w:val="a0"/>
    <w:link w:val="a8"/>
    <w:uiPriority w:val="99"/>
    <w:rPr>
      <w:sz w:val="18"/>
      <w:szCs w:val="18"/>
    </w:rPr>
  </w:style>
  <w:style w:type="paragraph" w:customStyle="1" w:styleId="DecimalAligned">
    <w:name w:val="Decimal Aligned"/>
    <w:basedOn w:val="a"/>
    <w:uiPriority w:val="40"/>
    <w:qFormat/>
    <w:pPr>
      <w:tabs>
        <w:tab w:val="decimal" w:pos="360"/>
      </w:tabs>
      <w:spacing w:after="200" w:line="276" w:lineRule="auto"/>
      <w:ind w:firstLineChars="0" w:firstLine="0"/>
      <w:jc w:val="left"/>
    </w:pPr>
    <w:rPr>
      <w:kern w:val="0"/>
      <w:sz w:val="22"/>
    </w:rPr>
  </w:style>
  <w:style w:type="character" w:customStyle="1" w:styleId="11">
    <w:name w:val="不明显强调1"/>
    <w:basedOn w:val="a0"/>
    <w:uiPriority w:val="19"/>
    <w:qFormat/>
    <w:rPr>
      <w:i/>
      <w:iCs/>
    </w:rPr>
  </w:style>
  <w:style w:type="character" w:customStyle="1" w:styleId="fontstyle01">
    <w:name w:val="fontstyle01"/>
    <w:basedOn w:val="a0"/>
    <w:rPr>
      <w:rFonts w:ascii="宋体" w:eastAsia="宋体" w:hAnsi="宋体" w:hint="eastAsia"/>
      <w:color w:val="000000"/>
      <w:sz w:val="22"/>
      <w:szCs w:val="22"/>
    </w:rPr>
  </w:style>
  <w:style w:type="character" w:customStyle="1" w:styleId="fontstyle21">
    <w:name w:val="fontstyle21"/>
    <w:basedOn w:val="a0"/>
    <w:rPr>
      <w:rFonts w:ascii="TimesNewRoman" w:hAnsi="TimesNewRoman" w:hint="default"/>
      <w:color w:val="000000"/>
      <w:sz w:val="22"/>
      <w:szCs w:val="22"/>
    </w:rPr>
  </w:style>
  <w:style w:type="character" w:customStyle="1" w:styleId="MTEquationSection">
    <w:name w:val="MTEquationSection"/>
    <w:basedOn w:val="a0"/>
    <w:rPr>
      <w:b/>
      <w:color w:val="FF0000"/>
      <w:sz w:val="36"/>
      <w:szCs w:val="36"/>
    </w:rPr>
  </w:style>
  <w:style w:type="paragraph" w:customStyle="1" w:styleId="MTDisplayEquation">
    <w:name w:val="MTDisplayEquation"/>
    <w:basedOn w:val="a"/>
    <w:next w:val="a"/>
    <w:link w:val="MTDisplayEquationChar"/>
    <w:pPr>
      <w:tabs>
        <w:tab w:val="center" w:pos="4160"/>
        <w:tab w:val="right" w:pos="8320"/>
      </w:tabs>
      <w:ind w:firstLine="480"/>
    </w:pPr>
  </w:style>
  <w:style w:type="character" w:customStyle="1" w:styleId="MTDisplayEquationChar">
    <w:name w:val="MTDisplayEquation Char"/>
    <w:basedOn w:val="a0"/>
    <w:link w:val="MTDisplayEquation"/>
    <w:rPr>
      <w:rFonts w:ascii="Times New Roman" w:hAnsi="Times New Roman"/>
      <w:sz w:val="24"/>
    </w:rPr>
  </w:style>
  <w:style w:type="paragraph" w:customStyle="1" w:styleId="TOC1">
    <w:name w:val="TOC 标题1"/>
    <w:basedOn w:val="1"/>
    <w:next w:val="a"/>
    <w:uiPriority w:val="39"/>
    <w:unhideWhenUsed/>
    <w:qFormat/>
    <w:pPr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/>
      <w:bCs w:val="0"/>
      <w:color w:val="2E74B5" w:themeColor="accent1" w:themeShade="BF"/>
      <w:kern w:val="0"/>
      <w:szCs w:val="32"/>
    </w:rPr>
  </w:style>
  <w:style w:type="character" w:customStyle="1" w:styleId="Char1">
    <w:name w:val="批注框文本 Char"/>
    <w:basedOn w:val="a0"/>
    <w:link w:val="a5"/>
    <w:uiPriority w:val="99"/>
    <w:semiHidden/>
    <w:rPr>
      <w:rFonts w:ascii="Times New Roman" w:hAnsi="Times New Roman" w:cs="Times New Roman"/>
      <w:sz w:val="18"/>
      <w:szCs w:val="18"/>
    </w:rPr>
  </w:style>
  <w:style w:type="character" w:customStyle="1" w:styleId="mathtext">
    <w:name w:val="mathtext"/>
    <w:basedOn w:val="a0"/>
  </w:style>
  <w:style w:type="character" w:customStyle="1" w:styleId="shorttext">
    <w:name w:val="short_text"/>
    <w:basedOn w:val="a0"/>
  </w:style>
  <w:style w:type="paragraph" w:customStyle="1" w:styleId="af1">
    <w:name w:val="图注样式"/>
    <w:basedOn w:val="a3"/>
    <w:link w:val="Char7"/>
    <w:qFormat/>
    <w:pPr>
      <w:ind w:firstLine="480"/>
      <w:jc w:val="center"/>
    </w:pPr>
    <w:rPr>
      <w:rFonts w:asciiTheme="minorEastAsia" w:eastAsiaTheme="minorEastAsia" w:hAnsiTheme="minorEastAsia"/>
      <w:sz w:val="24"/>
      <w:szCs w:val="24"/>
    </w:rPr>
  </w:style>
  <w:style w:type="paragraph" w:customStyle="1" w:styleId="af2">
    <w:name w:val="表格样式"/>
    <w:basedOn w:val="a3"/>
    <w:link w:val="Char8"/>
    <w:qFormat/>
    <w:pPr>
      <w:keepNext/>
      <w:ind w:firstLine="480"/>
      <w:jc w:val="center"/>
    </w:pPr>
    <w:rPr>
      <w:rFonts w:asciiTheme="minorEastAsia" w:eastAsiaTheme="minorEastAsia" w:hAnsiTheme="minorEastAsia"/>
      <w:sz w:val="24"/>
      <w:szCs w:val="24"/>
    </w:rPr>
  </w:style>
  <w:style w:type="character" w:customStyle="1" w:styleId="Char">
    <w:name w:val="题注 Char"/>
    <w:basedOn w:val="a0"/>
    <w:link w:val="a3"/>
    <w:uiPriority w:val="35"/>
    <w:rPr>
      <w:rFonts w:asciiTheme="majorHAnsi" w:eastAsia="黑体" w:hAnsiTheme="majorHAnsi" w:cstheme="majorBidi"/>
      <w:sz w:val="20"/>
      <w:szCs w:val="20"/>
    </w:rPr>
  </w:style>
  <w:style w:type="character" w:customStyle="1" w:styleId="Char7">
    <w:name w:val="图注样式 Char"/>
    <w:basedOn w:val="Char"/>
    <w:link w:val="af1"/>
    <w:rPr>
      <w:rFonts w:asciiTheme="minorEastAsia" w:eastAsia="黑体" w:hAnsiTheme="minorEastAsia" w:cstheme="majorBidi"/>
      <w:sz w:val="24"/>
      <w:szCs w:val="24"/>
    </w:rPr>
  </w:style>
  <w:style w:type="character" w:customStyle="1" w:styleId="Char8">
    <w:name w:val="表格样式 Char"/>
    <w:basedOn w:val="Char"/>
    <w:link w:val="af2"/>
    <w:rPr>
      <w:rFonts w:asciiTheme="minorEastAsia" w:eastAsia="黑体" w:hAnsiTheme="minorEastAsia" w:cstheme="majorBidi"/>
      <w:sz w:val="24"/>
      <w:szCs w:val="24"/>
    </w:rPr>
  </w:style>
  <w:style w:type="character" w:styleId="af3">
    <w:name w:val="Strong"/>
    <w:basedOn w:val="a0"/>
    <w:uiPriority w:val="22"/>
    <w:qFormat/>
    <w:rsid w:val="00012C8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195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79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1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8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7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ocuments\&#33258;&#23450;&#20041;%20Office%20&#27169;&#26495;\&#31508;&#35760;&#27169;&#26495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B60D029-1F78-4B23-AD29-6246C77246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笔记模板.dotx</Template>
  <TotalTime>2589</TotalTime>
  <Pages>1</Pages>
  <Words>1</Words>
  <Characters>11</Characters>
  <Application>Microsoft Office Word</Application>
  <DocSecurity>0</DocSecurity>
  <Lines>1</Lines>
  <Paragraphs>1</Paragraphs>
  <ScaleCrop>false</ScaleCrop>
  <Company> </Company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iCura</dc:creator>
  <cp:lastModifiedBy>wei zhou</cp:lastModifiedBy>
  <cp:revision>50</cp:revision>
  <dcterms:created xsi:type="dcterms:W3CDTF">2019-01-19T04:08:00Z</dcterms:created>
  <dcterms:modified xsi:type="dcterms:W3CDTF">2019-08-15T05:59:00Z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Number2">
    <vt:lpwstr>(#C1-#E1)</vt:lpwstr>
  </property>
  <property fmtid="{D5CDD505-2E9C-101B-9397-08002B2CF9AE}" pid="3" name="MTWinEqns">
    <vt:bool>true</vt:bool>
  </property>
  <property fmtid="{D5CDD505-2E9C-101B-9397-08002B2CF9AE}" pid="4" name="MTEquationSection">
    <vt:lpwstr>1</vt:lpwstr>
  </property>
  <property fmtid="{D5CDD505-2E9C-101B-9397-08002B2CF9AE}" pid="5" name="KSOProductBuildVer">
    <vt:lpwstr>2052-11.1.0.8013</vt:lpwstr>
  </property>
</Properties>
</file>