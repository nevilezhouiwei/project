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B3B00" w14:textId="77777777" w:rsidR="00CD3922" w:rsidRDefault="00C17D9D">
      <w:pPr>
        <w:ind w:firstLine="643"/>
        <w:jc w:val="center"/>
        <w:rPr>
          <w:b/>
          <w:sz w:val="32"/>
          <w:szCs w:val="32"/>
        </w:rPr>
      </w:pPr>
      <w:r w:rsidRPr="00C17D9D">
        <w:rPr>
          <w:rFonts w:hint="eastAsia"/>
          <w:b/>
          <w:sz w:val="32"/>
          <w:szCs w:val="32"/>
        </w:rPr>
        <w:t>前后端分离前端设计实现</w:t>
      </w:r>
    </w:p>
    <w:p w14:paraId="43535BF2" w14:textId="77777777" w:rsidR="002F7DFF" w:rsidRDefault="008D26CE">
      <w:pPr>
        <w:pStyle w:val="af0"/>
      </w:pPr>
      <w:bookmarkStart w:id="0" w:name="_Toc521656267"/>
      <w:r>
        <w:t>摘要</w:t>
      </w:r>
      <w:r>
        <w:rPr>
          <w:rFonts w:hint="eastAsia"/>
        </w:rPr>
        <w:t>:</w:t>
      </w:r>
      <w:bookmarkEnd w:id="0"/>
    </w:p>
    <w:p w14:paraId="6FFB30CC" w14:textId="77777777" w:rsidR="002F7DFF" w:rsidRDefault="00D2720B" w:rsidP="002F7DFF">
      <w:pPr>
        <w:ind w:firstLine="480"/>
      </w:pPr>
      <w:r>
        <w:t>由于复制快捷键</w:t>
      </w:r>
      <w:proofErr w:type="gramStart"/>
      <w:r>
        <w:t>把之前</w:t>
      </w:r>
      <w:proofErr w:type="gramEnd"/>
      <w:r>
        <w:t>写好的文档修改后保存了。很郁闷，等抽空重新写。</w:t>
      </w:r>
    </w:p>
    <w:p w14:paraId="128BF2CE" w14:textId="77777777" w:rsidR="00CD3922" w:rsidRDefault="00CD3922">
      <w:pPr>
        <w:ind w:firstLine="480"/>
      </w:pPr>
    </w:p>
    <w:p w14:paraId="1DEE8382" w14:textId="77777777" w:rsidR="00CD3922" w:rsidRDefault="00CD3922">
      <w:pPr>
        <w:ind w:firstLine="480"/>
      </w:pPr>
    </w:p>
    <w:p w14:paraId="6237CE51" w14:textId="77777777" w:rsidR="002F7DFF" w:rsidRDefault="008D26CE">
      <w:pPr>
        <w:ind w:firstLineChars="0" w:firstLine="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</w:p>
    <w:p w14:paraId="11F2ED31" w14:textId="77777777" w:rsidR="002F7DFF" w:rsidRDefault="002F7DFF">
      <w:pPr>
        <w:ind w:firstLineChars="0" w:firstLine="0"/>
        <w:sectPr w:rsidR="002F7D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14:paraId="2F823CA1" w14:textId="77777777" w:rsidR="00C17D9D" w:rsidRDefault="00C17D9D" w:rsidP="00C17D9D">
      <w:pPr>
        <w:pStyle w:val="1"/>
        <w:spacing w:before="240" w:after="240"/>
      </w:pPr>
      <w:r>
        <w:rPr>
          <w:rFonts w:hint="eastAsia"/>
        </w:rPr>
        <w:lastRenderedPageBreak/>
        <w:t>前后端分离的调研</w:t>
      </w:r>
    </w:p>
    <w:p w14:paraId="325CBF6F" w14:textId="77777777" w:rsidR="00C17D9D" w:rsidRDefault="004229A0" w:rsidP="00C17D9D">
      <w:pPr>
        <w:ind w:firstLine="480"/>
      </w:pPr>
      <w:r>
        <w:t>前后端分离的技术已经非常成熟</w:t>
      </w:r>
      <w:r w:rsidR="008A7EB1">
        <w:t>，但是基于前段的简单开发和调试还是不得法。总结一下前端开发的方法和技巧。首先明白要达到什么目的，怎么达到目的，怎样实现。</w:t>
      </w:r>
    </w:p>
    <w:p w14:paraId="2B28E216" w14:textId="77777777" w:rsidR="007C2503" w:rsidRDefault="008A7EB1" w:rsidP="00C17D9D">
      <w:pPr>
        <w:ind w:firstLine="480"/>
      </w:pPr>
      <w:r>
        <w:t>目的：</w:t>
      </w:r>
      <w:r w:rsidR="007C2503">
        <w:t>围绕之前做的</w:t>
      </w:r>
      <w:r w:rsidR="007C2503">
        <w:t>RBAC</w:t>
      </w:r>
      <w:r w:rsidR="007C2503">
        <w:t>模型对相关数据进行页面维护。</w:t>
      </w:r>
    </w:p>
    <w:p w14:paraId="5A763AE2" w14:textId="77777777" w:rsidR="007C2503" w:rsidRDefault="007C2503" w:rsidP="007C2503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前端技术框架的搭建、代码的调试方法、前端与后端的数据沟通。真正做到前后端分离。</w:t>
      </w:r>
    </w:p>
    <w:p w14:paraId="04BDE897" w14:textId="77777777" w:rsidR="007C2503" w:rsidRDefault="007C2503" w:rsidP="007C2503">
      <w:pPr>
        <w:ind w:left="480" w:firstLineChars="0" w:firstLine="0"/>
      </w:pPr>
      <w:r>
        <w:t>技术</w:t>
      </w:r>
      <w:r>
        <w:rPr>
          <w:rFonts w:hint="eastAsia"/>
        </w:rPr>
        <w:t>:</w:t>
      </w:r>
    </w:p>
    <w:p w14:paraId="04909F55" w14:textId="77777777" w:rsidR="007C2503" w:rsidRDefault="007C2503" w:rsidP="007C2503">
      <w:pPr>
        <w:pStyle w:val="ae"/>
        <w:numPr>
          <w:ilvl w:val="0"/>
          <w:numId w:val="24"/>
        </w:numPr>
        <w:ind w:firstLineChars="0"/>
      </w:pPr>
      <w:r>
        <w:t>前端框架使用静态资源</w:t>
      </w:r>
      <w:r w:rsidR="00D72D99">
        <w:rPr>
          <w:rFonts w:hint="eastAsia"/>
        </w:rPr>
        <w:t>HTML</w:t>
      </w:r>
      <w:r>
        <w:rPr>
          <w:rFonts w:hint="eastAsia"/>
        </w:rPr>
        <w:t>+CSS+JavaScript(</w:t>
      </w:r>
      <w:r>
        <w:t>jQuery+jQueryUI</w:t>
      </w:r>
      <w:r>
        <w:rPr>
          <w:rFonts w:hint="eastAsia"/>
        </w:rPr>
        <w:t>)</w:t>
      </w:r>
      <w:r>
        <w:t>搭建代码骨架。</w:t>
      </w:r>
      <w:r w:rsidR="00513C09">
        <w:t>如果使用现有的框架来搭建环境无法体会到操作</w:t>
      </w:r>
      <w:r w:rsidR="00513C09">
        <w:t>DOM</w:t>
      </w:r>
      <w:r w:rsidR="00513C09">
        <w:t>之美。</w:t>
      </w:r>
    </w:p>
    <w:p w14:paraId="3B3D3561" w14:textId="77777777" w:rsidR="007C2503" w:rsidRDefault="007C2503" w:rsidP="00B874C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使用静态文本数据加载数据测试组件状态</w:t>
      </w:r>
      <w:r w:rsidR="00AE5376">
        <w:rPr>
          <w:rFonts w:hint="eastAsia"/>
        </w:rPr>
        <w:t>，</w:t>
      </w:r>
      <w:r>
        <w:t>完善中台接口实现</w:t>
      </w:r>
      <w:r>
        <w:rPr>
          <w:rFonts w:hint="eastAsia"/>
        </w:rPr>
        <w:t>CURD</w:t>
      </w:r>
      <w:r>
        <w:rPr>
          <w:rFonts w:hint="eastAsia"/>
        </w:rPr>
        <w:t>操作。</w:t>
      </w:r>
    </w:p>
    <w:p w14:paraId="3635983D" w14:textId="77777777" w:rsidR="00B370E6" w:rsidRDefault="00B370E6" w:rsidP="00B874C3">
      <w:pPr>
        <w:pStyle w:val="ae"/>
        <w:numPr>
          <w:ilvl w:val="0"/>
          <w:numId w:val="24"/>
        </w:numPr>
        <w:ind w:firstLineChars="0"/>
      </w:pPr>
      <w:r>
        <w:t>前后端分离必定涉及到跨域访问的问题。</w:t>
      </w:r>
    </w:p>
    <w:p w14:paraId="411E395F" w14:textId="77777777" w:rsidR="00AE5376" w:rsidRDefault="00AE5376" w:rsidP="00AE5376">
      <w:pPr>
        <w:ind w:left="480" w:firstLineChars="0" w:firstLine="0"/>
      </w:pPr>
      <w:r>
        <w:t>实现：</w:t>
      </w:r>
    </w:p>
    <w:p w14:paraId="3F8BC9DA" w14:textId="77777777" w:rsidR="002518AA" w:rsidRDefault="002518AA" w:rsidP="00FD2633">
      <w:pPr>
        <w:pStyle w:val="2"/>
      </w:pPr>
      <w:r>
        <w:rPr>
          <w:rFonts w:hint="eastAsia"/>
        </w:rPr>
        <w:t>前端</w:t>
      </w:r>
      <w:r w:rsidR="00D72D99">
        <w:rPr>
          <w:rFonts w:hint="eastAsia"/>
        </w:rPr>
        <w:t>环境搭建</w:t>
      </w:r>
    </w:p>
    <w:p w14:paraId="70CB8FF3" w14:textId="77777777" w:rsidR="00D72D99" w:rsidRDefault="00D72D99" w:rsidP="002518AA">
      <w:pPr>
        <w:ind w:firstLine="480"/>
      </w:pPr>
      <w:r>
        <w:t>目前我接触到的视图</w:t>
      </w:r>
      <w:proofErr w:type="gramStart"/>
      <w:r>
        <w:t>层方案</w:t>
      </w:r>
      <w:proofErr w:type="gramEnd"/>
      <w:r>
        <w:t>如下：</w:t>
      </w:r>
    </w:p>
    <w:p w14:paraId="4C5E62B9" w14:textId="77777777" w:rsidR="00D72D99" w:rsidRDefault="00D72D99" w:rsidP="00D72D99">
      <w:pPr>
        <w:pStyle w:val="ae"/>
        <w:numPr>
          <w:ilvl w:val="0"/>
          <w:numId w:val="25"/>
        </w:numPr>
        <w:ind w:firstLineChars="0"/>
      </w:pPr>
      <w:r>
        <w:t>jsp+HTML+jQuery</w:t>
      </w:r>
    </w:p>
    <w:p w14:paraId="5BFE4060" w14:textId="77777777" w:rsidR="00D72D99" w:rsidRDefault="00D72D99" w:rsidP="00D72D99">
      <w:pPr>
        <w:pStyle w:val="ae"/>
        <w:ind w:left="840" w:firstLineChars="0" w:firstLine="0"/>
      </w:pPr>
      <w:r>
        <w:t>HTML</w:t>
      </w:r>
      <w:r>
        <w:t>标签和</w:t>
      </w:r>
      <w:r>
        <w:t>js</w:t>
      </w:r>
      <w:r>
        <w:t>代码会混合在一起。在搭建好的框架中，每编写一个功能页面都要在</w:t>
      </w:r>
      <w:r>
        <w:rPr>
          <w:rFonts w:hint="eastAsia"/>
        </w:rPr>
        <w:t>HTML</w:t>
      </w:r>
      <w:r>
        <w:rPr>
          <w:rFonts w:hint="eastAsia"/>
        </w:rPr>
        <w:t>标签中穿插</w:t>
      </w:r>
      <w:r>
        <w:rPr>
          <w:rFonts w:hint="eastAsia"/>
        </w:rPr>
        <w:t>js</w:t>
      </w:r>
      <w:r>
        <w:t>代码的引用。</w:t>
      </w:r>
    </w:p>
    <w:p w14:paraId="43F895AA" w14:textId="77777777" w:rsidR="00D72D99" w:rsidRDefault="00D72D99" w:rsidP="00D72D99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HTML+webix</w:t>
      </w:r>
    </w:p>
    <w:p w14:paraId="32927F17" w14:textId="77777777" w:rsidR="00D72D99" w:rsidRDefault="00D72D99" w:rsidP="00D72D99">
      <w:pPr>
        <w:pStyle w:val="ae"/>
        <w:ind w:left="840" w:firstLineChars="0" w:firstLine="0"/>
      </w:pPr>
      <w:r>
        <w:t>可以基于</w:t>
      </w:r>
      <w:r>
        <w:t>MVVM</w:t>
      </w:r>
      <w:r>
        <w:t>方式编写前端的代码。纯粹的编写</w:t>
      </w:r>
      <w:r>
        <w:t>js</w:t>
      </w:r>
      <w:r>
        <w:t>代码。</w:t>
      </w:r>
    </w:p>
    <w:p w14:paraId="39225126" w14:textId="77777777" w:rsidR="00D72D99" w:rsidRDefault="00D72D99" w:rsidP="00D72D99">
      <w:pPr>
        <w:ind w:firstLineChars="0" w:firstLine="480"/>
      </w:pPr>
      <w:r>
        <w:t>暂时还是使用第一种方法编写前端代码，但是在前后端分离的基础上进行编写代码，不会涉及</w:t>
      </w:r>
      <w:r>
        <w:t>jsp</w:t>
      </w:r>
      <w:r>
        <w:t>代码。</w:t>
      </w:r>
    </w:p>
    <w:p w14:paraId="748FF6B1" w14:textId="77777777" w:rsidR="00121A44" w:rsidRPr="00121A44" w:rsidRDefault="00121A44" w:rsidP="00121A44">
      <w:pPr>
        <w:pStyle w:val="3"/>
      </w:pPr>
      <w:r w:rsidRPr="00121A44">
        <w:t>规范</w:t>
      </w:r>
    </w:p>
    <w:p w14:paraId="51F7E6FA" w14:textId="77777777" w:rsidR="00121A44" w:rsidRDefault="006D7846" w:rsidP="006D7846">
      <w:pPr>
        <w:ind w:firstLine="480"/>
      </w:pPr>
      <w:r>
        <w:t>1</w:t>
      </w:r>
      <w:r>
        <w:t>、</w:t>
      </w:r>
      <w:r w:rsidR="00121A44">
        <w:t>HTML</w:t>
      </w:r>
      <w:r w:rsidR="00121A44">
        <w:t>代码和</w:t>
      </w:r>
      <w:r w:rsidR="00121A44">
        <w:t>js</w:t>
      </w:r>
      <w:r w:rsidR="00121A44">
        <w:t>代码文件存放文件分离，放在同一个功能模块下面</w:t>
      </w:r>
      <w:r>
        <w:rPr>
          <w:rFonts w:hint="eastAsia"/>
        </w:rPr>
        <w:t>，这样有利于维护（之前处理过</w:t>
      </w:r>
      <w:r>
        <w:rPr>
          <w:rFonts w:hint="eastAsia"/>
        </w:rPr>
        <w:t>jsp</w:t>
      </w:r>
      <w:r>
        <w:t>文件和</w:t>
      </w:r>
      <w:r>
        <w:t>js</w:t>
      </w:r>
      <w:r>
        <w:t>代码</w:t>
      </w:r>
      <w:proofErr w:type="gramStart"/>
      <w:r>
        <w:t>夸文件</w:t>
      </w:r>
      <w:proofErr w:type="gramEnd"/>
      <w:r>
        <w:t>存放，导致维护很难</w:t>
      </w:r>
      <w:r>
        <w:rPr>
          <w:rFonts w:hint="eastAsia"/>
        </w:rPr>
        <w:t>）</w:t>
      </w:r>
      <w:r w:rsidR="00121A44">
        <w:t>。</w:t>
      </w:r>
      <w:r>
        <w:t>代码分为公共代码和业务代码。</w:t>
      </w:r>
      <w:r w:rsidR="00121A44">
        <w:rPr>
          <w:rFonts w:hint="eastAsia"/>
        </w:rPr>
        <w:t>布局代码</w:t>
      </w:r>
      <w:r>
        <w:rPr>
          <w:rFonts w:hint="eastAsia"/>
        </w:rPr>
        <w:t>、</w:t>
      </w:r>
      <w:r w:rsidR="00121A44">
        <w:rPr>
          <w:rFonts w:hint="eastAsia"/>
        </w:rPr>
        <w:t>插件代码</w:t>
      </w:r>
      <w:r>
        <w:rPr>
          <w:rFonts w:hint="eastAsia"/>
        </w:rPr>
        <w:t>、</w:t>
      </w:r>
      <w:r w:rsidR="00121A44">
        <w:rPr>
          <w:rFonts w:hint="eastAsia"/>
        </w:rPr>
        <w:t>功能代码</w:t>
      </w:r>
      <w:r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6D7846" w14:paraId="3188BC37" w14:textId="77777777" w:rsidTr="006D7846">
        <w:tc>
          <w:tcPr>
            <w:tcW w:w="2075" w:type="dxa"/>
          </w:tcPr>
          <w:p w14:paraId="2E64D645" w14:textId="77777777" w:rsidR="006D7846" w:rsidRDefault="006D7846" w:rsidP="00121A44">
            <w:pPr>
              <w:ind w:firstLineChars="0" w:firstLine="0"/>
            </w:pPr>
          </w:p>
        </w:tc>
        <w:tc>
          <w:tcPr>
            <w:tcW w:w="2075" w:type="dxa"/>
          </w:tcPr>
          <w:p w14:paraId="6D7CD98C" w14:textId="77777777" w:rsidR="006D7846" w:rsidRDefault="006D7846" w:rsidP="00121A44">
            <w:pPr>
              <w:ind w:firstLineChars="0" w:firstLine="0"/>
            </w:pPr>
          </w:p>
        </w:tc>
        <w:tc>
          <w:tcPr>
            <w:tcW w:w="2076" w:type="dxa"/>
          </w:tcPr>
          <w:p w14:paraId="69B2D0CF" w14:textId="77777777" w:rsidR="006D7846" w:rsidRDefault="006D7846" w:rsidP="00121A44">
            <w:pPr>
              <w:ind w:firstLineChars="0" w:firstLine="0"/>
            </w:pPr>
          </w:p>
        </w:tc>
        <w:tc>
          <w:tcPr>
            <w:tcW w:w="2076" w:type="dxa"/>
          </w:tcPr>
          <w:p w14:paraId="0C018645" w14:textId="77777777" w:rsidR="006D7846" w:rsidRDefault="006D7846" w:rsidP="00121A44">
            <w:pPr>
              <w:ind w:firstLineChars="0" w:firstLine="0"/>
            </w:pPr>
          </w:p>
        </w:tc>
      </w:tr>
      <w:tr w:rsidR="006D7846" w14:paraId="3581B01B" w14:textId="77777777" w:rsidTr="006D7846">
        <w:tc>
          <w:tcPr>
            <w:tcW w:w="2075" w:type="dxa"/>
          </w:tcPr>
          <w:p w14:paraId="65A957D4" w14:textId="77777777" w:rsidR="006D7846" w:rsidRDefault="006D7846" w:rsidP="00121A44">
            <w:pPr>
              <w:ind w:firstLineChars="0" w:firstLine="0"/>
            </w:pPr>
            <w:r>
              <w:t>HTML</w:t>
            </w:r>
          </w:p>
        </w:tc>
        <w:tc>
          <w:tcPr>
            <w:tcW w:w="2075" w:type="dxa"/>
          </w:tcPr>
          <w:p w14:paraId="2C9B55A8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076" w:type="dxa"/>
          </w:tcPr>
          <w:p w14:paraId="5E31C840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.html</w:t>
            </w:r>
          </w:p>
        </w:tc>
        <w:tc>
          <w:tcPr>
            <w:tcW w:w="2076" w:type="dxa"/>
          </w:tcPr>
          <w:p w14:paraId="36DC1E43" w14:textId="77777777" w:rsidR="006D7846" w:rsidRDefault="006D7846" w:rsidP="00121A44">
            <w:pPr>
              <w:ind w:firstLineChars="0" w:firstLine="0"/>
            </w:pPr>
          </w:p>
        </w:tc>
      </w:tr>
      <w:tr w:rsidR="006D7846" w14:paraId="653F01A6" w14:textId="77777777" w:rsidTr="006D7846">
        <w:tc>
          <w:tcPr>
            <w:tcW w:w="2075" w:type="dxa"/>
          </w:tcPr>
          <w:p w14:paraId="4B4DC563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JS</w:t>
            </w:r>
          </w:p>
        </w:tc>
        <w:tc>
          <w:tcPr>
            <w:tcW w:w="2075" w:type="dxa"/>
          </w:tcPr>
          <w:p w14:paraId="019A4F0B" w14:textId="77777777" w:rsidR="006D7846" w:rsidRDefault="006D7846" w:rsidP="00121A44">
            <w:pPr>
              <w:ind w:firstLineChars="0" w:firstLine="0"/>
            </w:pPr>
            <w:r>
              <w:t>name_js</w:t>
            </w:r>
          </w:p>
        </w:tc>
        <w:tc>
          <w:tcPr>
            <w:tcW w:w="2076" w:type="dxa"/>
          </w:tcPr>
          <w:p w14:paraId="17D717F0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.js</w:t>
            </w:r>
          </w:p>
        </w:tc>
        <w:tc>
          <w:tcPr>
            <w:tcW w:w="2076" w:type="dxa"/>
          </w:tcPr>
          <w:p w14:paraId="31BE1BD8" w14:textId="77777777" w:rsidR="006D7846" w:rsidRDefault="006D7846" w:rsidP="00121A44">
            <w:pPr>
              <w:ind w:firstLineChars="0" w:firstLine="0"/>
            </w:pPr>
          </w:p>
        </w:tc>
      </w:tr>
      <w:tr w:rsidR="006D7846" w14:paraId="504329CE" w14:textId="77777777" w:rsidTr="006D7846">
        <w:tc>
          <w:tcPr>
            <w:tcW w:w="2075" w:type="dxa"/>
          </w:tcPr>
          <w:p w14:paraId="3D2F2D23" w14:textId="77777777" w:rsidR="006D7846" w:rsidRDefault="006D7846" w:rsidP="00121A44">
            <w:pPr>
              <w:ind w:firstLineChars="0" w:firstLine="0"/>
            </w:pPr>
            <w:r>
              <w:t>CSS</w:t>
            </w:r>
          </w:p>
        </w:tc>
        <w:tc>
          <w:tcPr>
            <w:tcW w:w="2075" w:type="dxa"/>
          </w:tcPr>
          <w:p w14:paraId="55E36231" w14:textId="77777777" w:rsidR="006D7846" w:rsidRDefault="006D7846" w:rsidP="00121A44">
            <w:pPr>
              <w:ind w:firstLineChars="0" w:firstLine="0"/>
            </w:pPr>
            <w:r>
              <w:t>name_css</w:t>
            </w:r>
          </w:p>
        </w:tc>
        <w:tc>
          <w:tcPr>
            <w:tcW w:w="2076" w:type="dxa"/>
          </w:tcPr>
          <w:p w14:paraId="0F3AE0C6" w14:textId="77777777" w:rsidR="006D7846" w:rsidRDefault="006D7846" w:rsidP="00121A44">
            <w:pPr>
              <w:ind w:firstLineChars="0" w:firstLine="0"/>
            </w:pPr>
            <w:r>
              <w:rPr>
                <w:rFonts w:hint="eastAsia"/>
              </w:rPr>
              <w:t>.css</w:t>
            </w:r>
          </w:p>
        </w:tc>
        <w:tc>
          <w:tcPr>
            <w:tcW w:w="2076" w:type="dxa"/>
          </w:tcPr>
          <w:p w14:paraId="60CDBFC7" w14:textId="77777777" w:rsidR="006D7846" w:rsidRDefault="006D7846" w:rsidP="00121A44">
            <w:pPr>
              <w:ind w:firstLineChars="0" w:firstLine="0"/>
            </w:pPr>
          </w:p>
        </w:tc>
      </w:tr>
    </w:tbl>
    <w:p w14:paraId="3BA7AEFC" w14:textId="77777777" w:rsidR="00121A44" w:rsidRPr="006D7846" w:rsidRDefault="006D7846" w:rsidP="006D7846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、页面布局样式大小统一采用百分比。</w:t>
      </w:r>
    </w:p>
    <w:p w14:paraId="2AF0C9A6" w14:textId="77777777" w:rsidR="00121A44" w:rsidRDefault="00121A44" w:rsidP="00121A44">
      <w:pPr>
        <w:pStyle w:val="3"/>
      </w:pPr>
      <w:r>
        <w:t>引入依赖文件</w:t>
      </w:r>
    </w:p>
    <w:p w14:paraId="72749F72" w14:textId="77777777" w:rsidR="00121A44" w:rsidRDefault="00121A44" w:rsidP="00121A44">
      <w:pPr>
        <w:ind w:firstLineChars="0" w:firstLine="480"/>
      </w:pPr>
      <w:r>
        <w:rPr>
          <w:rFonts w:hint="eastAsia"/>
        </w:rPr>
        <w:t>按照网络资源进行搭建开发环境。</w:t>
      </w:r>
    </w:p>
    <w:p w14:paraId="7F15D6D1" w14:textId="77777777" w:rsidR="00121A44" w:rsidRDefault="004B51E8" w:rsidP="00121A44">
      <w:pPr>
        <w:ind w:firstLineChars="0" w:firstLine="480"/>
      </w:pPr>
      <w:hyperlink r:id="rId15" w:history="1">
        <w:r w:rsidR="00121A44" w:rsidRPr="00891991">
          <w:rPr>
            <w:color w:val="0000FF"/>
            <w:u w:val="single"/>
          </w:rPr>
          <w:t>https://www.cnblogs.com/xdp-gacl/p/4075079.html</w:t>
        </w:r>
      </w:hyperlink>
    </w:p>
    <w:p w14:paraId="03DEFA41" w14:textId="77777777" w:rsidR="00121A44" w:rsidRPr="00121A44" w:rsidRDefault="00121A44" w:rsidP="00121A44">
      <w:pPr>
        <w:ind w:firstLine="480"/>
      </w:pPr>
    </w:p>
    <w:p w14:paraId="1C333980" w14:textId="77777777" w:rsidR="00121A44" w:rsidRPr="00121A44" w:rsidRDefault="00121A44" w:rsidP="00121A44">
      <w:pPr>
        <w:pStyle w:val="3"/>
      </w:pPr>
      <w:r>
        <w:lastRenderedPageBreak/>
        <w:t>设置布局</w:t>
      </w:r>
    </w:p>
    <w:p w14:paraId="7431AB94" w14:textId="77777777" w:rsidR="002518AA" w:rsidRDefault="002518AA" w:rsidP="002518AA">
      <w:pPr>
        <w:ind w:firstLine="480"/>
      </w:pPr>
      <w:r>
        <w:t>使用</w:t>
      </w:r>
      <w:r>
        <w:t>jQueryUI</w:t>
      </w:r>
      <w:r>
        <w:t>构建视图。</w:t>
      </w:r>
    </w:p>
    <w:p w14:paraId="309042EE" w14:textId="77777777" w:rsidR="007E2EE5" w:rsidRDefault="004B51E8" w:rsidP="002518AA">
      <w:pPr>
        <w:ind w:firstLine="480"/>
      </w:pPr>
      <w:hyperlink r:id="rId16" w:history="1">
        <w:r w:rsidR="007E2EE5" w:rsidRPr="007E2EE5">
          <w:rPr>
            <w:color w:val="0000FF"/>
            <w:u w:val="single"/>
          </w:rPr>
          <w:t>https://www.cnblogs.com/xdp-gacl/p/4088198.</w:t>
        </w:r>
        <w:r w:rsidR="00D72D99">
          <w:rPr>
            <w:color w:val="0000FF"/>
            <w:u w:val="single"/>
          </w:rPr>
          <w:t>HTML</w:t>
        </w:r>
      </w:hyperlink>
      <w:r w:rsidR="007E2EE5">
        <w:t>创建页面的布局。</w:t>
      </w:r>
    </w:p>
    <w:p w14:paraId="2964692C" w14:textId="77777777" w:rsidR="005462E8" w:rsidRDefault="004B51E8" w:rsidP="002518AA">
      <w:pPr>
        <w:ind w:firstLine="480"/>
      </w:pPr>
      <w:hyperlink r:id="rId17" w:history="1">
        <w:r w:rsidR="005462E8" w:rsidRPr="005462E8">
          <w:rPr>
            <w:color w:val="0000FF"/>
            <w:u w:val="single"/>
          </w:rPr>
          <w:t>https://www.cnblogs.com/1312mn/p/4015455.html</w:t>
        </w:r>
      </w:hyperlink>
    </w:p>
    <w:p w14:paraId="0C23861E" w14:textId="77777777" w:rsidR="00860AF3" w:rsidRDefault="00860AF3" w:rsidP="002518AA">
      <w:pPr>
        <w:ind w:firstLine="480"/>
      </w:pPr>
      <w:r>
        <w:t>突然不知道自己想做成什么样式的前端开发框架。可以从两个出发点来考虑：</w:t>
      </w:r>
    </w:p>
    <w:p w14:paraId="49DCEB2A" w14:textId="77777777" w:rsidR="00860AF3" w:rsidRDefault="00860AF3" w:rsidP="00860AF3">
      <w:pPr>
        <w:pStyle w:val="ae"/>
        <w:numPr>
          <w:ilvl w:val="0"/>
          <w:numId w:val="26"/>
        </w:numPr>
        <w:ind w:firstLineChars="0"/>
      </w:pPr>
      <w:r>
        <w:t>现在主流的存在什么样式的前端交互方式。</w:t>
      </w:r>
    </w:p>
    <w:p w14:paraId="3B3681ED" w14:textId="77777777" w:rsidR="00860AF3" w:rsidRDefault="00860AF3" w:rsidP="00FB721C">
      <w:pPr>
        <w:pStyle w:val="ae"/>
        <w:numPr>
          <w:ilvl w:val="0"/>
          <w:numId w:val="26"/>
        </w:numPr>
        <w:ind w:firstLineChars="0"/>
      </w:pPr>
      <w:r>
        <w:t>不同的交互方式</w:t>
      </w:r>
      <w:r w:rsidR="00FB721C">
        <w:t>适合哪类使用场景。</w:t>
      </w:r>
    </w:p>
    <w:p w14:paraId="35232881" w14:textId="77777777" w:rsidR="006F1B0C" w:rsidRDefault="00FB721C" w:rsidP="00FB721C">
      <w:pPr>
        <w:ind w:firstLine="480"/>
      </w:pPr>
      <w:r>
        <w:t>实在是无法穷举前段交互的方式，不过就我接触的两个项目来看，可以分析一下。</w:t>
      </w:r>
    </w:p>
    <w:p w14:paraId="20D5BAAD" w14:textId="77777777" w:rsidR="006F1B0C" w:rsidRDefault="00FB721C" w:rsidP="006F1B0C">
      <w:pPr>
        <w:ind w:firstLine="480"/>
      </w:pPr>
      <w:r>
        <w:t>上一个政府项目布局是北、西、南、中。</w:t>
      </w:r>
      <w:proofErr w:type="gramStart"/>
      <w:r>
        <w:t>北展示</w:t>
      </w:r>
      <w:proofErr w:type="gramEnd"/>
      <w:r>
        <w:t>下拉式菜单，菜单可以做到控制权限</w:t>
      </w:r>
      <w:r>
        <w:t>;</w:t>
      </w:r>
      <w:r>
        <w:t>列出了相关的操作。西展示的是组织、资源树，在单个组织展示数据时候显得很留白多，浪费了页面空间。南展示了一般的软件所属单位信息。中展示了主要的业务数据和数据修改空间。</w:t>
      </w:r>
    </w:p>
    <w:p w14:paraId="42674235" w14:textId="77777777" w:rsidR="006F1B0C" w:rsidRDefault="006F1B0C" w:rsidP="006F1B0C">
      <w:pPr>
        <w:tabs>
          <w:tab w:val="left" w:pos="3890"/>
        </w:tabs>
        <w:ind w:firstLine="480"/>
      </w:pPr>
      <w:r>
        <w:t>优点：</w:t>
      </w:r>
      <w:r>
        <w:tab/>
      </w:r>
    </w:p>
    <w:p w14:paraId="0E63D069" w14:textId="77777777" w:rsidR="006F1B0C" w:rsidRDefault="006F1B0C" w:rsidP="006F1B0C">
      <w:pPr>
        <w:ind w:firstLine="480"/>
      </w:pPr>
      <w:r>
        <w:t>缺点：下拉式菜单并在一列中，向左扩展，多级菜单展开后页面不优雅。页面只能打开一个使用页面，页面无法形成多页签缓存。</w:t>
      </w:r>
    </w:p>
    <w:p w14:paraId="263F07DD" w14:textId="77777777" w:rsidR="004134F0" w:rsidRDefault="004134F0" w:rsidP="006F1B0C">
      <w:pPr>
        <w:ind w:firstLine="480"/>
      </w:pPr>
    </w:p>
    <w:p w14:paraId="5B1D7A35" w14:textId="77777777" w:rsidR="004134F0" w:rsidRDefault="004B51E8" w:rsidP="006F1B0C">
      <w:pPr>
        <w:ind w:firstLine="480"/>
      </w:pPr>
      <w:hyperlink r:id="rId18" w:history="1">
        <w:r w:rsidR="004134F0" w:rsidRPr="004134F0">
          <w:rPr>
            <w:color w:val="0000FF"/>
            <w:u w:val="single"/>
          </w:rPr>
          <w:t>https://www.cnblogs.com/szytwo/archive/2012/08/29/2662150.html</w:t>
        </w:r>
      </w:hyperlink>
    </w:p>
    <w:p w14:paraId="14E623B1" w14:textId="77777777" w:rsidR="004134F0" w:rsidRPr="002518AA" w:rsidRDefault="004C148A" w:rsidP="006F1B0C">
      <w:pPr>
        <w:ind w:firstLine="480"/>
      </w:pPr>
      <w:r>
        <w:t>任意一个新的功能都是以</w:t>
      </w:r>
      <w:r>
        <w:t xml:space="preserve">tabs </w:t>
      </w:r>
      <w:r>
        <w:t>的方式打开新的页签，打开过的部分不再打开。</w:t>
      </w:r>
    </w:p>
    <w:p w14:paraId="5BF3E802" w14:textId="77777777" w:rsidR="008361E3" w:rsidRDefault="008361E3" w:rsidP="008361E3">
      <w:pPr>
        <w:pStyle w:val="2"/>
      </w:pPr>
      <w:r>
        <w:t>搭建</w:t>
      </w:r>
      <w:r>
        <w:rPr>
          <w:rFonts w:hint="eastAsia"/>
        </w:rPr>
        <w:t>Nginx</w:t>
      </w:r>
    </w:p>
    <w:p w14:paraId="37188319" w14:textId="77777777" w:rsidR="008361E3" w:rsidRDefault="008361E3" w:rsidP="008361E3">
      <w:pPr>
        <w:ind w:firstLine="480"/>
      </w:pPr>
      <w:r>
        <w:rPr>
          <w:rFonts w:hint="eastAsia"/>
        </w:rPr>
        <w:t>使用</w:t>
      </w:r>
      <w:r>
        <w:t>EasyUI</w:t>
      </w:r>
      <w:r>
        <w:t>写了几个模块后发现要加载本地</w:t>
      </w:r>
      <w:r>
        <w:t>json</w:t>
      </w:r>
      <w:r>
        <w:t>数据做测试，发现浏览器跨域访问了。两种方法解决</w:t>
      </w:r>
      <w:hyperlink r:id="rId19" w:history="1">
        <w:r w:rsidRPr="009E25D7">
          <w:rPr>
            <w:rStyle w:val="ab"/>
          </w:rPr>
          <w:t>修改浏览器配置</w:t>
        </w:r>
      </w:hyperlink>
      <w:r>
        <w:t>（客户端行为），使用</w:t>
      </w:r>
      <w:r>
        <w:t>Nginx</w:t>
      </w:r>
      <w:r>
        <w:t>反向代理（服务端行为）。</w:t>
      </w:r>
      <w:r>
        <w:rPr>
          <w:rFonts w:hint="eastAsia"/>
        </w:rPr>
        <w:t>NSSM+</w:t>
      </w:r>
      <w:r>
        <w:t>Nginx</w:t>
      </w:r>
      <w:r>
        <w:t>方案：</w:t>
      </w:r>
      <w:r>
        <w:rPr>
          <w:rFonts w:hint="eastAsia"/>
        </w:rPr>
        <w:t>N</w:t>
      </w:r>
      <w:r>
        <w:t>SSM</w:t>
      </w:r>
      <w:r>
        <w:t>服务用于系统开机自动启动</w:t>
      </w:r>
      <w:r>
        <w:rPr>
          <w:rFonts w:hint="eastAsia"/>
        </w:rPr>
        <w:t>Nginx</w:t>
      </w:r>
      <w:r>
        <w:t>服务，</w:t>
      </w:r>
      <w:r>
        <w:rPr>
          <w:rFonts w:hint="eastAsia"/>
        </w:rPr>
        <w:t>Nginx</w:t>
      </w:r>
      <w:r>
        <w:t>反向代理。本地搭建</w:t>
      </w:r>
      <w:r>
        <w:rPr>
          <w:rFonts w:hint="eastAsia"/>
        </w:rPr>
        <w:t>Nginx</w:t>
      </w:r>
      <w:r>
        <w:rPr>
          <w:rFonts w:hint="eastAsia"/>
        </w:rPr>
        <w:t>修改配置文件</w:t>
      </w:r>
      <w:r>
        <w:t>nginx.conf</w:t>
      </w:r>
      <w:r>
        <w:t>文件，配置文件如下：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361E3" w14:paraId="5FC67471" w14:textId="77777777" w:rsidTr="008361E3">
        <w:tc>
          <w:tcPr>
            <w:tcW w:w="8302" w:type="dxa"/>
          </w:tcPr>
          <w:p w14:paraId="426A1EEA" w14:textId="77777777" w:rsidR="008361E3" w:rsidRDefault="008361E3" w:rsidP="008361E3">
            <w:pPr>
              <w:ind w:firstLineChars="0" w:firstLine="0"/>
            </w:pPr>
            <w:r>
              <w:t>listen       80;</w:t>
            </w:r>
          </w:p>
          <w:p w14:paraId="7C30BFC3" w14:textId="77777777" w:rsidR="008361E3" w:rsidRDefault="008361E3" w:rsidP="008361E3">
            <w:pPr>
              <w:ind w:firstLineChars="0" w:firstLine="0"/>
            </w:pPr>
            <w:r>
              <w:t xml:space="preserve">        server_name  localhost;</w:t>
            </w:r>
          </w:p>
          <w:p w14:paraId="753983FD" w14:textId="77777777" w:rsidR="008361E3" w:rsidRDefault="008361E3" w:rsidP="008361E3">
            <w:pPr>
              <w:ind w:firstLineChars="0" w:firstLine="0"/>
            </w:pPr>
          </w:p>
          <w:p w14:paraId="3A896D55" w14:textId="77777777" w:rsidR="008361E3" w:rsidRDefault="008361E3" w:rsidP="008361E3">
            <w:pPr>
              <w:ind w:firstLineChars="0" w:firstLine="0"/>
            </w:pPr>
            <w:r>
              <w:t xml:space="preserve">        #charset koi8-r;</w:t>
            </w:r>
          </w:p>
          <w:p w14:paraId="4534296D" w14:textId="77777777" w:rsidR="008361E3" w:rsidRDefault="008361E3" w:rsidP="008361E3">
            <w:pPr>
              <w:ind w:firstLineChars="0" w:firstLine="0"/>
            </w:pPr>
          </w:p>
          <w:p w14:paraId="7D260260" w14:textId="77777777" w:rsidR="008361E3" w:rsidRDefault="008361E3" w:rsidP="008361E3">
            <w:pPr>
              <w:ind w:firstLineChars="0" w:firstLine="0"/>
            </w:pPr>
            <w:r>
              <w:t xml:space="preserve">        #access_log  logs/host.access.log  main;</w:t>
            </w:r>
          </w:p>
          <w:p w14:paraId="36361D87" w14:textId="77777777" w:rsidR="008361E3" w:rsidRDefault="008361E3" w:rsidP="008361E3">
            <w:pPr>
              <w:ind w:firstLineChars="0" w:firstLine="0"/>
            </w:pPr>
          </w:p>
          <w:p w14:paraId="5517993C" w14:textId="77777777" w:rsidR="008361E3" w:rsidRDefault="008361E3" w:rsidP="008361E3">
            <w:pPr>
              <w:ind w:firstLineChars="0" w:firstLine="0"/>
            </w:pPr>
            <w:r>
              <w:t xml:space="preserve">        location / {</w:t>
            </w:r>
          </w:p>
          <w:p w14:paraId="055E80CC" w14:textId="77777777" w:rsidR="008361E3" w:rsidRDefault="008361E3" w:rsidP="008361E3">
            <w:pPr>
              <w:ind w:firstLineChars="0" w:firstLine="0"/>
            </w:pPr>
            <w:r>
              <w:t xml:space="preserve">            root   F:/project/01RBAC/03code/rbacUI;</w:t>
            </w:r>
          </w:p>
          <w:p w14:paraId="157FB81A" w14:textId="77777777" w:rsidR="008361E3" w:rsidRDefault="008361E3" w:rsidP="008361E3">
            <w:pPr>
              <w:ind w:firstLineChars="0" w:firstLine="0"/>
            </w:pPr>
            <w:r>
              <w:t xml:space="preserve">        }</w:t>
            </w:r>
          </w:p>
        </w:tc>
      </w:tr>
    </w:tbl>
    <w:p w14:paraId="5B6DF954" w14:textId="77777777" w:rsidR="008361E3" w:rsidRPr="008361E3" w:rsidRDefault="008361E3" w:rsidP="00342666">
      <w:pPr>
        <w:ind w:firstLine="480"/>
      </w:pPr>
      <w:r>
        <w:rPr>
          <w:rFonts w:hint="eastAsia"/>
        </w:rPr>
        <w:t>本地的文件地址修改</w:t>
      </w:r>
      <w:r>
        <w:rPr>
          <w:rFonts w:hint="eastAsia"/>
        </w:rPr>
        <w:t>windows</w:t>
      </w:r>
      <w:r>
        <w:t>路径分割符号为左斜杠</w:t>
      </w:r>
      <w:r>
        <w:t>“/”</w:t>
      </w:r>
      <w:r>
        <w:t>。端口使用默认</w:t>
      </w:r>
      <w:r>
        <w:rPr>
          <w:rFonts w:hint="eastAsia"/>
        </w:rPr>
        <w:t>80</w:t>
      </w:r>
      <w:r>
        <w:rPr>
          <w:rFonts w:hint="eastAsia"/>
        </w:rPr>
        <w:t>，后续加入后端服务后还有再次修改。</w:t>
      </w:r>
    </w:p>
    <w:p w14:paraId="2502E309" w14:textId="77777777" w:rsidR="00FD2633" w:rsidRDefault="00FD2633" w:rsidP="00FD2633">
      <w:pPr>
        <w:pStyle w:val="2"/>
      </w:pPr>
      <w:r>
        <w:lastRenderedPageBreak/>
        <w:t>前端菜单导航</w:t>
      </w:r>
    </w:p>
    <w:p w14:paraId="7ACC89BC" w14:textId="77777777" w:rsidR="0039323D" w:rsidRDefault="009E25D7" w:rsidP="0039323D">
      <w:pPr>
        <w:ind w:firstLine="480"/>
      </w:pPr>
      <w:r>
        <w:t>花了半天时间找</w:t>
      </w:r>
      <w:hyperlink r:id="rId20" w:history="1">
        <w:commentRangeStart w:id="1"/>
        <w:r w:rsidRPr="00C67E11">
          <w:rPr>
            <w:rStyle w:val="ab"/>
            <w:rFonts w:hint="eastAsia"/>
          </w:rPr>
          <w:t>Eays</w:t>
        </w:r>
        <w:r w:rsidRPr="00C67E11">
          <w:rPr>
            <w:rStyle w:val="ab"/>
          </w:rPr>
          <w:t>UI</w:t>
        </w:r>
        <w:r w:rsidRPr="00C67E11">
          <w:rPr>
            <w:rStyle w:val="ab"/>
          </w:rPr>
          <w:t>实现横向导航菜单</w:t>
        </w:r>
        <w:commentRangeEnd w:id="1"/>
        <w:r w:rsidR="00C67E11" w:rsidRPr="00C67E11">
          <w:rPr>
            <w:rStyle w:val="ab"/>
            <w:sz w:val="21"/>
            <w:szCs w:val="21"/>
          </w:rPr>
          <w:commentReference w:id="1"/>
        </w:r>
      </w:hyperlink>
      <w:r>
        <w:t>的方案</w:t>
      </w:r>
      <w:r w:rsidR="00C67E11">
        <w:t>，但是样式很不满意</w:t>
      </w:r>
      <w:r>
        <w:t>。看了半天</w:t>
      </w:r>
      <w:r>
        <w:rPr>
          <w:rFonts w:hint="eastAsia"/>
        </w:rPr>
        <w:t>CSS</w:t>
      </w:r>
      <w:r>
        <w:rPr>
          <w:rFonts w:hint="eastAsia"/>
        </w:rPr>
        <w:t>样式中有关</w:t>
      </w:r>
      <w:hyperlink r:id="rId23" w:history="1">
        <w:r w:rsidRPr="009E25D7">
          <w:rPr>
            <w:rStyle w:val="ab"/>
            <w:rFonts w:hint="eastAsia"/>
          </w:rPr>
          <w:t>横向和纵向菜单</w:t>
        </w:r>
      </w:hyperlink>
      <w:r>
        <w:rPr>
          <w:rFonts w:hint="eastAsia"/>
        </w:rPr>
        <w:t>的实现。知道了菜单的有关特效的实现方法，基本可以自己实现菜单。</w:t>
      </w:r>
      <w:r w:rsidR="00C67E11">
        <w:rPr>
          <w:rFonts w:hint="eastAsia"/>
        </w:rPr>
        <w:t>通过原始的</w:t>
      </w:r>
      <w:r w:rsidR="00C67E11">
        <w:rPr>
          <w:rFonts w:hint="eastAsia"/>
        </w:rPr>
        <w:t>CSS</w:t>
      </w:r>
      <w:r w:rsidR="00C67E11">
        <w:rPr>
          <w:rFonts w:hint="eastAsia"/>
        </w:rPr>
        <w:t>去修饰</w:t>
      </w:r>
      <w:r w:rsidR="00C67E11">
        <w:rPr>
          <w:rFonts w:hint="eastAsia"/>
        </w:rPr>
        <w:t>Easy</w:t>
      </w:r>
      <w:r w:rsidR="00C67E11">
        <w:t>UI</w:t>
      </w:r>
      <w:r w:rsidR="00C67E11">
        <w:t>导致原有的</w:t>
      </w:r>
      <w:r w:rsidR="00C67E11">
        <w:t>layout</w:t>
      </w:r>
      <w:r w:rsidR="00C67E11">
        <w:t>样式完全失效。百度后没有找到兼容这</w:t>
      </w:r>
      <w:r w:rsidR="00C67E11">
        <w:rPr>
          <w:rFonts w:hint="eastAsia"/>
        </w:rPr>
        <w:t>两者的直接方法，转而一想我的目的不追求前端具体对技术实现细节，还是以实现纵向菜单来写代码。纵向的</w:t>
      </w:r>
      <w:r w:rsidR="00C67E11" w:rsidRPr="00C67E11">
        <w:t>region</w:t>
      </w:r>
      <w:r w:rsidR="00C67E11">
        <w:t>：</w:t>
      </w:r>
      <w:r w:rsidR="00C67E11">
        <w:t>west</w:t>
      </w:r>
      <w:r w:rsidR="00C67E11">
        <w:t>可以有折叠的功能，这样看来并不会影响功能界面的展示区。</w:t>
      </w:r>
    </w:p>
    <w:p w14:paraId="0D4E028C" w14:textId="59D5DDE6" w:rsidR="00CD12CB" w:rsidRDefault="00CD12CB" w:rsidP="0039323D">
      <w:pPr>
        <w:ind w:firstLine="480"/>
      </w:pPr>
      <w:r>
        <w:t>纵向的菜单功能区有</w:t>
      </w:r>
      <w:r w:rsidR="002B2016">
        <w:t>两部分</w:t>
      </w:r>
      <w:r>
        <w:t>：</w:t>
      </w:r>
    </w:p>
    <w:p w14:paraId="13CCFDB7" w14:textId="113500D2" w:rsidR="00C67E11" w:rsidRDefault="004E5A6E" w:rsidP="00CD12CB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使用</w:t>
      </w:r>
      <w:r w:rsidRPr="004E5A6E">
        <w:t>Accordion</w:t>
      </w:r>
      <w:r>
        <w:t>（手风琴）来实现。</w:t>
      </w:r>
      <w:r w:rsidR="00CD12CB">
        <w:t xml:space="preserve">Content </w:t>
      </w:r>
      <w:r w:rsidR="00CD12CB">
        <w:t>中填充列表实现。</w:t>
      </w:r>
      <w:r w:rsidR="002B2016">
        <w:t>样式由</w:t>
      </w:r>
      <w:r w:rsidR="002B2016">
        <w:t>jQuery UI</w:t>
      </w:r>
      <w:r w:rsidR="002B2016">
        <w:t>控制。</w:t>
      </w:r>
    </w:p>
    <w:p w14:paraId="3F343FBF" w14:textId="5FE702FC" w:rsidR="00CD12CB" w:rsidRPr="0039323D" w:rsidRDefault="00CD12CB" w:rsidP="00CD12CB">
      <w:pPr>
        <w:pStyle w:val="ae"/>
        <w:numPr>
          <w:ilvl w:val="0"/>
          <w:numId w:val="27"/>
        </w:numPr>
        <w:ind w:firstLineChars="0"/>
        <w:rPr>
          <w:rFonts w:hint="eastAsia"/>
        </w:rPr>
      </w:pPr>
      <w:r>
        <w:t>使用树来实现</w:t>
      </w:r>
      <w:r w:rsidR="002B2016">
        <w:t>二级菜单甚至是三级菜单。</w:t>
      </w:r>
    </w:p>
    <w:p w14:paraId="3A2E183E" w14:textId="77777777" w:rsidR="0039323D" w:rsidRDefault="0039323D" w:rsidP="00FD2633">
      <w:pPr>
        <w:ind w:firstLine="480"/>
      </w:pPr>
    </w:p>
    <w:p w14:paraId="1564D64C" w14:textId="77777777" w:rsidR="0039323D" w:rsidRDefault="00C67E11" w:rsidP="00FD2633">
      <w:pPr>
        <w:ind w:firstLine="480"/>
      </w:pPr>
      <w:r>
        <w:t>动态加载数据的</w:t>
      </w:r>
      <w:r w:rsidR="0039323D">
        <w:t>具体的实现：</w:t>
      </w:r>
    </w:p>
    <w:p w14:paraId="587DD7EE" w14:textId="77777777" w:rsidR="0039323D" w:rsidRDefault="004B51E8" w:rsidP="00FD2633">
      <w:pPr>
        <w:ind w:firstLine="480"/>
      </w:pPr>
      <w:hyperlink r:id="rId24" w:history="1">
        <w:r w:rsidR="0039323D" w:rsidRPr="0039323D">
          <w:rPr>
            <w:color w:val="0000FF"/>
            <w:u w:val="single"/>
          </w:rPr>
          <w:t>https://blog.csdn.net/hao134838/article/details/49227505</w:t>
        </w:r>
      </w:hyperlink>
    </w:p>
    <w:p w14:paraId="6ED1B9BF" w14:textId="77777777" w:rsidR="001B1C19" w:rsidRDefault="001B1C19" w:rsidP="00FD2633">
      <w:pPr>
        <w:ind w:firstLine="480"/>
      </w:pPr>
      <w:r>
        <w:t>继续找，找到一个可用的</w:t>
      </w:r>
    </w:p>
    <w:p w14:paraId="7ECFD0FD" w14:textId="77777777" w:rsidR="001B1C19" w:rsidRDefault="004B51E8" w:rsidP="00FD2633">
      <w:pPr>
        <w:ind w:firstLine="480"/>
      </w:pPr>
      <w:hyperlink r:id="rId25" w:history="1">
        <w:r w:rsidR="001B1C19" w:rsidRPr="001B1C19">
          <w:rPr>
            <w:color w:val="0000FF"/>
            <w:u w:val="single"/>
          </w:rPr>
          <w:t>https://blog.csdn.net/J_Demon/article/details/47259399</w:t>
        </w:r>
      </w:hyperlink>
    </w:p>
    <w:p w14:paraId="05917CD0" w14:textId="49FAB2E5" w:rsidR="006A69AE" w:rsidRDefault="00D45A43" w:rsidP="00FD2633">
      <w:pPr>
        <w:ind w:firstLine="480"/>
      </w:pPr>
      <w:r>
        <w:rPr>
          <w:rFonts w:hint="eastAsia"/>
        </w:rPr>
        <w:t>一些图标</w:t>
      </w:r>
    </w:p>
    <w:p w14:paraId="31ADE49E" w14:textId="614D766F" w:rsidR="00D45A43" w:rsidRDefault="004B51E8" w:rsidP="00FD2633">
      <w:pPr>
        <w:ind w:firstLine="480"/>
      </w:pPr>
      <w:hyperlink r:id="rId26" w:history="1">
        <w:r w:rsidR="00D45A43">
          <w:rPr>
            <w:rStyle w:val="ab"/>
          </w:rPr>
          <w:t>https://blog.csdn.net/qq_35393869/article/details/82702164</w:t>
        </w:r>
      </w:hyperlink>
    </w:p>
    <w:p w14:paraId="396DF7A0" w14:textId="77777777" w:rsidR="00B370E6" w:rsidRDefault="00FD2633" w:rsidP="00FD2633">
      <w:pPr>
        <w:pStyle w:val="2"/>
      </w:pPr>
      <w:r>
        <w:rPr>
          <w:rFonts w:hint="eastAsia"/>
        </w:rPr>
        <w:t>前端权限控制</w:t>
      </w:r>
    </w:p>
    <w:p w14:paraId="4AC19A94" w14:textId="77777777" w:rsidR="00FD2633" w:rsidRDefault="004B51E8" w:rsidP="00FD2633">
      <w:pPr>
        <w:ind w:firstLine="480"/>
        <w:rPr>
          <w:color w:val="0000FF"/>
          <w:u w:val="single"/>
        </w:rPr>
      </w:pPr>
      <w:hyperlink r:id="rId27" w:history="1">
        <w:r w:rsidR="00FD2633" w:rsidRPr="00FD2633">
          <w:rPr>
            <w:color w:val="0000FF"/>
            <w:u w:val="single"/>
          </w:rPr>
          <w:t>https://blog.csdn.net/yin_you_yu/article/details/80408340</w:t>
        </w:r>
      </w:hyperlink>
    </w:p>
    <w:p w14:paraId="64D65C96" w14:textId="5B0B3D28" w:rsidR="00DE15B5" w:rsidRDefault="00DE15B5" w:rsidP="00DE15B5">
      <w:pPr>
        <w:pStyle w:val="2"/>
      </w:pPr>
      <w:r>
        <w:t>表格的加载</w:t>
      </w:r>
    </w:p>
    <w:p w14:paraId="59361C58" w14:textId="77777777" w:rsidR="00DE15B5" w:rsidRPr="00DE15B5" w:rsidRDefault="00DE15B5" w:rsidP="00DE15B5">
      <w:pPr>
        <w:ind w:firstLine="480"/>
        <w:rPr>
          <w:rFonts w:hint="eastAsia"/>
        </w:rPr>
      </w:pPr>
      <w:bookmarkStart w:id="2" w:name="_GoBack"/>
      <w:bookmarkEnd w:id="2"/>
    </w:p>
    <w:p w14:paraId="5D2281D2" w14:textId="1103D5CB" w:rsidR="009D0898" w:rsidRDefault="009D0898" w:rsidP="009D0898">
      <w:pPr>
        <w:pStyle w:val="1"/>
        <w:spacing w:before="240" w:after="240"/>
      </w:pPr>
      <w:r>
        <w:t>总结</w:t>
      </w:r>
    </w:p>
    <w:p w14:paraId="5B2D86F7" w14:textId="23A5DA04" w:rsidR="009D0898" w:rsidRDefault="009D0898" w:rsidP="009D0898">
      <w:pPr>
        <w:ind w:firstLine="480"/>
      </w:pPr>
      <w:r>
        <w:t>通过之前的找资料</w:t>
      </w:r>
    </w:p>
    <w:p w14:paraId="2CA98E4A" w14:textId="015D63E9" w:rsidR="009D0898" w:rsidRDefault="009D0898" w:rsidP="009D0898">
      <w:pPr>
        <w:ind w:firstLine="480"/>
        <w:rPr>
          <w:rFonts w:hint="eastAsia"/>
        </w:rPr>
      </w:pPr>
      <w:r>
        <w:rPr>
          <w:rFonts w:hint="eastAsia"/>
        </w:rPr>
        <w:t>HTML</w:t>
      </w:r>
      <w:r>
        <w:t>:HTML</w:t>
      </w:r>
      <w:r>
        <w:t>定义了骨架，当然包括事件。</w:t>
      </w:r>
    </w:p>
    <w:p w14:paraId="7FC4879E" w14:textId="4DE4B380" w:rsidR="009D0898" w:rsidRDefault="009D0898" w:rsidP="009D0898">
      <w:pPr>
        <w:ind w:firstLine="480"/>
        <w:rPr>
          <w:rFonts w:hint="eastAsia"/>
        </w:rPr>
      </w:pPr>
      <w:r>
        <w:t>CSS:</w:t>
      </w:r>
      <w:r>
        <w:t>定义了骨架的模样。</w:t>
      </w:r>
    </w:p>
    <w:p w14:paraId="39B1A6F1" w14:textId="1BB904A3" w:rsidR="009D0898" w:rsidRDefault="009D0898" w:rsidP="009D0898">
      <w:pPr>
        <w:ind w:firstLine="480"/>
      </w:pPr>
      <w:r>
        <w:t>JS:</w:t>
      </w:r>
      <w:r>
        <w:t>是对前两种已有的属性</w:t>
      </w:r>
      <w:r w:rsidR="00892F5E">
        <w:t>进行操作。</w:t>
      </w:r>
    </w:p>
    <w:p w14:paraId="3C24AA31" w14:textId="77777777" w:rsidR="00646468" w:rsidRDefault="00646468" w:rsidP="009D0898">
      <w:pPr>
        <w:ind w:firstLine="480"/>
      </w:pPr>
    </w:p>
    <w:p w14:paraId="65A1F908" w14:textId="25B92C0E" w:rsidR="00646468" w:rsidRDefault="00646468" w:rsidP="009D0898">
      <w:pPr>
        <w:ind w:firstLine="480"/>
      </w:pPr>
      <w:r>
        <w:t>Jquery:</w:t>
      </w:r>
    </w:p>
    <w:p w14:paraId="7EF8B15D" w14:textId="60BF6461" w:rsidR="00646468" w:rsidRDefault="00646468" w:rsidP="009D0898">
      <w:pPr>
        <w:ind w:firstLine="480"/>
        <w:rPr>
          <w:rFonts w:hint="eastAsia"/>
        </w:rPr>
      </w:pPr>
      <w:r>
        <w:t>方法：在代码中进行操作</w:t>
      </w:r>
      <w:r w:rsidR="009F1C5A">
        <w:t>节点、读取节点参数。</w:t>
      </w:r>
    </w:p>
    <w:p w14:paraId="6FF55377" w14:textId="53CDD1D2" w:rsidR="00646468" w:rsidRDefault="00646468" w:rsidP="009D0898">
      <w:pPr>
        <w:ind w:firstLine="480"/>
        <w:rPr>
          <w:rFonts w:hint="eastAsia"/>
        </w:rPr>
      </w:pPr>
      <w:r>
        <w:t>事件：在空间加载完成后在客户端进行操作出发的。</w:t>
      </w:r>
    </w:p>
    <w:p w14:paraId="1446B90E" w14:textId="26D464FC" w:rsidR="00646468" w:rsidRPr="009D0898" w:rsidRDefault="00646468" w:rsidP="009D0898">
      <w:pPr>
        <w:ind w:firstLine="480"/>
        <w:rPr>
          <w:rFonts w:hint="eastAsia"/>
        </w:rPr>
      </w:pPr>
      <w:r>
        <w:t>属性：在空间进行加载的时候设置</w:t>
      </w:r>
      <w:r w:rsidR="009F1C5A">
        <w:t>参数值</w:t>
      </w:r>
      <w:r>
        <w:t>。</w:t>
      </w:r>
    </w:p>
    <w:sectPr w:rsidR="00646468" w:rsidRPr="009D0898">
      <w:endnotePr>
        <w:numFmt w:val="decimal"/>
      </w:endnotePr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ei zhou" w:date="2019-05-12T19:07:00Z" w:initials="wz">
    <w:p w14:paraId="3912884D" w14:textId="77777777" w:rsidR="00C67E11" w:rsidRDefault="00C67E11">
      <w:pPr>
        <w:pStyle w:val="af4"/>
        <w:ind w:firstLine="420"/>
      </w:pPr>
      <w:r>
        <w:rPr>
          <w:rStyle w:val="af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12884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E203F" w14:textId="77777777" w:rsidR="004B51E8" w:rsidRDefault="004B51E8">
      <w:pPr>
        <w:ind w:firstLine="480"/>
      </w:pPr>
      <w:r>
        <w:separator/>
      </w:r>
    </w:p>
  </w:endnote>
  <w:endnote w:type="continuationSeparator" w:id="0">
    <w:p w14:paraId="325318BF" w14:textId="77777777" w:rsidR="004B51E8" w:rsidRDefault="004B51E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67A72" w14:textId="77777777" w:rsidR="00B874C3" w:rsidRDefault="00B874C3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8C39E" w14:textId="77777777" w:rsidR="00B874C3" w:rsidRDefault="00B874C3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C7CC9" w14:textId="77777777" w:rsidR="00B874C3" w:rsidRDefault="00B874C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2C70D" w14:textId="77777777" w:rsidR="004B51E8" w:rsidRDefault="004B51E8">
      <w:pPr>
        <w:ind w:firstLine="480"/>
      </w:pPr>
      <w:r>
        <w:separator/>
      </w:r>
    </w:p>
  </w:footnote>
  <w:footnote w:type="continuationSeparator" w:id="0">
    <w:p w14:paraId="4E751517" w14:textId="77777777" w:rsidR="004B51E8" w:rsidRDefault="004B51E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E7086" w14:textId="77777777" w:rsidR="00B874C3" w:rsidRDefault="00B874C3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48E8A" w14:textId="77777777" w:rsidR="00B874C3" w:rsidRDefault="00B874C3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94774" w14:textId="77777777" w:rsidR="00B874C3" w:rsidRDefault="00B874C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B3079B"/>
    <w:multiLevelType w:val="singleLevel"/>
    <w:tmpl w:val="B3B3079B"/>
    <w:lvl w:ilvl="0">
      <w:start w:val="1"/>
      <w:numFmt w:val="decimal"/>
      <w:suff w:val="nothing"/>
      <w:lvlText w:val="%1、"/>
      <w:lvlJc w:val="left"/>
    </w:lvl>
  </w:abstractNum>
  <w:abstractNum w:abstractNumId="1">
    <w:nsid w:val="02577E13"/>
    <w:multiLevelType w:val="hybridMultilevel"/>
    <w:tmpl w:val="1166B7DC"/>
    <w:lvl w:ilvl="0" w:tplc="3FA284C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94965C8"/>
    <w:multiLevelType w:val="hybridMultilevel"/>
    <w:tmpl w:val="6AA8072C"/>
    <w:lvl w:ilvl="0" w:tplc="332A36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0CA596A"/>
    <w:multiLevelType w:val="hybridMultilevel"/>
    <w:tmpl w:val="D4EC1B1E"/>
    <w:lvl w:ilvl="0" w:tplc="24CAAD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A6D0984"/>
    <w:multiLevelType w:val="hybridMultilevel"/>
    <w:tmpl w:val="CC5455E4"/>
    <w:lvl w:ilvl="0" w:tplc="0352B1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AB40384"/>
    <w:multiLevelType w:val="hybridMultilevel"/>
    <w:tmpl w:val="6AA8072C"/>
    <w:lvl w:ilvl="0" w:tplc="332A36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38B2956"/>
    <w:multiLevelType w:val="hybridMultilevel"/>
    <w:tmpl w:val="8C2C0CFE"/>
    <w:lvl w:ilvl="0" w:tplc="45123EE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76F4B8C"/>
    <w:multiLevelType w:val="multilevel"/>
    <w:tmpl w:val="7D385F14"/>
    <w:lvl w:ilvl="0">
      <w:start w:val="1"/>
      <w:numFmt w:val="decimal"/>
      <w:pStyle w:val="1"/>
      <w:isLgl/>
      <w:lvlText w:val="第%1章"/>
      <w:lvlJc w:val="center"/>
      <w:pPr>
        <w:ind w:left="425" w:hanging="13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87C3C05"/>
    <w:multiLevelType w:val="hybridMultilevel"/>
    <w:tmpl w:val="54A21DF4"/>
    <w:lvl w:ilvl="0" w:tplc="038099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A54C96"/>
    <w:multiLevelType w:val="hybridMultilevel"/>
    <w:tmpl w:val="173C9B98"/>
    <w:lvl w:ilvl="0" w:tplc="F22639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B86466F"/>
    <w:multiLevelType w:val="multilevel"/>
    <w:tmpl w:val="3B86466F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57A2978"/>
    <w:multiLevelType w:val="hybridMultilevel"/>
    <w:tmpl w:val="F8A202D0"/>
    <w:lvl w:ilvl="0" w:tplc="C1D0EA7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16135F6"/>
    <w:multiLevelType w:val="hybridMultilevel"/>
    <w:tmpl w:val="5E8A3660"/>
    <w:lvl w:ilvl="0" w:tplc="DD12BF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C121B7"/>
    <w:multiLevelType w:val="hybridMultilevel"/>
    <w:tmpl w:val="520C1C74"/>
    <w:lvl w:ilvl="0" w:tplc="85A8EE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6472553"/>
    <w:multiLevelType w:val="hybridMultilevel"/>
    <w:tmpl w:val="3CFC22B6"/>
    <w:lvl w:ilvl="0" w:tplc="0B9244F0">
      <w:start w:val="1"/>
      <w:numFmt w:val="upperLetter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83B2902"/>
    <w:multiLevelType w:val="hybridMultilevel"/>
    <w:tmpl w:val="892CE570"/>
    <w:lvl w:ilvl="0" w:tplc="D5CC6F4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FDE25BC"/>
    <w:multiLevelType w:val="hybridMultilevel"/>
    <w:tmpl w:val="B0DA38E4"/>
    <w:lvl w:ilvl="0" w:tplc="F8BCF37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A905F9D"/>
    <w:multiLevelType w:val="hybridMultilevel"/>
    <w:tmpl w:val="49C220AE"/>
    <w:lvl w:ilvl="0" w:tplc="D9CA9D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E433FB1"/>
    <w:multiLevelType w:val="hybridMultilevel"/>
    <w:tmpl w:val="7AB2A1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6"/>
  </w:num>
  <w:num w:numId="5">
    <w:abstractNumId w:val="7"/>
  </w:num>
  <w:num w:numId="6">
    <w:abstractNumId w:val="9"/>
  </w:num>
  <w:num w:numId="7">
    <w:abstractNumId w:val="11"/>
  </w:num>
  <w:num w:numId="8">
    <w:abstractNumId w:val="17"/>
  </w:num>
  <w:num w:numId="9">
    <w:abstractNumId w:val="1"/>
  </w:num>
  <w:num w:numId="10">
    <w:abstractNumId w:val="14"/>
  </w:num>
  <w:num w:numId="11">
    <w:abstractNumId w:val="12"/>
  </w:num>
  <w:num w:numId="12">
    <w:abstractNumId w:val="15"/>
  </w:num>
  <w:num w:numId="13">
    <w:abstractNumId w:val="8"/>
  </w:num>
  <w:num w:numId="14">
    <w:abstractNumId w:val="4"/>
  </w:num>
  <w:num w:numId="15">
    <w:abstractNumId w:val="18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2"/>
  </w:num>
  <w:num w:numId="25">
    <w:abstractNumId w:val="3"/>
  </w:num>
  <w:num w:numId="26">
    <w:abstractNumId w:val="6"/>
  </w:num>
  <w:num w:numId="27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 zhou">
    <w15:presenceInfo w15:providerId="Windows Live" w15:userId="3e52194fda01f5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5A"/>
    <w:rsid w:val="000004BD"/>
    <w:rsid w:val="000024CD"/>
    <w:rsid w:val="00002B7F"/>
    <w:rsid w:val="00004762"/>
    <w:rsid w:val="000048B4"/>
    <w:rsid w:val="000049D2"/>
    <w:rsid w:val="00011D43"/>
    <w:rsid w:val="00012060"/>
    <w:rsid w:val="000123F9"/>
    <w:rsid w:val="00013AA7"/>
    <w:rsid w:val="00013DC1"/>
    <w:rsid w:val="00014265"/>
    <w:rsid w:val="00015017"/>
    <w:rsid w:val="00015B9B"/>
    <w:rsid w:val="00015D6D"/>
    <w:rsid w:val="00016674"/>
    <w:rsid w:val="0001667D"/>
    <w:rsid w:val="00017EFA"/>
    <w:rsid w:val="00020125"/>
    <w:rsid w:val="00020AB9"/>
    <w:rsid w:val="00020D9A"/>
    <w:rsid w:val="00021408"/>
    <w:rsid w:val="000237A0"/>
    <w:rsid w:val="00023903"/>
    <w:rsid w:val="000255F2"/>
    <w:rsid w:val="00025747"/>
    <w:rsid w:val="000271FC"/>
    <w:rsid w:val="0002729F"/>
    <w:rsid w:val="00033FD7"/>
    <w:rsid w:val="00035BD5"/>
    <w:rsid w:val="00040F67"/>
    <w:rsid w:val="000422A9"/>
    <w:rsid w:val="00042DB9"/>
    <w:rsid w:val="00042E8F"/>
    <w:rsid w:val="00043F33"/>
    <w:rsid w:val="00044CAB"/>
    <w:rsid w:val="00044E02"/>
    <w:rsid w:val="00044E79"/>
    <w:rsid w:val="00045554"/>
    <w:rsid w:val="00045E5F"/>
    <w:rsid w:val="00046706"/>
    <w:rsid w:val="00047446"/>
    <w:rsid w:val="00047C68"/>
    <w:rsid w:val="00050ADD"/>
    <w:rsid w:val="00051391"/>
    <w:rsid w:val="00052D5A"/>
    <w:rsid w:val="000534F6"/>
    <w:rsid w:val="00053BC1"/>
    <w:rsid w:val="0006046A"/>
    <w:rsid w:val="000626ED"/>
    <w:rsid w:val="00063D4D"/>
    <w:rsid w:val="00063D7E"/>
    <w:rsid w:val="000668A6"/>
    <w:rsid w:val="00067690"/>
    <w:rsid w:val="00071081"/>
    <w:rsid w:val="000728D6"/>
    <w:rsid w:val="00074D5F"/>
    <w:rsid w:val="00076056"/>
    <w:rsid w:val="00076543"/>
    <w:rsid w:val="00076C97"/>
    <w:rsid w:val="00077724"/>
    <w:rsid w:val="00077AFD"/>
    <w:rsid w:val="00077DCF"/>
    <w:rsid w:val="00082BB3"/>
    <w:rsid w:val="00084867"/>
    <w:rsid w:val="00087F18"/>
    <w:rsid w:val="00090845"/>
    <w:rsid w:val="00092399"/>
    <w:rsid w:val="00094D6A"/>
    <w:rsid w:val="000977C8"/>
    <w:rsid w:val="000A01F8"/>
    <w:rsid w:val="000A0BAB"/>
    <w:rsid w:val="000A251D"/>
    <w:rsid w:val="000A479D"/>
    <w:rsid w:val="000A572D"/>
    <w:rsid w:val="000A6E19"/>
    <w:rsid w:val="000A6EAD"/>
    <w:rsid w:val="000A763B"/>
    <w:rsid w:val="000A7AFB"/>
    <w:rsid w:val="000B1120"/>
    <w:rsid w:val="000B1313"/>
    <w:rsid w:val="000B1F44"/>
    <w:rsid w:val="000B27CA"/>
    <w:rsid w:val="000B36C3"/>
    <w:rsid w:val="000B7002"/>
    <w:rsid w:val="000C0349"/>
    <w:rsid w:val="000C0C9B"/>
    <w:rsid w:val="000C1E83"/>
    <w:rsid w:val="000C3EED"/>
    <w:rsid w:val="000C49F8"/>
    <w:rsid w:val="000C5B6B"/>
    <w:rsid w:val="000C6EB0"/>
    <w:rsid w:val="000C7743"/>
    <w:rsid w:val="000D1853"/>
    <w:rsid w:val="000D6857"/>
    <w:rsid w:val="000D7938"/>
    <w:rsid w:val="000E00BD"/>
    <w:rsid w:val="000E17F2"/>
    <w:rsid w:val="000E2200"/>
    <w:rsid w:val="000E2953"/>
    <w:rsid w:val="000E381F"/>
    <w:rsid w:val="000E484C"/>
    <w:rsid w:val="000E4D6A"/>
    <w:rsid w:val="000E66F9"/>
    <w:rsid w:val="000F0A6F"/>
    <w:rsid w:val="000F167C"/>
    <w:rsid w:val="000F1DD8"/>
    <w:rsid w:val="000F69F5"/>
    <w:rsid w:val="00100C1E"/>
    <w:rsid w:val="0010226E"/>
    <w:rsid w:val="00102C6C"/>
    <w:rsid w:val="00103BF8"/>
    <w:rsid w:val="00103C0E"/>
    <w:rsid w:val="00103EB5"/>
    <w:rsid w:val="00103EFC"/>
    <w:rsid w:val="00104779"/>
    <w:rsid w:val="00104988"/>
    <w:rsid w:val="00104FD6"/>
    <w:rsid w:val="00105106"/>
    <w:rsid w:val="001051EF"/>
    <w:rsid w:val="001059ED"/>
    <w:rsid w:val="00106B8F"/>
    <w:rsid w:val="00106F0E"/>
    <w:rsid w:val="001121ED"/>
    <w:rsid w:val="0011298C"/>
    <w:rsid w:val="00113717"/>
    <w:rsid w:val="00115BCC"/>
    <w:rsid w:val="0012077D"/>
    <w:rsid w:val="00121A44"/>
    <w:rsid w:val="00121A58"/>
    <w:rsid w:val="00121B37"/>
    <w:rsid w:val="001227D8"/>
    <w:rsid w:val="001228C9"/>
    <w:rsid w:val="00122CC7"/>
    <w:rsid w:val="00122D4D"/>
    <w:rsid w:val="00124A36"/>
    <w:rsid w:val="00124B92"/>
    <w:rsid w:val="00130661"/>
    <w:rsid w:val="001347FF"/>
    <w:rsid w:val="00134938"/>
    <w:rsid w:val="00134F07"/>
    <w:rsid w:val="0013620B"/>
    <w:rsid w:val="00136309"/>
    <w:rsid w:val="001372A2"/>
    <w:rsid w:val="00140F2D"/>
    <w:rsid w:val="00140F8B"/>
    <w:rsid w:val="001438E7"/>
    <w:rsid w:val="0014391D"/>
    <w:rsid w:val="00150135"/>
    <w:rsid w:val="00150DBE"/>
    <w:rsid w:val="00151AF1"/>
    <w:rsid w:val="00153708"/>
    <w:rsid w:val="00155719"/>
    <w:rsid w:val="0015735F"/>
    <w:rsid w:val="001578E8"/>
    <w:rsid w:val="00157B0B"/>
    <w:rsid w:val="0016133D"/>
    <w:rsid w:val="00161824"/>
    <w:rsid w:val="00161E13"/>
    <w:rsid w:val="00161E91"/>
    <w:rsid w:val="001626C6"/>
    <w:rsid w:val="00163E68"/>
    <w:rsid w:val="0016591A"/>
    <w:rsid w:val="00165F10"/>
    <w:rsid w:val="001675DD"/>
    <w:rsid w:val="001707EF"/>
    <w:rsid w:val="001724D4"/>
    <w:rsid w:val="0017592E"/>
    <w:rsid w:val="00184CA8"/>
    <w:rsid w:val="00191083"/>
    <w:rsid w:val="00193001"/>
    <w:rsid w:val="00193531"/>
    <w:rsid w:val="001943B8"/>
    <w:rsid w:val="00194E51"/>
    <w:rsid w:val="0019698E"/>
    <w:rsid w:val="001A0A95"/>
    <w:rsid w:val="001A27ED"/>
    <w:rsid w:val="001A2D05"/>
    <w:rsid w:val="001A3302"/>
    <w:rsid w:val="001A659B"/>
    <w:rsid w:val="001A74B4"/>
    <w:rsid w:val="001A7AA4"/>
    <w:rsid w:val="001B08F0"/>
    <w:rsid w:val="001B1C19"/>
    <w:rsid w:val="001B24BA"/>
    <w:rsid w:val="001B35A6"/>
    <w:rsid w:val="001B63E7"/>
    <w:rsid w:val="001B7922"/>
    <w:rsid w:val="001B7A4F"/>
    <w:rsid w:val="001C06A4"/>
    <w:rsid w:val="001C1397"/>
    <w:rsid w:val="001C1791"/>
    <w:rsid w:val="001C2102"/>
    <w:rsid w:val="001C4181"/>
    <w:rsid w:val="001C5266"/>
    <w:rsid w:val="001C5EC7"/>
    <w:rsid w:val="001C6023"/>
    <w:rsid w:val="001C6CAD"/>
    <w:rsid w:val="001C6CE8"/>
    <w:rsid w:val="001C6E57"/>
    <w:rsid w:val="001C74AE"/>
    <w:rsid w:val="001D0775"/>
    <w:rsid w:val="001D12E2"/>
    <w:rsid w:val="001D4E5F"/>
    <w:rsid w:val="001D5DD6"/>
    <w:rsid w:val="001E0982"/>
    <w:rsid w:val="001E1D9D"/>
    <w:rsid w:val="001E2463"/>
    <w:rsid w:val="001E4646"/>
    <w:rsid w:val="001E64AA"/>
    <w:rsid w:val="001E6833"/>
    <w:rsid w:val="001E74BE"/>
    <w:rsid w:val="001E7A68"/>
    <w:rsid w:val="001E7FBF"/>
    <w:rsid w:val="001F06DA"/>
    <w:rsid w:val="001F2193"/>
    <w:rsid w:val="001F294A"/>
    <w:rsid w:val="001F32C6"/>
    <w:rsid w:val="001F4637"/>
    <w:rsid w:val="001F4B10"/>
    <w:rsid w:val="001F7230"/>
    <w:rsid w:val="002000BD"/>
    <w:rsid w:val="00200107"/>
    <w:rsid w:val="0020073C"/>
    <w:rsid w:val="002018D7"/>
    <w:rsid w:val="00204E5B"/>
    <w:rsid w:val="00205B62"/>
    <w:rsid w:val="00205B6F"/>
    <w:rsid w:val="00205D6B"/>
    <w:rsid w:val="00206EE0"/>
    <w:rsid w:val="00211BD3"/>
    <w:rsid w:val="00212354"/>
    <w:rsid w:val="002140FD"/>
    <w:rsid w:val="00214771"/>
    <w:rsid w:val="002160FE"/>
    <w:rsid w:val="0022120A"/>
    <w:rsid w:val="002236C5"/>
    <w:rsid w:val="002241A9"/>
    <w:rsid w:val="00224319"/>
    <w:rsid w:val="002243AC"/>
    <w:rsid w:val="00224FEA"/>
    <w:rsid w:val="0022552E"/>
    <w:rsid w:val="00226033"/>
    <w:rsid w:val="0022717D"/>
    <w:rsid w:val="002276D1"/>
    <w:rsid w:val="002278AA"/>
    <w:rsid w:val="00227DC7"/>
    <w:rsid w:val="00227E48"/>
    <w:rsid w:val="00230243"/>
    <w:rsid w:val="00230BDC"/>
    <w:rsid w:val="002370C0"/>
    <w:rsid w:val="00237676"/>
    <w:rsid w:val="00237A23"/>
    <w:rsid w:val="00242528"/>
    <w:rsid w:val="002434C3"/>
    <w:rsid w:val="00246C44"/>
    <w:rsid w:val="00250584"/>
    <w:rsid w:val="00250DF3"/>
    <w:rsid w:val="002518AA"/>
    <w:rsid w:val="00253AED"/>
    <w:rsid w:val="002574A1"/>
    <w:rsid w:val="00257585"/>
    <w:rsid w:val="00260CA3"/>
    <w:rsid w:val="00261BAF"/>
    <w:rsid w:val="00262A17"/>
    <w:rsid w:val="002643BE"/>
    <w:rsid w:val="002647DF"/>
    <w:rsid w:val="00267524"/>
    <w:rsid w:val="00272608"/>
    <w:rsid w:val="00272737"/>
    <w:rsid w:val="00272F59"/>
    <w:rsid w:val="00273889"/>
    <w:rsid w:val="00276422"/>
    <w:rsid w:val="00281DA3"/>
    <w:rsid w:val="0028217A"/>
    <w:rsid w:val="00285B07"/>
    <w:rsid w:val="00285DDA"/>
    <w:rsid w:val="00286971"/>
    <w:rsid w:val="00290ADF"/>
    <w:rsid w:val="00290D20"/>
    <w:rsid w:val="00291587"/>
    <w:rsid w:val="00292791"/>
    <w:rsid w:val="00294344"/>
    <w:rsid w:val="00294FC6"/>
    <w:rsid w:val="002956B4"/>
    <w:rsid w:val="0029589C"/>
    <w:rsid w:val="002963A6"/>
    <w:rsid w:val="00297536"/>
    <w:rsid w:val="002A112D"/>
    <w:rsid w:val="002A16CE"/>
    <w:rsid w:val="002A4128"/>
    <w:rsid w:val="002A750E"/>
    <w:rsid w:val="002B2016"/>
    <w:rsid w:val="002B26F0"/>
    <w:rsid w:val="002B39BB"/>
    <w:rsid w:val="002B466D"/>
    <w:rsid w:val="002B52E5"/>
    <w:rsid w:val="002B5AE9"/>
    <w:rsid w:val="002B6D64"/>
    <w:rsid w:val="002B7DD4"/>
    <w:rsid w:val="002B7E0D"/>
    <w:rsid w:val="002C030C"/>
    <w:rsid w:val="002C0E8A"/>
    <w:rsid w:val="002C2544"/>
    <w:rsid w:val="002C2930"/>
    <w:rsid w:val="002C2DA6"/>
    <w:rsid w:val="002C4E55"/>
    <w:rsid w:val="002C74D5"/>
    <w:rsid w:val="002D0926"/>
    <w:rsid w:val="002D0D80"/>
    <w:rsid w:val="002D10F0"/>
    <w:rsid w:val="002D169B"/>
    <w:rsid w:val="002D1F4A"/>
    <w:rsid w:val="002D26A9"/>
    <w:rsid w:val="002D2E58"/>
    <w:rsid w:val="002D659E"/>
    <w:rsid w:val="002D78C9"/>
    <w:rsid w:val="002E0439"/>
    <w:rsid w:val="002E158A"/>
    <w:rsid w:val="002E1931"/>
    <w:rsid w:val="002E4CBB"/>
    <w:rsid w:val="002E7D38"/>
    <w:rsid w:val="002E7F51"/>
    <w:rsid w:val="002F0185"/>
    <w:rsid w:val="002F1933"/>
    <w:rsid w:val="002F2148"/>
    <w:rsid w:val="002F4F13"/>
    <w:rsid w:val="002F5452"/>
    <w:rsid w:val="002F6820"/>
    <w:rsid w:val="002F7541"/>
    <w:rsid w:val="002F7DFF"/>
    <w:rsid w:val="0030066E"/>
    <w:rsid w:val="003007A9"/>
    <w:rsid w:val="003008BD"/>
    <w:rsid w:val="00300EF0"/>
    <w:rsid w:val="00301775"/>
    <w:rsid w:val="00302222"/>
    <w:rsid w:val="00302C7B"/>
    <w:rsid w:val="003031CA"/>
    <w:rsid w:val="00303BC9"/>
    <w:rsid w:val="00303BEB"/>
    <w:rsid w:val="00304CB1"/>
    <w:rsid w:val="003056A2"/>
    <w:rsid w:val="00306653"/>
    <w:rsid w:val="00306D2F"/>
    <w:rsid w:val="00311DB3"/>
    <w:rsid w:val="0031260E"/>
    <w:rsid w:val="00313B70"/>
    <w:rsid w:val="00314B4A"/>
    <w:rsid w:val="00314FF6"/>
    <w:rsid w:val="0031517F"/>
    <w:rsid w:val="00315564"/>
    <w:rsid w:val="003159D3"/>
    <w:rsid w:val="00315E86"/>
    <w:rsid w:val="003166B0"/>
    <w:rsid w:val="00317059"/>
    <w:rsid w:val="00317525"/>
    <w:rsid w:val="00317681"/>
    <w:rsid w:val="00320C4B"/>
    <w:rsid w:val="00323E4E"/>
    <w:rsid w:val="00324F00"/>
    <w:rsid w:val="0032670D"/>
    <w:rsid w:val="00327104"/>
    <w:rsid w:val="00337055"/>
    <w:rsid w:val="003408DE"/>
    <w:rsid w:val="00340A59"/>
    <w:rsid w:val="00341549"/>
    <w:rsid w:val="003419DF"/>
    <w:rsid w:val="00341CFC"/>
    <w:rsid w:val="00341D56"/>
    <w:rsid w:val="00342666"/>
    <w:rsid w:val="00344101"/>
    <w:rsid w:val="00344CE2"/>
    <w:rsid w:val="00346231"/>
    <w:rsid w:val="00347888"/>
    <w:rsid w:val="00351DCD"/>
    <w:rsid w:val="0035675C"/>
    <w:rsid w:val="00356838"/>
    <w:rsid w:val="00361BBE"/>
    <w:rsid w:val="003649CD"/>
    <w:rsid w:val="00367571"/>
    <w:rsid w:val="00371A41"/>
    <w:rsid w:val="00374C93"/>
    <w:rsid w:val="00375858"/>
    <w:rsid w:val="00376037"/>
    <w:rsid w:val="003777E4"/>
    <w:rsid w:val="0038311A"/>
    <w:rsid w:val="00386D86"/>
    <w:rsid w:val="003905EB"/>
    <w:rsid w:val="003908AA"/>
    <w:rsid w:val="00391741"/>
    <w:rsid w:val="00392445"/>
    <w:rsid w:val="00392EEA"/>
    <w:rsid w:val="0039323D"/>
    <w:rsid w:val="00393CAC"/>
    <w:rsid w:val="0039418C"/>
    <w:rsid w:val="0039499E"/>
    <w:rsid w:val="00394C14"/>
    <w:rsid w:val="00397D02"/>
    <w:rsid w:val="003A0916"/>
    <w:rsid w:val="003A1376"/>
    <w:rsid w:val="003A290B"/>
    <w:rsid w:val="003A43E4"/>
    <w:rsid w:val="003A592D"/>
    <w:rsid w:val="003A5A05"/>
    <w:rsid w:val="003B04C5"/>
    <w:rsid w:val="003B179C"/>
    <w:rsid w:val="003B31E9"/>
    <w:rsid w:val="003B457E"/>
    <w:rsid w:val="003B470A"/>
    <w:rsid w:val="003B4C25"/>
    <w:rsid w:val="003B4E7F"/>
    <w:rsid w:val="003B76DB"/>
    <w:rsid w:val="003B7F8B"/>
    <w:rsid w:val="003C2102"/>
    <w:rsid w:val="003C2204"/>
    <w:rsid w:val="003C22AD"/>
    <w:rsid w:val="003C3A4A"/>
    <w:rsid w:val="003C4BC0"/>
    <w:rsid w:val="003C5232"/>
    <w:rsid w:val="003D01D4"/>
    <w:rsid w:val="003D06C5"/>
    <w:rsid w:val="003D10CC"/>
    <w:rsid w:val="003D1516"/>
    <w:rsid w:val="003D19CE"/>
    <w:rsid w:val="003D2582"/>
    <w:rsid w:val="003D2669"/>
    <w:rsid w:val="003D286E"/>
    <w:rsid w:val="003D2DC7"/>
    <w:rsid w:val="003D4480"/>
    <w:rsid w:val="003D5C69"/>
    <w:rsid w:val="003D63F9"/>
    <w:rsid w:val="003D7BB2"/>
    <w:rsid w:val="003E3FB4"/>
    <w:rsid w:val="003E4824"/>
    <w:rsid w:val="003E5828"/>
    <w:rsid w:val="003E5CF4"/>
    <w:rsid w:val="003E7345"/>
    <w:rsid w:val="003F1607"/>
    <w:rsid w:val="003F16A8"/>
    <w:rsid w:val="00402311"/>
    <w:rsid w:val="00402AEA"/>
    <w:rsid w:val="00405758"/>
    <w:rsid w:val="00405C30"/>
    <w:rsid w:val="00407352"/>
    <w:rsid w:val="00410230"/>
    <w:rsid w:val="00410442"/>
    <w:rsid w:val="0041148F"/>
    <w:rsid w:val="004134F0"/>
    <w:rsid w:val="00414ACF"/>
    <w:rsid w:val="00414D08"/>
    <w:rsid w:val="0041694E"/>
    <w:rsid w:val="00420EF4"/>
    <w:rsid w:val="004229A0"/>
    <w:rsid w:val="00423A8E"/>
    <w:rsid w:val="0042438A"/>
    <w:rsid w:val="004252CC"/>
    <w:rsid w:val="00427A98"/>
    <w:rsid w:val="00430E6D"/>
    <w:rsid w:val="00434DD8"/>
    <w:rsid w:val="0043522A"/>
    <w:rsid w:val="0043542B"/>
    <w:rsid w:val="00437C2D"/>
    <w:rsid w:val="00437F68"/>
    <w:rsid w:val="00440311"/>
    <w:rsid w:val="0044284D"/>
    <w:rsid w:val="0044480F"/>
    <w:rsid w:val="00445D36"/>
    <w:rsid w:val="00445EE5"/>
    <w:rsid w:val="00446B62"/>
    <w:rsid w:val="004475FE"/>
    <w:rsid w:val="00447B09"/>
    <w:rsid w:val="00447B40"/>
    <w:rsid w:val="0045009F"/>
    <w:rsid w:val="0045010F"/>
    <w:rsid w:val="00451055"/>
    <w:rsid w:val="00452CEE"/>
    <w:rsid w:val="00454E98"/>
    <w:rsid w:val="00455577"/>
    <w:rsid w:val="00455979"/>
    <w:rsid w:val="0045688A"/>
    <w:rsid w:val="00460E25"/>
    <w:rsid w:val="00461CEF"/>
    <w:rsid w:val="0046297B"/>
    <w:rsid w:val="004644C6"/>
    <w:rsid w:val="00466812"/>
    <w:rsid w:val="00470B4A"/>
    <w:rsid w:val="0047113C"/>
    <w:rsid w:val="004732CC"/>
    <w:rsid w:val="00474192"/>
    <w:rsid w:val="00475563"/>
    <w:rsid w:val="004758EF"/>
    <w:rsid w:val="00475A28"/>
    <w:rsid w:val="00475E3F"/>
    <w:rsid w:val="004819F1"/>
    <w:rsid w:val="00482239"/>
    <w:rsid w:val="00482BFA"/>
    <w:rsid w:val="00484A48"/>
    <w:rsid w:val="00485543"/>
    <w:rsid w:val="00485866"/>
    <w:rsid w:val="00491CC3"/>
    <w:rsid w:val="00492F54"/>
    <w:rsid w:val="004A0697"/>
    <w:rsid w:val="004A0D26"/>
    <w:rsid w:val="004A5413"/>
    <w:rsid w:val="004A58C6"/>
    <w:rsid w:val="004B1E61"/>
    <w:rsid w:val="004B2638"/>
    <w:rsid w:val="004B51E8"/>
    <w:rsid w:val="004B7095"/>
    <w:rsid w:val="004C0202"/>
    <w:rsid w:val="004C148A"/>
    <w:rsid w:val="004C1ADC"/>
    <w:rsid w:val="004C2E83"/>
    <w:rsid w:val="004C3D6D"/>
    <w:rsid w:val="004C448E"/>
    <w:rsid w:val="004C557C"/>
    <w:rsid w:val="004C5C09"/>
    <w:rsid w:val="004C67A0"/>
    <w:rsid w:val="004C72ED"/>
    <w:rsid w:val="004C7C1F"/>
    <w:rsid w:val="004D03A2"/>
    <w:rsid w:val="004D03B4"/>
    <w:rsid w:val="004D084D"/>
    <w:rsid w:val="004D0C24"/>
    <w:rsid w:val="004D120C"/>
    <w:rsid w:val="004D1D63"/>
    <w:rsid w:val="004D5D4A"/>
    <w:rsid w:val="004D7248"/>
    <w:rsid w:val="004E3E38"/>
    <w:rsid w:val="004E4919"/>
    <w:rsid w:val="004E5A6E"/>
    <w:rsid w:val="004E7C8B"/>
    <w:rsid w:val="004F05B4"/>
    <w:rsid w:val="004F12A2"/>
    <w:rsid w:val="004F1E4F"/>
    <w:rsid w:val="004F232B"/>
    <w:rsid w:val="004F2CA9"/>
    <w:rsid w:val="004F2FFF"/>
    <w:rsid w:val="004F4DCF"/>
    <w:rsid w:val="004F7D28"/>
    <w:rsid w:val="00500088"/>
    <w:rsid w:val="005019B2"/>
    <w:rsid w:val="005026F0"/>
    <w:rsid w:val="00502A41"/>
    <w:rsid w:val="005059FF"/>
    <w:rsid w:val="005072EB"/>
    <w:rsid w:val="00507542"/>
    <w:rsid w:val="00511083"/>
    <w:rsid w:val="00513C09"/>
    <w:rsid w:val="0051573C"/>
    <w:rsid w:val="00515AEC"/>
    <w:rsid w:val="005167DE"/>
    <w:rsid w:val="00516DB1"/>
    <w:rsid w:val="00516DD9"/>
    <w:rsid w:val="00517AD5"/>
    <w:rsid w:val="00517D3C"/>
    <w:rsid w:val="005221B9"/>
    <w:rsid w:val="00522963"/>
    <w:rsid w:val="005248F1"/>
    <w:rsid w:val="005258C2"/>
    <w:rsid w:val="005314DA"/>
    <w:rsid w:val="00531CF1"/>
    <w:rsid w:val="00531E7E"/>
    <w:rsid w:val="0053681B"/>
    <w:rsid w:val="00536BEB"/>
    <w:rsid w:val="00536D0D"/>
    <w:rsid w:val="005371F0"/>
    <w:rsid w:val="00540504"/>
    <w:rsid w:val="0054570E"/>
    <w:rsid w:val="00545DC7"/>
    <w:rsid w:val="005462E8"/>
    <w:rsid w:val="0054639F"/>
    <w:rsid w:val="00552300"/>
    <w:rsid w:val="005539A2"/>
    <w:rsid w:val="0055448C"/>
    <w:rsid w:val="00555D31"/>
    <w:rsid w:val="00555F7D"/>
    <w:rsid w:val="00556509"/>
    <w:rsid w:val="00556949"/>
    <w:rsid w:val="005576A1"/>
    <w:rsid w:val="00557BD5"/>
    <w:rsid w:val="005620C1"/>
    <w:rsid w:val="00562BCC"/>
    <w:rsid w:val="00564AF6"/>
    <w:rsid w:val="0056594A"/>
    <w:rsid w:val="00573278"/>
    <w:rsid w:val="00574063"/>
    <w:rsid w:val="005752DE"/>
    <w:rsid w:val="0057546A"/>
    <w:rsid w:val="005759AA"/>
    <w:rsid w:val="00577E08"/>
    <w:rsid w:val="005803A9"/>
    <w:rsid w:val="00580976"/>
    <w:rsid w:val="00580CE6"/>
    <w:rsid w:val="005819C4"/>
    <w:rsid w:val="00582570"/>
    <w:rsid w:val="0058589F"/>
    <w:rsid w:val="005861A4"/>
    <w:rsid w:val="00587125"/>
    <w:rsid w:val="0058794D"/>
    <w:rsid w:val="00587C10"/>
    <w:rsid w:val="00591642"/>
    <w:rsid w:val="00591958"/>
    <w:rsid w:val="00592EE0"/>
    <w:rsid w:val="00593060"/>
    <w:rsid w:val="0059497E"/>
    <w:rsid w:val="005975B3"/>
    <w:rsid w:val="005A2AAD"/>
    <w:rsid w:val="005A5D09"/>
    <w:rsid w:val="005A6064"/>
    <w:rsid w:val="005B003B"/>
    <w:rsid w:val="005B1A55"/>
    <w:rsid w:val="005B1B53"/>
    <w:rsid w:val="005B2A86"/>
    <w:rsid w:val="005B2B1C"/>
    <w:rsid w:val="005B3AF9"/>
    <w:rsid w:val="005B3CC0"/>
    <w:rsid w:val="005B7803"/>
    <w:rsid w:val="005C0587"/>
    <w:rsid w:val="005C3436"/>
    <w:rsid w:val="005C38C7"/>
    <w:rsid w:val="005C4934"/>
    <w:rsid w:val="005C498A"/>
    <w:rsid w:val="005C4F48"/>
    <w:rsid w:val="005C64A8"/>
    <w:rsid w:val="005C7689"/>
    <w:rsid w:val="005D147F"/>
    <w:rsid w:val="005D27D2"/>
    <w:rsid w:val="005D5507"/>
    <w:rsid w:val="005D6E8D"/>
    <w:rsid w:val="005D7BBF"/>
    <w:rsid w:val="005E134D"/>
    <w:rsid w:val="005E33D1"/>
    <w:rsid w:val="005E35D6"/>
    <w:rsid w:val="005E3E18"/>
    <w:rsid w:val="005E676D"/>
    <w:rsid w:val="005F0753"/>
    <w:rsid w:val="005F0C2E"/>
    <w:rsid w:val="005F0CAB"/>
    <w:rsid w:val="005F1991"/>
    <w:rsid w:val="005F2063"/>
    <w:rsid w:val="005F2AF7"/>
    <w:rsid w:val="005F37D7"/>
    <w:rsid w:val="005F4832"/>
    <w:rsid w:val="005F53C2"/>
    <w:rsid w:val="005F58A1"/>
    <w:rsid w:val="005F5FB1"/>
    <w:rsid w:val="00602F15"/>
    <w:rsid w:val="006039C7"/>
    <w:rsid w:val="00605102"/>
    <w:rsid w:val="006053F7"/>
    <w:rsid w:val="00606CFA"/>
    <w:rsid w:val="0061058C"/>
    <w:rsid w:val="006105F2"/>
    <w:rsid w:val="00611009"/>
    <w:rsid w:val="006115B2"/>
    <w:rsid w:val="00611FC2"/>
    <w:rsid w:val="00612016"/>
    <w:rsid w:val="006122C7"/>
    <w:rsid w:val="006132E1"/>
    <w:rsid w:val="006148F0"/>
    <w:rsid w:val="006150AE"/>
    <w:rsid w:val="006152FE"/>
    <w:rsid w:val="00620494"/>
    <w:rsid w:val="00620858"/>
    <w:rsid w:val="00622019"/>
    <w:rsid w:val="00622935"/>
    <w:rsid w:val="00623E8C"/>
    <w:rsid w:val="00627E08"/>
    <w:rsid w:val="0063033F"/>
    <w:rsid w:val="006306BA"/>
    <w:rsid w:val="00631E75"/>
    <w:rsid w:val="006342B6"/>
    <w:rsid w:val="00634D8E"/>
    <w:rsid w:val="00635EB4"/>
    <w:rsid w:val="00640316"/>
    <w:rsid w:val="00646468"/>
    <w:rsid w:val="00650CF7"/>
    <w:rsid w:val="00650F0F"/>
    <w:rsid w:val="006533C6"/>
    <w:rsid w:val="00656DCB"/>
    <w:rsid w:val="00657E59"/>
    <w:rsid w:val="006604B1"/>
    <w:rsid w:val="006619B1"/>
    <w:rsid w:val="00661D1E"/>
    <w:rsid w:val="00662043"/>
    <w:rsid w:val="0066226C"/>
    <w:rsid w:val="00666A16"/>
    <w:rsid w:val="00666BD0"/>
    <w:rsid w:val="0066729B"/>
    <w:rsid w:val="00670581"/>
    <w:rsid w:val="00672E12"/>
    <w:rsid w:val="0067453A"/>
    <w:rsid w:val="00675443"/>
    <w:rsid w:val="00675B05"/>
    <w:rsid w:val="00677E30"/>
    <w:rsid w:val="00680D04"/>
    <w:rsid w:val="00681C15"/>
    <w:rsid w:val="0068780B"/>
    <w:rsid w:val="00687EAD"/>
    <w:rsid w:val="00690935"/>
    <w:rsid w:val="006932A5"/>
    <w:rsid w:val="00693700"/>
    <w:rsid w:val="0069665A"/>
    <w:rsid w:val="006A0C53"/>
    <w:rsid w:val="006A1E3B"/>
    <w:rsid w:val="006A259A"/>
    <w:rsid w:val="006A4904"/>
    <w:rsid w:val="006A4928"/>
    <w:rsid w:val="006A5DBD"/>
    <w:rsid w:val="006A69AE"/>
    <w:rsid w:val="006A736C"/>
    <w:rsid w:val="006A79C8"/>
    <w:rsid w:val="006B030C"/>
    <w:rsid w:val="006B03CC"/>
    <w:rsid w:val="006B0C90"/>
    <w:rsid w:val="006B0D14"/>
    <w:rsid w:val="006B46DF"/>
    <w:rsid w:val="006B493A"/>
    <w:rsid w:val="006B4E08"/>
    <w:rsid w:val="006B4EF1"/>
    <w:rsid w:val="006B533A"/>
    <w:rsid w:val="006C1B6D"/>
    <w:rsid w:val="006C2FB6"/>
    <w:rsid w:val="006C4517"/>
    <w:rsid w:val="006C7A26"/>
    <w:rsid w:val="006D1162"/>
    <w:rsid w:val="006D36F2"/>
    <w:rsid w:val="006D5E01"/>
    <w:rsid w:val="006D705C"/>
    <w:rsid w:val="006D7846"/>
    <w:rsid w:val="006E08BF"/>
    <w:rsid w:val="006E0CEC"/>
    <w:rsid w:val="006E16C6"/>
    <w:rsid w:val="006E1DA1"/>
    <w:rsid w:val="006E36D8"/>
    <w:rsid w:val="006E5B01"/>
    <w:rsid w:val="006E7EC6"/>
    <w:rsid w:val="006F159B"/>
    <w:rsid w:val="006F1B0C"/>
    <w:rsid w:val="006F2633"/>
    <w:rsid w:val="006F4E5A"/>
    <w:rsid w:val="006F504C"/>
    <w:rsid w:val="006F568A"/>
    <w:rsid w:val="006F6D7C"/>
    <w:rsid w:val="006F7F9A"/>
    <w:rsid w:val="007023DA"/>
    <w:rsid w:val="00702C89"/>
    <w:rsid w:val="00705D1B"/>
    <w:rsid w:val="00706E48"/>
    <w:rsid w:val="00707B86"/>
    <w:rsid w:val="00710B7B"/>
    <w:rsid w:val="0071192F"/>
    <w:rsid w:val="00714C15"/>
    <w:rsid w:val="0072011A"/>
    <w:rsid w:val="007219BF"/>
    <w:rsid w:val="00722225"/>
    <w:rsid w:val="00722BB9"/>
    <w:rsid w:val="00723A98"/>
    <w:rsid w:val="00723B88"/>
    <w:rsid w:val="00724D0B"/>
    <w:rsid w:val="00724E16"/>
    <w:rsid w:val="0072557C"/>
    <w:rsid w:val="00731569"/>
    <w:rsid w:val="00735013"/>
    <w:rsid w:val="0073682F"/>
    <w:rsid w:val="00737188"/>
    <w:rsid w:val="0073741E"/>
    <w:rsid w:val="007375E0"/>
    <w:rsid w:val="00740135"/>
    <w:rsid w:val="007425FA"/>
    <w:rsid w:val="0074664F"/>
    <w:rsid w:val="007521C6"/>
    <w:rsid w:val="0075488C"/>
    <w:rsid w:val="0075517C"/>
    <w:rsid w:val="0075649F"/>
    <w:rsid w:val="00763A97"/>
    <w:rsid w:val="007649E3"/>
    <w:rsid w:val="00764FD6"/>
    <w:rsid w:val="007656BB"/>
    <w:rsid w:val="00766FE4"/>
    <w:rsid w:val="0076773B"/>
    <w:rsid w:val="00770C88"/>
    <w:rsid w:val="007715F0"/>
    <w:rsid w:val="00772745"/>
    <w:rsid w:val="00773347"/>
    <w:rsid w:val="007734AB"/>
    <w:rsid w:val="00775CE6"/>
    <w:rsid w:val="007814AA"/>
    <w:rsid w:val="007823FD"/>
    <w:rsid w:val="00783861"/>
    <w:rsid w:val="007839CD"/>
    <w:rsid w:val="00787674"/>
    <w:rsid w:val="00791E6E"/>
    <w:rsid w:val="00793187"/>
    <w:rsid w:val="00797F57"/>
    <w:rsid w:val="007A0B78"/>
    <w:rsid w:val="007A1A99"/>
    <w:rsid w:val="007A2580"/>
    <w:rsid w:val="007A344B"/>
    <w:rsid w:val="007A3566"/>
    <w:rsid w:val="007A4660"/>
    <w:rsid w:val="007A6CF8"/>
    <w:rsid w:val="007A7AB3"/>
    <w:rsid w:val="007B194C"/>
    <w:rsid w:val="007B2369"/>
    <w:rsid w:val="007B3E22"/>
    <w:rsid w:val="007B44DB"/>
    <w:rsid w:val="007B6ECF"/>
    <w:rsid w:val="007C043B"/>
    <w:rsid w:val="007C0E8D"/>
    <w:rsid w:val="007C104D"/>
    <w:rsid w:val="007C1B51"/>
    <w:rsid w:val="007C2503"/>
    <w:rsid w:val="007C2EE6"/>
    <w:rsid w:val="007C3749"/>
    <w:rsid w:val="007C47FE"/>
    <w:rsid w:val="007D0D75"/>
    <w:rsid w:val="007D0E4E"/>
    <w:rsid w:val="007D1099"/>
    <w:rsid w:val="007D10B4"/>
    <w:rsid w:val="007D45DC"/>
    <w:rsid w:val="007D468F"/>
    <w:rsid w:val="007D495B"/>
    <w:rsid w:val="007D53C3"/>
    <w:rsid w:val="007D62D5"/>
    <w:rsid w:val="007E018E"/>
    <w:rsid w:val="007E2EE5"/>
    <w:rsid w:val="007E3342"/>
    <w:rsid w:val="007E4DF7"/>
    <w:rsid w:val="007E5BF6"/>
    <w:rsid w:val="007E6075"/>
    <w:rsid w:val="007E73DB"/>
    <w:rsid w:val="007F01C1"/>
    <w:rsid w:val="007F1EED"/>
    <w:rsid w:val="007F23DA"/>
    <w:rsid w:val="007F2A2C"/>
    <w:rsid w:val="007F67A3"/>
    <w:rsid w:val="007F7423"/>
    <w:rsid w:val="00800811"/>
    <w:rsid w:val="008016E6"/>
    <w:rsid w:val="008018CD"/>
    <w:rsid w:val="008034E1"/>
    <w:rsid w:val="008047BA"/>
    <w:rsid w:val="00804CDE"/>
    <w:rsid w:val="00805014"/>
    <w:rsid w:val="00806512"/>
    <w:rsid w:val="008066D3"/>
    <w:rsid w:val="008128F6"/>
    <w:rsid w:val="00813D8F"/>
    <w:rsid w:val="00813DA6"/>
    <w:rsid w:val="00813DEE"/>
    <w:rsid w:val="008143BB"/>
    <w:rsid w:val="00815BB1"/>
    <w:rsid w:val="00815DA2"/>
    <w:rsid w:val="00817126"/>
    <w:rsid w:val="0082046D"/>
    <w:rsid w:val="00820687"/>
    <w:rsid w:val="0082113D"/>
    <w:rsid w:val="008217D2"/>
    <w:rsid w:val="00821859"/>
    <w:rsid w:val="00821925"/>
    <w:rsid w:val="008223B1"/>
    <w:rsid w:val="00825337"/>
    <w:rsid w:val="008254E0"/>
    <w:rsid w:val="0082652C"/>
    <w:rsid w:val="00826F2A"/>
    <w:rsid w:val="00827796"/>
    <w:rsid w:val="00830B8A"/>
    <w:rsid w:val="00831365"/>
    <w:rsid w:val="0083150C"/>
    <w:rsid w:val="00832E9A"/>
    <w:rsid w:val="00835808"/>
    <w:rsid w:val="008361E3"/>
    <w:rsid w:val="008365DC"/>
    <w:rsid w:val="0083722C"/>
    <w:rsid w:val="00840B8B"/>
    <w:rsid w:val="00845141"/>
    <w:rsid w:val="00845996"/>
    <w:rsid w:val="00846EDC"/>
    <w:rsid w:val="0084733B"/>
    <w:rsid w:val="00852E49"/>
    <w:rsid w:val="008530A3"/>
    <w:rsid w:val="00853BE9"/>
    <w:rsid w:val="00854D1C"/>
    <w:rsid w:val="00854EE5"/>
    <w:rsid w:val="008571C3"/>
    <w:rsid w:val="0085748E"/>
    <w:rsid w:val="00860AF3"/>
    <w:rsid w:val="0086154F"/>
    <w:rsid w:val="00864B8C"/>
    <w:rsid w:val="00870013"/>
    <w:rsid w:val="00870028"/>
    <w:rsid w:val="00871D1D"/>
    <w:rsid w:val="00873F4D"/>
    <w:rsid w:val="0087478B"/>
    <w:rsid w:val="00875392"/>
    <w:rsid w:val="0087556D"/>
    <w:rsid w:val="00876B65"/>
    <w:rsid w:val="00877B71"/>
    <w:rsid w:val="00880A09"/>
    <w:rsid w:val="00881CD7"/>
    <w:rsid w:val="00883FA4"/>
    <w:rsid w:val="00884BFF"/>
    <w:rsid w:val="00885D09"/>
    <w:rsid w:val="0088740C"/>
    <w:rsid w:val="0089005A"/>
    <w:rsid w:val="00891991"/>
    <w:rsid w:val="00891A55"/>
    <w:rsid w:val="00892F5E"/>
    <w:rsid w:val="00894BFC"/>
    <w:rsid w:val="00895446"/>
    <w:rsid w:val="008959A9"/>
    <w:rsid w:val="00895DAE"/>
    <w:rsid w:val="008A08C7"/>
    <w:rsid w:val="008A2E89"/>
    <w:rsid w:val="008A40A1"/>
    <w:rsid w:val="008A4AFC"/>
    <w:rsid w:val="008A5608"/>
    <w:rsid w:val="008A7EB1"/>
    <w:rsid w:val="008B28EB"/>
    <w:rsid w:val="008B29B4"/>
    <w:rsid w:val="008B2D3B"/>
    <w:rsid w:val="008B3003"/>
    <w:rsid w:val="008B4051"/>
    <w:rsid w:val="008B44F7"/>
    <w:rsid w:val="008B4B83"/>
    <w:rsid w:val="008B4D63"/>
    <w:rsid w:val="008B5179"/>
    <w:rsid w:val="008B51A0"/>
    <w:rsid w:val="008B5F67"/>
    <w:rsid w:val="008C03A9"/>
    <w:rsid w:val="008C0653"/>
    <w:rsid w:val="008C0D1F"/>
    <w:rsid w:val="008C0E15"/>
    <w:rsid w:val="008C0ED7"/>
    <w:rsid w:val="008C37D1"/>
    <w:rsid w:val="008C4410"/>
    <w:rsid w:val="008C5171"/>
    <w:rsid w:val="008C72B7"/>
    <w:rsid w:val="008D26CE"/>
    <w:rsid w:val="008D42C9"/>
    <w:rsid w:val="008D4F6E"/>
    <w:rsid w:val="008D5E2D"/>
    <w:rsid w:val="008D679D"/>
    <w:rsid w:val="008D69FF"/>
    <w:rsid w:val="008D79EF"/>
    <w:rsid w:val="008E035F"/>
    <w:rsid w:val="008E2FFB"/>
    <w:rsid w:val="008E5913"/>
    <w:rsid w:val="008E67D6"/>
    <w:rsid w:val="008E68C8"/>
    <w:rsid w:val="008E7A70"/>
    <w:rsid w:val="008E7BE9"/>
    <w:rsid w:val="008F0E11"/>
    <w:rsid w:val="008F296A"/>
    <w:rsid w:val="008F32F9"/>
    <w:rsid w:val="008F5A82"/>
    <w:rsid w:val="008F6A64"/>
    <w:rsid w:val="00900960"/>
    <w:rsid w:val="00900AD7"/>
    <w:rsid w:val="00900DAD"/>
    <w:rsid w:val="0090687A"/>
    <w:rsid w:val="009126D9"/>
    <w:rsid w:val="00912A42"/>
    <w:rsid w:val="009137DF"/>
    <w:rsid w:val="009141EE"/>
    <w:rsid w:val="0091436B"/>
    <w:rsid w:val="00917731"/>
    <w:rsid w:val="00920E8B"/>
    <w:rsid w:val="00922776"/>
    <w:rsid w:val="00922A0A"/>
    <w:rsid w:val="009243D0"/>
    <w:rsid w:val="00924715"/>
    <w:rsid w:val="00925ADA"/>
    <w:rsid w:val="00926DE7"/>
    <w:rsid w:val="00927A43"/>
    <w:rsid w:val="00927DA9"/>
    <w:rsid w:val="00930EE4"/>
    <w:rsid w:val="00931763"/>
    <w:rsid w:val="0093236D"/>
    <w:rsid w:val="0093393C"/>
    <w:rsid w:val="00933C3C"/>
    <w:rsid w:val="00934D31"/>
    <w:rsid w:val="00942905"/>
    <w:rsid w:val="009441DB"/>
    <w:rsid w:val="00945356"/>
    <w:rsid w:val="0094575D"/>
    <w:rsid w:val="00952D16"/>
    <w:rsid w:val="009548A3"/>
    <w:rsid w:val="009573C6"/>
    <w:rsid w:val="0095783B"/>
    <w:rsid w:val="009578C9"/>
    <w:rsid w:val="00960C11"/>
    <w:rsid w:val="00961252"/>
    <w:rsid w:val="00961BC2"/>
    <w:rsid w:val="00962AE3"/>
    <w:rsid w:val="00963C20"/>
    <w:rsid w:val="0096422A"/>
    <w:rsid w:val="00964582"/>
    <w:rsid w:val="00964ACF"/>
    <w:rsid w:val="00967248"/>
    <w:rsid w:val="0097093E"/>
    <w:rsid w:val="00971F09"/>
    <w:rsid w:val="00974A1F"/>
    <w:rsid w:val="009766E7"/>
    <w:rsid w:val="00977B39"/>
    <w:rsid w:val="00982C36"/>
    <w:rsid w:val="00983066"/>
    <w:rsid w:val="00986BFE"/>
    <w:rsid w:val="00987AB2"/>
    <w:rsid w:val="00990931"/>
    <w:rsid w:val="0099225A"/>
    <w:rsid w:val="00992420"/>
    <w:rsid w:val="00996808"/>
    <w:rsid w:val="009A19A0"/>
    <w:rsid w:val="009A1F37"/>
    <w:rsid w:val="009A46B6"/>
    <w:rsid w:val="009A46EA"/>
    <w:rsid w:val="009A49F6"/>
    <w:rsid w:val="009A69C1"/>
    <w:rsid w:val="009A6BED"/>
    <w:rsid w:val="009B2399"/>
    <w:rsid w:val="009B536E"/>
    <w:rsid w:val="009B65B3"/>
    <w:rsid w:val="009B6F08"/>
    <w:rsid w:val="009C0E7E"/>
    <w:rsid w:val="009C3568"/>
    <w:rsid w:val="009C35A8"/>
    <w:rsid w:val="009C3BE7"/>
    <w:rsid w:val="009C57BE"/>
    <w:rsid w:val="009C5F26"/>
    <w:rsid w:val="009C6935"/>
    <w:rsid w:val="009C79EC"/>
    <w:rsid w:val="009D0898"/>
    <w:rsid w:val="009D1751"/>
    <w:rsid w:val="009D1D1F"/>
    <w:rsid w:val="009D2016"/>
    <w:rsid w:val="009D2628"/>
    <w:rsid w:val="009D4327"/>
    <w:rsid w:val="009E1357"/>
    <w:rsid w:val="009E25D7"/>
    <w:rsid w:val="009E2B3B"/>
    <w:rsid w:val="009E3CFE"/>
    <w:rsid w:val="009E3E8E"/>
    <w:rsid w:val="009E40DD"/>
    <w:rsid w:val="009E4EB6"/>
    <w:rsid w:val="009E677F"/>
    <w:rsid w:val="009E7D62"/>
    <w:rsid w:val="009F11B6"/>
    <w:rsid w:val="009F1C5A"/>
    <w:rsid w:val="009F277D"/>
    <w:rsid w:val="009F298C"/>
    <w:rsid w:val="009F5CA4"/>
    <w:rsid w:val="009F625E"/>
    <w:rsid w:val="009F6DB9"/>
    <w:rsid w:val="00A004EB"/>
    <w:rsid w:val="00A00747"/>
    <w:rsid w:val="00A00BB8"/>
    <w:rsid w:val="00A01143"/>
    <w:rsid w:val="00A01220"/>
    <w:rsid w:val="00A024D6"/>
    <w:rsid w:val="00A027C9"/>
    <w:rsid w:val="00A041F1"/>
    <w:rsid w:val="00A043D2"/>
    <w:rsid w:val="00A04B46"/>
    <w:rsid w:val="00A04C4B"/>
    <w:rsid w:val="00A05574"/>
    <w:rsid w:val="00A055B8"/>
    <w:rsid w:val="00A05C5C"/>
    <w:rsid w:val="00A06552"/>
    <w:rsid w:val="00A12FBA"/>
    <w:rsid w:val="00A132BB"/>
    <w:rsid w:val="00A15358"/>
    <w:rsid w:val="00A17DD4"/>
    <w:rsid w:val="00A20C6E"/>
    <w:rsid w:val="00A22343"/>
    <w:rsid w:val="00A225A7"/>
    <w:rsid w:val="00A24258"/>
    <w:rsid w:val="00A252E8"/>
    <w:rsid w:val="00A253DE"/>
    <w:rsid w:val="00A26252"/>
    <w:rsid w:val="00A26C17"/>
    <w:rsid w:val="00A278C7"/>
    <w:rsid w:val="00A27F82"/>
    <w:rsid w:val="00A30896"/>
    <w:rsid w:val="00A30EB1"/>
    <w:rsid w:val="00A357FD"/>
    <w:rsid w:val="00A36403"/>
    <w:rsid w:val="00A37779"/>
    <w:rsid w:val="00A40DDB"/>
    <w:rsid w:val="00A42499"/>
    <w:rsid w:val="00A43480"/>
    <w:rsid w:val="00A45429"/>
    <w:rsid w:val="00A45F94"/>
    <w:rsid w:val="00A46029"/>
    <w:rsid w:val="00A46D9A"/>
    <w:rsid w:val="00A46F49"/>
    <w:rsid w:val="00A50DB4"/>
    <w:rsid w:val="00A53D88"/>
    <w:rsid w:val="00A55A41"/>
    <w:rsid w:val="00A5638E"/>
    <w:rsid w:val="00A56CCF"/>
    <w:rsid w:val="00A56DDF"/>
    <w:rsid w:val="00A609A5"/>
    <w:rsid w:val="00A61764"/>
    <w:rsid w:val="00A62468"/>
    <w:rsid w:val="00A66189"/>
    <w:rsid w:val="00A739A4"/>
    <w:rsid w:val="00A76DED"/>
    <w:rsid w:val="00A774D1"/>
    <w:rsid w:val="00A80008"/>
    <w:rsid w:val="00A80155"/>
    <w:rsid w:val="00A80551"/>
    <w:rsid w:val="00A80D89"/>
    <w:rsid w:val="00A818C5"/>
    <w:rsid w:val="00A82A83"/>
    <w:rsid w:val="00A85648"/>
    <w:rsid w:val="00A86C7E"/>
    <w:rsid w:val="00A87613"/>
    <w:rsid w:val="00A87747"/>
    <w:rsid w:val="00A91B33"/>
    <w:rsid w:val="00A942CE"/>
    <w:rsid w:val="00A9523B"/>
    <w:rsid w:val="00A958EC"/>
    <w:rsid w:val="00A960C8"/>
    <w:rsid w:val="00A979EB"/>
    <w:rsid w:val="00AA0108"/>
    <w:rsid w:val="00AA0747"/>
    <w:rsid w:val="00AA14EE"/>
    <w:rsid w:val="00AA34C6"/>
    <w:rsid w:val="00AA45FA"/>
    <w:rsid w:val="00AA725C"/>
    <w:rsid w:val="00AA7298"/>
    <w:rsid w:val="00AB19F7"/>
    <w:rsid w:val="00AB1A1C"/>
    <w:rsid w:val="00AB1F4E"/>
    <w:rsid w:val="00AB25F5"/>
    <w:rsid w:val="00AB3624"/>
    <w:rsid w:val="00AB53E2"/>
    <w:rsid w:val="00AB6761"/>
    <w:rsid w:val="00AB6AA7"/>
    <w:rsid w:val="00AB7252"/>
    <w:rsid w:val="00AC0FAE"/>
    <w:rsid w:val="00AC1794"/>
    <w:rsid w:val="00AC21C5"/>
    <w:rsid w:val="00AC54A5"/>
    <w:rsid w:val="00AC5EEE"/>
    <w:rsid w:val="00AC699F"/>
    <w:rsid w:val="00AD0161"/>
    <w:rsid w:val="00AD06AD"/>
    <w:rsid w:val="00AD15FC"/>
    <w:rsid w:val="00AD165E"/>
    <w:rsid w:val="00AD263B"/>
    <w:rsid w:val="00AD31FD"/>
    <w:rsid w:val="00AD3291"/>
    <w:rsid w:val="00AD3398"/>
    <w:rsid w:val="00AD3EDA"/>
    <w:rsid w:val="00AD5321"/>
    <w:rsid w:val="00AD582A"/>
    <w:rsid w:val="00AD5B53"/>
    <w:rsid w:val="00AD6A66"/>
    <w:rsid w:val="00AD6C65"/>
    <w:rsid w:val="00AD71B3"/>
    <w:rsid w:val="00AD7A1E"/>
    <w:rsid w:val="00AD7C8B"/>
    <w:rsid w:val="00AE33DF"/>
    <w:rsid w:val="00AE4743"/>
    <w:rsid w:val="00AE5376"/>
    <w:rsid w:val="00AF06B3"/>
    <w:rsid w:val="00AF2D60"/>
    <w:rsid w:val="00AF30E9"/>
    <w:rsid w:val="00AF4164"/>
    <w:rsid w:val="00AF6915"/>
    <w:rsid w:val="00B004C3"/>
    <w:rsid w:val="00B04617"/>
    <w:rsid w:val="00B05E6C"/>
    <w:rsid w:val="00B07D12"/>
    <w:rsid w:val="00B11D6C"/>
    <w:rsid w:val="00B13FEB"/>
    <w:rsid w:val="00B16E7F"/>
    <w:rsid w:val="00B1727D"/>
    <w:rsid w:val="00B177F8"/>
    <w:rsid w:val="00B25DFE"/>
    <w:rsid w:val="00B26FFC"/>
    <w:rsid w:val="00B329FE"/>
    <w:rsid w:val="00B34250"/>
    <w:rsid w:val="00B34540"/>
    <w:rsid w:val="00B35F98"/>
    <w:rsid w:val="00B367C2"/>
    <w:rsid w:val="00B370E6"/>
    <w:rsid w:val="00B37302"/>
    <w:rsid w:val="00B41E68"/>
    <w:rsid w:val="00B438EE"/>
    <w:rsid w:val="00B44FAB"/>
    <w:rsid w:val="00B45984"/>
    <w:rsid w:val="00B45B65"/>
    <w:rsid w:val="00B532B0"/>
    <w:rsid w:val="00B5430B"/>
    <w:rsid w:val="00B564D8"/>
    <w:rsid w:val="00B56F81"/>
    <w:rsid w:val="00B57253"/>
    <w:rsid w:val="00B62172"/>
    <w:rsid w:val="00B62A6A"/>
    <w:rsid w:val="00B64138"/>
    <w:rsid w:val="00B64F9E"/>
    <w:rsid w:val="00B663A7"/>
    <w:rsid w:val="00B663EC"/>
    <w:rsid w:val="00B67356"/>
    <w:rsid w:val="00B72924"/>
    <w:rsid w:val="00B75555"/>
    <w:rsid w:val="00B8108A"/>
    <w:rsid w:val="00B81FCB"/>
    <w:rsid w:val="00B82F85"/>
    <w:rsid w:val="00B8356C"/>
    <w:rsid w:val="00B83D40"/>
    <w:rsid w:val="00B83F76"/>
    <w:rsid w:val="00B87075"/>
    <w:rsid w:val="00B874C3"/>
    <w:rsid w:val="00B87A0A"/>
    <w:rsid w:val="00B90DA3"/>
    <w:rsid w:val="00B91ADE"/>
    <w:rsid w:val="00B921EA"/>
    <w:rsid w:val="00B93244"/>
    <w:rsid w:val="00B937B6"/>
    <w:rsid w:val="00B93962"/>
    <w:rsid w:val="00B94C53"/>
    <w:rsid w:val="00BA255C"/>
    <w:rsid w:val="00BA478B"/>
    <w:rsid w:val="00BA540F"/>
    <w:rsid w:val="00BB0D1C"/>
    <w:rsid w:val="00BB0DCF"/>
    <w:rsid w:val="00BB5B89"/>
    <w:rsid w:val="00BC055C"/>
    <w:rsid w:val="00BC4A6F"/>
    <w:rsid w:val="00BC5333"/>
    <w:rsid w:val="00BC5917"/>
    <w:rsid w:val="00BC6B05"/>
    <w:rsid w:val="00BD0041"/>
    <w:rsid w:val="00BD050F"/>
    <w:rsid w:val="00BD2EB9"/>
    <w:rsid w:val="00BD50F9"/>
    <w:rsid w:val="00BD6F73"/>
    <w:rsid w:val="00BD768F"/>
    <w:rsid w:val="00BE0D69"/>
    <w:rsid w:val="00BE2B44"/>
    <w:rsid w:val="00BE3415"/>
    <w:rsid w:val="00BE3ED0"/>
    <w:rsid w:val="00BE4662"/>
    <w:rsid w:val="00BE4776"/>
    <w:rsid w:val="00BE4E8B"/>
    <w:rsid w:val="00BF040C"/>
    <w:rsid w:val="00BF0FA1"/>
    <w:rsid w:val="00BF1995"/>
    <w:rsid w:val="00BF2488"/>
    <w:rsid w:val="00BF26A7"/>
    <w:rsid w:val="00BF5C61"/>
    <w:rsid w:val="00C00B5C"/>
    <w:rsid w:val="00C00D93"/>
    <w:rsid w:val="00C025A8"/>
    <w:rsid w:val="00C0378D"/>
    <w:rsid w:val="00C03B06"/>
    <w:rsid w:val="00C04347"/>
    <w:rsid w:val="00C04590"/>
    <w:rsid w:val="00C0503E"/>
    <w:rsid w:val="00C05132"/>
    <w:rsid w:val="00C054FC"/>
    <w:rsid w:val="00C05FD2"/>
    <w:rsid w:val="00C071C1"/>
    <w:rsid w:val="00C1146F"/>
    <w:rsid w:val="00C11503"/>
    <w:rsid w:val="00C1270C"/>
    <w:rsid w:val="00C12E7D"/>
    <w:rsid w:val="00C132DD"/>
    <w:rsid w:val="00C14C40"/>
    <w:rsid w:val="00C15406"/>
    <w:rsid w:val="00C17D9D"/>
    <w:rsid w:val="00C21543"/>
    <w:rsid w:val="00C25ACD"/>
    <w:rsid w:val="00C25B00"/>
    <w:rsid w:val="00C27D94"/>
    <w:rsid w:val="00C32A59"/>
    <w:rsid w:val="00C330F5"/>
    <w:rsid w:val="00C36B5D"/>
    <w:rsid w:val="00C426FE"/>
    <w:rsid w:val="00C433DD"/>
    <w:rsid w:val="00C437E8"/>
    <w:rsid w:val="00C440B0"/>
    <w:rsid w:val="00C46C70"/>
    <w:rsid w:val="00C47311"/>
    <w:rsid w:val="00C47F76"/>
    <w:rsid w:val="00C5005F"/>
    <w:rsid w:val="00C515F1"/>
    <w:rsid w:val="00C51EA0"/>
    <w:rsid w:val="00C530CE"/>
    <w:rsid w:val="00C53FCB"/>
    <w:rsid w:val="00C60637"/>
    <w:rsid w:val="00C613A9"/>
    <w:rsid w:val="00C642D3"/>
    <w:rsid w:val="00C65584"/>
    <w:rsid w:val="00C67211"/>
    <w:rsid w:val="00C67E11"/>
    <w:rsid w:val="00C70A64"/>
    <w:rsid w:val="00C71A40"/>
    <w:rsid w:val="00C71FD6"/>
    <w:rsid w:val="00C77162"/>
    <w:rsid w:val="00C80621"/>
    <w:rsid w:val="00C810D7"/>
    <w:rsid w:val="00C85D08"/>
    <w:rsid w:val="00C8700C"/>
    <w:rsid w:val="00C874A8"/>
    <w:rsid w:val="00C87673"/>
    <w:rsid w:val="00C9070E"/>
    <w:rsid w:val="00C90AB0"/>
    <w:rsid w:val="00C919E7"/>
    <w:rsid w:val="00C927E4"/>
    <w:rsid w:val="00C931CC"/>
    <w:rsid w:val="00C9408A"/>
    <w:rsid w:val="00C94962"/>
    <w:rsid w:val="00C96894"/>
    <w:rsid w:val="00C9792C"/>
    <w:rsid w:val="00CA3CBD"/>
    <w:rsid w:val="00CA64BC"/>
    <w:rsid w:val="00CB0731"/>
    <w:rsid w:val="00CB2741"/>
    <w:rsid w:val="00CB38C4"/>
    <w:rsid w:val="00CB3F2E"/>
    <w:rsid w:val="00CB50E3"/>
    <w:rsid w:val="00CB7464"/>
    <w:rsid w:val="00CC18D5"/>
    <w:rsid w:val="00CC1EEB"/>
    <w:rsid w:val="00CC5798"/>
    <w:rsid w:val="00CC6E33"/>
    <w:rsid w:val="00CC7226"/>
    <w:rsid w:val="00CD12CB"/>
    <w:rsid w:val="00CD3067"/>
    <w:rsid w:val="00CD31B8"/>
    <w:rsid w:val="00CD3922"/>
    <w:rsid w:val="00CD39A6"/>
    <w:rsid w:val="00CE33E0"/>
    <w:rsid w:val="00CE516D"/>
    <w:rsid w:val="00CE5557"/>
    <w:rsid w:val="00CE6FD0"/>
    <w:rsid w:val="00CE7320"/>
    <w:rsid w:val="00CF093F"/>
    <w:rsid w:val="00CF1DA2"/>
    <w:rsid w:val="00CF1E4F"/>
    <w:rsid w:val="00CF3D23"/>
    <w:rsid w:val="00CF3F91"/>
    <w:rsid w:val="00CF7B7D"/>
    <w:rsid w:val="00D0124E"/>
    <w:rsid w:val="00D01954"/>
    <w:rsid w:val="00D02EBA"/>
    <w:rsid w:val="00D046E4"/>
    <w:rsid w:val="00D049BB"/>
    <w:rsid w:val="00D04C03"/>
    <w:rsid w:val="00D04E95"/>
    <w:rsid w:val="00D076E5"/>
    <w:rsid w:val="00D124A6"/>
    <w:rsid w:val="00D12B82"/>
    <w:rsid w:val="00D14032"/>
    <w:rsid w:val="00D14DD5"/>
    <w:rsid w:val="00D167CF"/>
    <w:rsid w:val="00D2141E"/>
    <w:rsid w:val="00D22A72"/>
    <w:rsid w:val="00D267D0"/>
    <w:rsid w:val="00D27178"/>
    <w:rsid w:val="00D2720B"/>
    <w:rsid w:val="00D27EE0"/>
    <w:rsid w:val="00D329FC"/>
    <w:rsid w:val="00D32AF2"/>
    <w:rsid w:val="00D32DD6"/>
    <w:rsid w:val="00D33359"/>
    <w:rsid w:val="00D3396C"/>
    <w:rsid w:val="00D34BF2"/>
    <w:rsid w:val="00D36354"/>
    <w:rsid w:val="00D37D61"/>
    <w:rsid w:val="00D405CC"/>
    <w:rsid w:val="00D41262"/>
    <w:rsid w:val="00D431B1"/>
    <w:rsid w:val="00D44334"/>
    <w:rsid w:val="00D44B15"/>
    <w:rsid w:val="00D45A43"/>
    <w:rsid w:val="00D473C1"/>
    <w:rsid w:val="00D530F8"/>
    <w:rsid w:val="00D54F84"/>
    <w:rsid w:val="00D5579F"/>
    <w:rsid w:val="00D56FA0"/>
    <w:rsid w:val="00D5772F"/>
    <w:rsid w:val="00D5782F"/>
    <w:rsid w:val="00D624F2"/>
    <w:rsid w:val="00D62BEC"/>
    <w:rsid w:val="00D63091"/>
    <w:rsid w:val="00D70651"/>
    <w:rsid w:val="00D717DA"/>
    <w:rsid w:val="00D72D99"/>
    <w:rsid w:val="00D72F4D"/>
    <w:rsid w:val="00D73930"/>
    <w:rsid w:val="00D74624"/>
    <w:rsid w:val="00D7712E"/>
    <w:rsid w:val="00D80073"/>
    <w:rsid w:val="00D82494"/>
    <w:rsid w:val="00D829A0"/>
    <w:rsid w:val="00D82C47"/>
    <w:rsid w:val="00D82FF2"/>
    <w:rsid w:val="00D83656"/>
    <w:rsid w:val="00D83BD6"/>
    <w:rsid w:val="00D91413"/>
    <w:rsid w:val="00D91812"/>
    <w:rsid w:val="00D94E7B"/>
    <w:rsid w:val="00D96E85"/>
    <w:rsid w:val="00DA0EBD"/>
    <w:rsid w:val="00DA0FE2"/>
    <w:rsid w:val="00DA2BE8"/>
    <w:rsid w:val="00DA3855"/>
    <w:rsid w:val="00DA40D1"/>
    <w:rsid w:val="00DA40FC"/>
    <w:rsid w:val="00DA48BB"/>
    <w:rsid w:val="00DA492D"/>
    <w:rsid w:val="00DB24F8"/>
    <w:rsid w:val="00DB2603"/>
    <w:rsid w:val="00DB3A35"/>
    <w:rsid w:val="00DB4311"/>
    <w:rsid w:val="00DB7C70"/>
    <w:rsid w:val="00DB7D8B"/>
    <w:rsid w:val="00DC1890"/>
    <w:rsid w:val="00DC2117"/>
    <w:rsid w:val="00DC279A"/>
    <w:rsid w:val="00DC2A1D"/>
    <w:rsid w:val="00DC32D6"/>
    <w:rsid w:val="00DC79A6"/>
    <w:rsid w:val="00DC7EEF"/>
    <w:rsid w:val="00DD0137"/>
    <w:rsid w:val="00DD3D37"/>
    <w:rsid w:val="00DD5416"/>
    <w:rsid w:val="00DD5D21"/>
    <w:rsid w:val="00DE08C3"/>
    <w:rsid w:val="00DE15B5"/>
    <w:rsid w:val="00DE2EEF"/>
    <w:rsid w:val="00DE5A21"/>
    <w:rsid w:val="00DE6591"/>
    <w:rsid w:val="00DE7FD7"/>
    <w:rsid w:val="00DF0AB3"/>
    <w:rsid w:val="00DF0CBD"/>
    <w:rsid w:val="00DF0F48"/>
    <w:rsid w:val="00DF2332"/>
    <w:rsid w:val="00DF4144"/>
    <w:rsid w:val="00DF4741"/>
    <w:rsid w:val="00DF5C37"/>
    <w:rsid w:val="00DF5E9B"/>
    <w:rsid w:val="00DF7DCE"/>
    <w:rsid w:val="00E01ABA"/>
    <w:rsid w:val="00E0235D"/>
    <w:rsid w:val="00E03EA6"/>
    <w:rsid w:val="00E03F98"/>
    <w:rsid w:val="00E057EE"/>
    <w:rsid w:val="00E05C9D"/>
    <w:rsid w:val="00E06AF3"/>
    <w:rsid w:val="00E11910"/>
    <w:rsid w:val="00E14B60"/>
    <w:rsid w:val="00E14E8A"/>
    <w:rsid w:val="00E150B8"/>
    <w:rsid w:val="00E17FC3"/>
    <w:rsid w:val="00E20352"/>
    <w:rsid w:val="00E2653D"/>
    <w:rsid w:val="00E31DEB"/>
    <w:rsid w:val="00E31ED8"/>
    <w:rsid w:val="00E322EE"/>
    <w:rsid w:val="00E332BC"/>
    <w:rsid w:val="00E34BE6"/>
    <w:rsid w:val="00E34E95"/>
    <w:rsid w:val="00E350F2"/>
    <w:rsid w:val="00E3570C"/>
    <w:rsid w:val="00E36DEA"/>
    <w:rsid w:val="00E42558"/>
    <w:rsid w:val="00E44EA1"/>
    <w:rsid w:val="00E453F4"/>
    <w:rsid w:val="00E4768F"/>
    <w:rsid w:val="00E47F17"/>
    <w:rsid w:val="00E50305"/>
    <w:rsid w:val="00E50B06"/>
    <w:rsid w:val="00E50C4D"/>
    <w:rsid w:val="00E53C0A"/>
    <w:rsid w:val="00E55C45"/>
    <w:rsid w:val="00E61F0B"/>
    <w:rsid w:val="00E64027"/>
    <w:rsid w:val="00E64FE1"/>
    <w:rsid w:val="00E67774"/>
    <w:rsid w:val="00E74218"/>
    <w:rsid w:val="00E8001F"/>
    <w:rsid w:val="00E815A1"/>
    <w:rsid w:val="00E81E9B"/>
    <w:rsid w:val="00E82277"/>
    <w:rsid w:val="00E82DDD"/>
    <w:rsid w:val="00E8495F"/>
    <w:rsid w:val="00E85D72"/>
    <w:rsid w:val="00E86808"/>
    <w:rsid w:val="00E90FDE"/>
    <w:rsid w:val="00E912F8"/>
    <w:rsid w:val="00E93E7C"/>
    <w:rsid w:val="00E9550C"/>
    <w:rsid w:val="00EA312C"/>
    <w:rsid w:val="00EA3758"/>
    <w:rsid w:val="00EA3B30"/>
    <w:rsid w:val="00EA4931"/>
    <w:rsid w:val="00EA4972"/>
    <w:rsid w:val="00EA4EA8"/>
    <w:rsid w:val="00EA6057"/>
    <w:rsid w:val="00EA61EA"/>
    <w:rsid w:val="00EA74C2"/>
    <w:rsid w:val="00EA792F"/>
    <w:rsid w:val="00EA7AF5"/>
    <w:rsid w:val="00EB015D"/>
    <w:rsid w:val="00EB082E"/>
    <w:rsid w:val="00EB1375"/>
    <w:rsid w:val="00EB20A0"/>
    <w:rsid w:val="00EB2561"/>
    <w:rsid w:val="00EB3508"/>
    <w:rsid w:val="00EB5311"/>
    <w:rsid w:val="00EB61C1"/>
    <w:rsid w:val="00EB64E9"/>
    <w:rsid w:val="00EB67D1"/>
    <w:rsid w:val="00EB7F28"/>
    <w:rsid w:val="00EC249B"/>
    <w:rsid w:val="00EC3635"/>
    <w:rsid w:val="00EC60A5"/>
    <w:rsid w:val="00ED0F14"/>
    <w:rsid w:val="00ED0FAE"/>
    <w:rsid w:val="00ED38BD"/>
    <w:rsid w:val="00ED7450"/>
    <w:rsid w:val="00ED7987"/>
    <w:rsid w:val="00EE3FCA"/>
    <w:rsid w:val="00EE4C40"/>
    <w:rsid w:val="00EE51A8"/>
    <w:rsid w:val="00EE7366"/>
    <w:rsid w:val="00EF03C3"/>
    <w:rsid w:val="00EF233D"/>
    <w:rsid w:val="00EF39BB"/>
    <w:rsid w:val="00EF3DFA"/>
    <w:rsid w:val="00EF585F"/>
    <w:rsid w:val="00EF7318"/>
    <w:rsid w:val="00F00A2A"/>
    <w:rsid w:val="00F02DB6"/>
    <w:rsid w:val="00F0592F"/>
    <w:rsid w:val="00F100A9"/>
    <w:rsid w:val="00F119DA"/>
    <w:rsid w:val="00F11DA2"/>
    <w:rsid w:val="00F12D3C"/>
    <w:rsid w:val="00F14677"/>
    <w:rsid w:val="00F15D38"/>
    <w:rsid w:val="00F171F6"/>
    <w:rsid w:val="00F175E7"/>
    <w:rsid w:val="00F20F3C"/>
    <w:rsid w:val="00F21026"/>
    <w:rsid w:val="00F223D3"/>
    <w:rsid w:val="00F22810"/>
    <w:rsid w:val="00F22C77"/>
    <w:rsid w:val="00F23AF2"/>
    <w:rsid w:val="00F24011"/>
    <w:rsid w:val="00F24980"/>
    <w:rsid w:val="00F307E3"/>
    <w:rsid w:val="00F3146F"/>
    <w:rsid w:val="00F330F5"/>
    <w:rsid w:val="00F3352B"/>
    <w:rsid w:val="00F34A10"/>
    <w:rsid w:val="00F37708"/>
    <w:rsid w:val="00F40CBD"/>
    <w:rsid w:val="00F40CEB"/>
    <w:rsid w:val="00F44651"/>
    <w:rsid w:val="00F45E8A"/>
    <w:rsid w:val="00F5152A"/>
    <w:rsid w:val="00F517D5"/>
    <w:rsid w:val="00F51969"/>
    <w:rsid w:val="00F51A02"/>
    <w:rsid w:val="00F52295"/>
    <w:rsid w:val="00F527D6"/>
    <w:rsid w:val="00F52C61"/>
    <w:rsid w:val="00F538BB"/>
    <w:rsid w:val="00F617F9"/>
    <w:rsid w:val="00F65600"/>
    <w:rsid w:val="00F656C0"/>
    <w:rsid w:val="00F6611F"/>
    <w:rsid w:val="00F733CA"/>
    <w:rsid w:val="00F735DB"/>
    <w:rsid w:val="00F73CC2"/>
    <w:rsid w:val="00F740E8"/>
    <w:rsid w:val="00F74AA3"/>
    <w:rsid w:val="00F752E7"/>
    <w:rsid w:val="00F7782B"/>
    <w:rsid w:val="00F8475C"/>
    <w:rsid w:val="00F85635"/>
    <w:rsid w:val="00F9067B"/>
    <w:rsid w:val="00F91025"/>
    <w:rsid w:val="00F91F76"/>
    <w:rsid w:val="00F927DF"/>
    <w:rsid w:val="00F9524D"/>
    <w:rsid w:val="00F95834"/>
    <w:rsid w:val="00F96934"/>
    <w:rsid w:val="00F97A57"/>
    <w:rsid w:val="00FA0EC3"/>
    <w:rsid w:val="00FA2205"/>
    <w:rsid w:val="00FA225A"/>
    <w:rsid w:val="00FA23F3"/>
    <w:rsid w:val="00FA25FF"/>
    <w:rsid w:val="00FA3CD2"/>
    <w:rsid w:val="00FA4D44"/>
    <w:rsid w:val="00FA5455"/>
    <w:rsid w:val="00FA5F87"/>
    <w:rsid w:val="00FA62A9"/>
    <w:rsid w:val="00FA695D"/>
    <w:rsid w:val="00FA7395"/>
    <w:rsid w:val="00FB073D"/>
    <w:rsid w:val="00FB1A19"/>
    <w:rsid w:val="00FB1C30"/>
    <w:rsid w:val="00FB1DDF"/>
    <w:rsid w:val="00FB3F1F"/>
    <w:rsid w:val="00FB485E"/>
    <w:rsid w:val="00FB5578"/>
    <w:rsid w:val="00FB564A"/>
    <w:rsid w:val="00FB627A"/>
    <w:rsid w:val="00FB632C"/>
    <w:rsid w:val="00FB7024"/>
    <w:rsid w:val="00FB721C"/>
    <w:rsid w:val="00FB7E8D"/>
    <w:rsid w:val="00FB7F61"/>
    <w:rsid w:val="00FC2DA8"/>
    <w:rsid w:val="00FC30C9"/>
    <w:rsid w:val="00FC32BF"/>
    <w:rsid w:val="00FC491D"/>
    <w:rsid w:val="00FC4ED8"/>
    <w:rsid w:val="00FC6701"/>
    <w:rsid w:val="00FD0B22"/>
    <w:rsid w:val="00FD1BBA"/>
    <w:rsid w:val="00FD2055"/>
    <w:rsid w:val="00FD20BF"/>
    <w:rsid w:val="00FD2633"/>
    <w:rsid w:val="00FD2D26"/>
    <w:rsid w:val="00FD37B2"/>
    <w:rsid w:val="00FE7E4F"/>
    <w:rsid w:val="00FF0472"/>
    <w:rsid w:val="00FF0C57"/>
    <w:rsid w:val="00FF12A2"/>
    <w:rsid w:val="00FF1B9E"/>
    <w:rsid w:val="00FF1EB6"/>
    <w:rsid w:val="00FF3DE9"/>
    <w:rsid w:val="00FF3FE9"/>
    <w:rsid w:val="00FF41F7"/>
    <w:rsid w:val="00FF4495"/>
    <w:rsid w:val="00FF44B8"/>
    <w:rsid w:val="00FF62B6"/>
    <w:rsid w:val="00FF7908"/>
    <w:rsid w:val="00FF7DF7"/>
    <w:rsid w:val="07DE14B5"/>
    <w:rsid w:val="47ED2508"/>
    <w:rsid w:val="797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123D0"/>
  <w15:docId w15:val="{E52F096F-66FF-4058-B1B4-2C0447F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200" w:firstLine="200"/>
      <w:jc w:val="both"/>
    </w:pPr>
    <w:rPr>
      <w:rFonts w:ascii="Times New Roman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ind w:left="20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ind w:left="200"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00" w:afterAutospacing="1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23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400" w:firstLineChars="0" w:firstLine="0"/>
    </w:pPr>
  </w:style>
  <w:style w:type="paragraph" w:styleId="a4">
    <w:name w:val="endnote text"/>
    <w:basedOn w:val="a"/>
    <w:link w:val="Char0"/>
    <w:uiPriority w:val="99"/>
    <w:unhideWhenUsed/>
    <w:pPr>
      <w:snapToGrid w:val="0"/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ind w:firstLineChars="0" w:firstLine="0"/>
    </w:pPr>
  </w:style>
  <w:style w:type="paragraph" w:styleId="a8">
    <w:name w:val="footnote text"/>
    <w:basedOn w:val="a"/>
    <w:link w:val="Char4"/>
    <w:uiPriority w:val="99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302"/>
      </w:tabs>
      <w:ind w:leftChars="300" w:left="300" w:firstLineChars="0" w:firstLine="0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/>
      <w:bCs/>
      <w:kern w:val="44"/>
      <w:sz w:val="32"/>
      <w:szCs w:val="4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Pr>
      <w:rFonts w:ascii="Times New Roman" w:eastAsia="黑体" w:hAnsi="Times New Roman" w:cstheme="majorBidi"/>
      <w:bCs/>
      <w:sz w:val="30"/>
      <w:szCs w:val="32"/>
    </w:rPr>
  </w:style>
  <w:style w:type="paragraph" w:styleId="af">
    <w:name w:val="No Spacing"/>
    <w:link w:val="Char5"/>
    <w:uiPriority w:val="1"/>
    <w:qFormat/>
    <w:pPr>
      <w:widowControl w:val="0"/>
      <w:jc w:val="both"/>
    </w:pPr>
    <w:rPr>
      <w:rFonts w:ascii="Times New Roman" w:hAnsi="Times New Roman"/>
      <w:iCs/>
      <w:color w:val="000000" w:themeColor="text1"/>
      <w:kern w:val="2"/>
      <w:sz w:val="24"/>
      <w:szCs w:val="22"/>
    </w:rPr>
  </w:style>
  <w:style w:type="paragraph" w:customStyle="1" w:styleId="af0">
    <w:name w:val="摘要"/>
    <w:basedOn w:val="af"/>
    <w:link w:val="Char6"/>
    <w:qFormat/>
    <w:pPr>
      <w:outlineLvl w:val="0"/>
    </w:pPr>
    <w:rPr>
      <w:b/>
      <w:sz w:val="30"/>
      <w:szCs w:val="30"/>
    </w:rPr>
  </w:style>
  <w:style w:type="character" w:customStyle="1" w:styleId="Char5">
    <w:name w:val="无间隔 Char"/>
    <w:basedOn w:val="a0"/>
    <w:link w:val="af"/>
    <w:uiPriority w:val="1"/>
    <w:rPr>
      <w:rFonts w:ascii="Times New Roman" w:hAnsi="Times New Roman"/>
      <w:iCs/>
      <w:color w:val="000000" w:themeColor="text1"/>
      <w:sz w:val="24"/>
    </w:rPr>
  </w:style>
  <w:style w:type="character" w:customStyle="1" w:styleId="Char6">
    <w:name w:val="摘要 Char"/>
    <w:basedOn w:val="Char5"/>
    <w:link w:val="af0"/>
    <w:rPr>
      <w:rFonts w:ascii="Times New Roman" w:hAnsi="Times New Roman"/>
      <w:b/>
      <w:iCs/>
      <w:color w:val="404040" w:themeColor="text1" w:themeTint="BF"/>
      <w:sz w:val="30"/>
      <w:szCs w:val="30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黑体" w:hAnsi="Times New Roman"/>
      <w:bCs/>
      <w:sz w:val="28"/>
      <w:szCs w:val="32"/>
    </w:rPr>
  </w:style>
  <w:style w:type="character" w:customStyle="1" w:styleId="Char0">
    <w:name w:val="尾注文本 Char"/>
    <w:basedOn w:val="a0"/>
    <w:link w:val="a4"/>
    <w:uiPriority w:val="99"/>
    <w:rPr>
      <w:sz w:val="24"/>
    </w:rPr>
  </w:style>
  <w:style w:type="character" w:customStyle="1" w:styleId="Char4">
    <w:name w:val="脚注文本 Char"/>
    <w:basedOn w:val="a0"/>
    <w:link w:val="a8"/>
    <w:uiPriority w:val="9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kern w:val="0"/>
      <w:sz w:val="22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2"/>
      <w:szCs w:val="22"/>
    </w:rPr>
  </w:style>
  <w:style w:type="character" w:customStyle="1" w:styleId="MTEquationSection">
    <w:name w:val="MTEquationSection"/>
    <w:basedOn w:val="a0"/>
    <w:rPr>
      <w:b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2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Pr>
      <w:rFonts w:ascii="Times New Roman" w:hAnsi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mathtext">
    <w:name w:val="mathtext"/>
    <w:basedOn w:val="a0"/>
  </w:style>
  <w:style w:type="character" w:customStyle="1" w:styleId="shorttext">
    <w:name w:val="short_text"/>
    <w:basedOn w:val="a0"/>
  </w:style>
  <w:style w:type="paragraph" w:customStyle="1" w:styleId="af1">
    <w:name w:val="图注样式"/>
    <w:basedOn w:val="a3"/>
    <w:link w:val="Char7"/>
    <w:qFormat/>
    <w:pPr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paragraph" w:customStyle="1" w:styleId="af2">
    <w:name w:val="表格样式"/>
    <w:basedOn w:val="a3"/>
    <w:link w:val="Char8"/>
    <w:qFormat/>
    <w:pPr>
      <w:keepNext/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character" w:customStyle="1" w:styleId="Char">
    <w:name w:val="题注 Char"/>
    <w:basedOn w:val="a0"/>
    <w:link w:val="a3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Char7">
    <w:name w:val="图注样式 Char"/>
    <w:basedOn w:val="Char"/>
    <w:link w:val="af1"/>
    <w:rPr>
      <w:rFonts w:asciiTheme="minorEastAsia" w:eastAsia="黑体" w:hAnsiTheme="minorEastAsia" w:cstheme="majorBidi"/>
      <w:sz w:val="24"/>
      <w:szCs w:val="24"/>
    </w:rPr>
  </w:style>
  <w:style w:type="character" w:customStyle="1" w:styleId="Char8">
    <w:name w:val="表格样式 Char"/>
    <w:basedOn w:val="Char"/>
    <w:link w:val="af2"/>
    <w:rPr>
      <w:rFonts w:asciiTheme="minorEastAsia" w:eastAsia="黑体" w:hAnsiTheme="minorEastAsia" w:cstheme="majorBidi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B236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3">
    <w:name w:val="annotation reference"/>
    <w:basedOn w:val="a0"/>
    <w:uiPriority w:val="99"/>
    <w:semiHidden/>
    <w:unhideWhenUsed/>
    <w:rsid w:val="00C67E11"/>
    <w:rPr>
      <w:sz w:val="21"/>
      <w:szCs w:val="21"/>
    </w:rPr>
  </w:style>
  <w:style w:type="paragraph" w:styleId="af4">
    <w:name w:val="annotation text"/>
    <w:basedOn w:val="a"/>
    <w:link w:val="Char9"/>
    <w:uiPriority w:val="99"/>
    <w:semiHidden/>
    <w:unhideWhenUsed/>
    <w:rsid w:val="00C67E11"/>
    <w:pPr>
      <w:jc w:val="left"/>
    </w:pPr>
  </w:style>
  <w:style w:type="character" w:customStyle="1" w:styleId="Char9">
    <w:name w:val="批注文字 Char"/>
    <w:basedOn w:val="a0"/>
    <w:link w:val="af4"/>
    <w:uiPriority w:val="99"/>
    <w:semiHidden/>
    <w:rsid w:val="00C67E11"/>
    <w:rPr>
      <w:rFonts w:ascii="Times New Roman" w:hAnsi="Times New Roman" w:cs="Times New Roman"/>
      <w:kern w:val="2"/>
      <w:sz w:val="24"/>
      <w:szCs w:val="22"/>
    </w:rPr>
  </w:style>
  <w:style w:type="paragraph" w:styleId="af5">
    <w:name w:val="annotation subject"/>
    <w:basedOn w:val="af4"/>
    <w:next w:val="af4"/>
    <w:link w:val="Chara"/>
    <w:uiPriority w:val="99"/>
    <w:semiHidden/>
    <w:unhideWhenUsed/>
    <w:rsid w:val="00C67E11"/>
    <w:rPr>
      <w:b/>
      <w:bCs/>
    </w:rPr>
  </w:style>
  <w:style w:type="character" w:customStyle="1" w:styleId="Chara">
    <w:name w:val="批注主题 Char"/>
    <w:basedOn w:val="Char9"/>
    <w:link w:val="af5"/>
    <w:uiPriority w:val="99"/>
    <w:semiHidden/>
    <w:rsid w:val="00C67E11"/>
    <w:rPr>
      <w:rFonts w:ascii="Times New Roman" w:hAnsi="Times New Roman" w:cs="Times New Roman"/>
      <w:b/>
      <w:bCs/>
      <w:kern w:val="2"/>
      <w:sz w:val="24"/>
      <w:szCs w:val="22"/>
    </w:rPr>
  </w:style>
  <w:style w:type="character" w:styleId="af6">
    <w:name w:val="FollowedHyperlink"/>
    <w:basedOn w:val="a0"/>
    <w:uiPriority w:val="99"/>
    <w:semiHidden/>
    <w:unhideWhenUsed/>
    <w:rsid w:val="004E5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www.cnblogs.com/szytwo/archive/2012/08/29/2662150.html" TargetMode="External"/><Relationship Id="rId26" Type="http://schemas.openxmlformats.org/officeDocument/2006/relationships/hyperlink" Target="https://blog.csdn.net/qq_35393869/article/details/82702164" TargetMode="External"/><Relationship Id="rId3" Type="http://schemas.openxmlformats.org/officeDocument/2006/relationships/numbering" Target="numbering.xml"/><Relationship Id="rId21" Type="http://schemas.openxmlformats.org/officeDocument/2006/relationships/comments" Target="comment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cnblogs.com/1312mn/p/4015455.html" TargetMode="External"/><Relationship Id="rId25" Type="http://schemas.openxmlformats.org/officeDocument/2006/relationships/hyperlink" Target="https://blog.csdn.net/J_Demon/article/details/4725939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nblogs.com/xdp-gacl/p/4088198.html" TargetMode="External"/><Relationship Id="rId20" Type="http://schemas.openxmlformats.org/officeDocument/2006/relationships/hyperlink" Target="http://www.jeasyui.net/demo/370.html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blog.csdn.net/hao134838/article/details/4922750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nblogs.com/xdp-gacl/p/4075079.html" TargetMode="External"/><Relationship Id="rId23" Type="http://schemas.openxmlformats.org/officeDocument/2006/relationships/hyperlink" Target="https://www.runoob.com/try/try.php?filename=trycss_navbar_vertical_borders&amp;basepath=0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blog.csdn.net/yidboy/article/details/57482439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11/relationships/commentsExtended" Target="commentsExtended.xml"/><Relationship Id="rId27" Type="http://schemas.openxmlformats.org/officeDocument/2006/relationships/hyperlink" Target="https://blog.csdn.net/yin_you_yu/article/details/80408340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DA2DD1-C03E-4D75-AB5A-A2BD936F3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TotalTime>8170</TotalTime>
  <Pages>1</Pages>
  <Words>487</Words>
  <Characters>2777</Characters>
  <Application>Microsoft Office Word</Application>
  <DocSecurity>0</DocSecurity>
  <Lines>23</Lines>
  <Paragraphs>6</Paragraphs>
  <ScaleCrop>false</ScaleCrop>
  <Company> 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wei zhou</cp:lastModifiedBy>
  <cp:revision>85</cp:revision>
  <dcterms:created xsi:type="dcterms:W3CDTF">2019-01-19T04:08:00Z</dcterms:created>
  <dcterms:modified xsi:type="dcterms:W3CDTF">2019-05-12T15:48:00Z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2052-11.1.0.8013</vt:lpwstr>
  </property>
</Properties>
</file>