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EE" w:rsidRDefault="002D33EE" w:rsidP="002D33EE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MySQL</w:t>
      </w:r>
    </w:p>
    <w:p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:rsidR="00CD3922" w:rsidRDefault="00CD3922">
      <w:pPr>
        <w:ind w:firstLine="480"/>
      </w:pPr>
    </w:p>
    <w:p w:rsidR="00CD3922" w:rsidRDefault="00CD3922">
      <w:pPr>
        <w:ind w:firstLine="480"/>
      </w:pPr>
    </w:p>
    <w:p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E31ED8" w:rsidRDefault="002D33EE" w:rsidP="002F7DFF">
      <w:pPr>
        <w:pStyle w:val="1"/>
        <w:spacing w:before="240" w:after="240"/>
      </w:pPr>
      <w:r>
        <w:rPr>
          <w:rFonts w:hint="eastAsia"/>
        </w:rPr>
        <w:lastRenderedPageBreak/>
        <w:t>锁和事务</w:t>
      </w:r>
    </w:p>
    <w:p w:rsidR="002D33EE" w:rsidRDefault="002D33EE" w:rsidP="002D33EE">
      <w:pPr>
        <w:ind w:firstLine="480"/>
      </w:pPr>
      <w:r>
        <w:rPr>
          <w:rFonts w:hint="eastAsia"/>
        </w:rPr>
        <w:t>My</w:t>
      </w:r>
      <w:r>
        <w:t>SQL</w:t>
      </w:r>
      <w:r>
        <w:t>的</w:t>
      </w:r>
      <w:r>
        <w:rPr>
          <w:rFonts w:hint="eastAsia"/>
        </w:rPr>
        <w:t>Inno</w:t>
      </w:r>
      <w:r>
        <w:t>db</w:t>
      </w:r>
      <w:r>
        <w:t>下的锁和事务。</w:t>
      </w:r>
    </w:p>
    <w:p w:rsidR="006A38B1" w:rsidRPr="002D33EE" w:rsidRDefault="00D25A22" w:rsidP="002D33EE">
      <w:pPr>
        <w:ind w:firstLine="480"/>
      </w:pPr>
      <w:hyperlink r:id="rId15" w:history="1">
        <w:r w:rsidR="006A38B1" w:rsidRPr="006A38B1">
          <w:rPr>
            <w:color w:val="0000FF"/>
            <w:u w:val="single"/>
          </w:rPr>
          <w:t>https://www.cnblogs.com/wangkaihua/p/10217490.html</w:t>
        </w:r>
      </w:hyperlink>
    </w:p>
    <w:p w:rsidR="00CD3922" w:rsidRDefault="002D33EE" w:rsidP="002D33EE">
      <w:pPr>
        <w:pStyle w:val="2"/>
      </w:pPr>
      <w:r>
        <w:rPr>
          <w:rFonts w:hint="eastAsia"/>
        </w:rPr>
        <w:t>锁</w:t>
      </w:r>
    </w:p>
    <w:p w:rsidR="005A38EB" w:rsidRDefault="005A38EB" w:rsidP="005A38EB">
      <w:pPr>
        <w:ind w:firstLine="480"/>
      </w:pPr>
      <w:r>
        <w:rPr>
          <w:rFonts w:hint="eastAsia"/>
        </w:rPr>
        <w:t>读锁：也叫共享锁、</w:t>
      </w:r>
      <w:r>
        <w:rPr>
          <w:rFonts w:hint="eastAsia"/>
        </w:rPr>
        <w:t>S</w:t>
      </w:r>
      <w:r>
        <w:rPr>
          <w:rFonts w:hint="eastAsia"/>
        </w:rPr>
        <w:t>锁，若事务</w:t>
      </w:r>
      <w:r>
        <w:rPr>
          <w:rFonts w:hint="eastAsia"/>
        </w:rPr>
        <w:t>T</w:t>
      </w:r>
      <w:r>
        <w:rPr>
          <w:rFonts w:hint="eastAsia"/>
        </w:rPr>
        <w:t>对数据对象</w:t>
      </w:r>
      <w:r>
        <w:rPr>
          <w:rFonts w:hint="eastAsia"/>
        </w:rPr>
        <w:t>A</w:t>
      </w:r>
      <w:r>
        <w:rPr>
          <w:rFonts w:hint="eastAsia"/>
        </w:rPr>
        <w:t>加上</w:t>
      </w:r>
      <w:r>
        <w:rPr>
          <w:rFonts w:hint="eastAsia"/>
        </w:rPr>
        <w:t>S</w:t>
      </w:r>
      <w:r>
        <w:rPr>
          <w:rFonts w:hint="eastAsia"/>
        </w:rPr>
        <w:t>锁，则事务</w:t>
      </w:r>
      <w:r>
        <w:rPr>
          <w:rFonts w:hint="eastAsia"/>
        </w:rPr>
        <w:t>T</w:t>
      </w:r>
      <w:r>
        <w:rPr>
          <w:rFonts w:hint="eastAsia"/>
        </w:rPr>
        <w:t>可以读</w:t>
      </w:r>
      <w:r>
        <w:rPr>
          <w:rFonts w:hint="eastAsia"/>
        </w:rPr>
        <w:t>A</w:t>
      </w:r>
      <w:r>
        <w:rPr>
          <w:rFonts w:hint="eastAsia"/>
        </w:rPr>
        <w:t>但不能修改</w:t>
      </w:r>
      <w:r>
        <w:rPr>
          <w:rFonts w:hint="eastAsia"/>
        </w:rPr>
        <w:t>A</w:t>
      </w:r>
      <w:r>
        <w:rPr>
          <w:rFonts w:hint="eastAsia"/>
        </w:rPr>
        <w:t>，其他事务只能再对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S</w:t>
      </w:r>
      <w:r>
        <w:rPr>
          <w:rFonts w:hint="eastAsia"/>
        </w:rPr>
        <w:t>锁，而不能加</w:t>
      </w:r>
      <w:r>
        <w:rPr>
          <w:rFonts w:hint="eastAsia"/>
        </w:rPr>
        <w:t>X</w:t>
      </w:r>
      <w:r>
        <w:rPr>
          <w:rFonts w:hint="eastAsia"/>
        </w:rPr>
        <w:t>锁，直到</w:t>
      </w:r>
      <w:r>
        <w:rPr>
          <w:rFonts w:hint="eastAsia"/>
        </w:rPr>
        <w:t>T</w:t>
      </w:r>
      <w:r>
        <w:rPr>
          <w:rFonts w:hint="eastAsia"/>
        </w:rPr>
        <w:t>释放</w:t>
      </w:r>
      <w:r>
        <w:rPr>
          <w:rFonts w:hint="eastAsia"/>
        </w:rPr>
        <w:t>A</w:t>
      </w:r>
      <w:r>
        <w:rPr>
          <w:rFonts w:hint="eastAsia"/>
        </w:rPr>
        <w:t>上的</w:t>
      </w:r>
      <w:r>
        <w:rPr>
          <w:rFonts w:hint="eastAsia"/>
        </w:rPr>
        <w:t xml:space="preserve">S </w:t>
      </w:r>
      <w:r>
        <w:rPr>
          <w:rFonts w:hint="eastAsia"/>
        </w:rPr>
        <w:t>锁。这保证了其他事务可以读</w:t>
      </w:r>
      <w:r>
        <w:rPr>
          <w:rFonts w:hint="eastAsia"/>
        </w:rPr>
        <w:t>A</w:t>
      </w:r>
      <w:r>
        <w:rPr>
          <w:rFonts w:hint="eastAsia"/>
        </w:rPr>
        <w:t>，但在</w:t>
      </w:r>
      <w:r>
        <w:rPr>
          <w:rFonts w:hint="eastAsia"/>
        </w:rPr>
        <w:t>T</w:t>
      </w:r>
      <w:r>
        <w:rPr>
          <w:rFonts w:hint="eastAsia"/>
        </w:rPr>
        <w:t>释放</w:t>
      </w:r>
      <w:r>
        <w:rPr>
          <w:rFonts w:hint="eastAsia"/>
        </w:rPr>
        <w:t>A</w:t>
      </w:r>
      <w:r>
        <w:rPr>
          <w:rFonts w:hint="eastAsia"/>
        </w:rPr>
        <w:t>上的</w:t>
      </w:r>
      <w:r>
        <w:rPr>
          <w:rFonts w:hint="eastAsia"/>
        </w:rPr>
        <w:t>S</w:t>
      </w:r>
      <w:proofErr w:type="gramStart"/>
      <w:r>
        <w:rPr>
          <w:rFonts w:hint="eastAsia"/>
        </w:rPr>
        <w:t>锁之前</w:t>
      </w:r>
      <w:proofErr w:type="gramEnd"/>
      <w:r>
        <w:rPr>
          <w:rFonts w:hint="eastAsia"/>
        </w:rPr>
        <w:t>不能对</w:t>
      </w:r>
      <w:r>
        <w:rPr>
          <w:rFonts w:hint="eastAsia"/>
        </w:rPr>
        <w:t>A</w:t>
      </w:r>
      <w:r>
        <w:rPr>
          <w:rFonts w:hint="eastAsia"/>
        </w:rPr>
        <w:t>做任何修改。</w:t>
      </w:r>
    </w:p>
    <w:p w:rsidR="005A38EB" w:rsidRDefault="005A38EB" w:rsidP="005A38EB">
      <w:pPr>
        <w:ind w:firstLine="480"/>
      </w:pPr>
    </w:p>
    <w:p w:rsidR="005A38EB" w:rsidRDefault="005A38EB" w:rsidP="005A38EB">
      <w:pPr>
        <w:ind w:firstLine="480"/>
      </w:pPr>
      <w:r>
        <w:rPr>
          <w:rFonts w:hint="eastAsia"/>
        </w:rPr>
        <w:t>写锁：又称排他锁、</w:t>
      </w:r>
      <w:r>
        <w:rPr>
          <w:rFonts w:hint="eastAsia"/>
        </w:rPr>
        <w:t>X</w:t>
      </w:r>
      <w:r>
        <w:rPr>
          <w:rFonts w:hint="eastAsia"/>
        </w:rPr>
        <w:t>锁。若事务</w:t>
      </w:r>
      <w:r>
        <w:rPr>
          <w:rFonts w:hint="eastAsia"/>
        </w:rPr>
        <w:t>T</w:t>
      </w:r>
      <w:r>
        <w:rPr>
          <w:rFonts w:hint="eastAsia"/>
        </w:rPr>
        <w:t>对数据对象</w:t>
      </w:r>
      <w:r>
        <w:rPr>
          <w:rFonts w:hint="eastAsia"/>
        </w:rPr>
        <w:t>A</w:t>
      </w:r>
      <w:r>
        <w:rPr>
          <w:rFonts w:hint="eastAsia"/>
        </w:rPr>
        <w:t>加上</w:t>
      </w:r>
      <w:r>
        <w:rPr>
          <w:rFonts w:hint="eastAsia"/>
        </w:rPr>
        <w:t>X</w:t>
      </w:r>
      <w:r>
        <w:rPr>
          <w:rFonts w:hint="eastAsia"/>
        </w:rPr>
        <w:t>锁，事务</w:t>
      </w:r>
      <w:r>
        <w:rPr>
          <w:rFonts w:hint="eastAsia"/>
        </w:rPr>
        <w:t>T</w:t>
      </w:r>
      <w:r>
        <w:rPr>
          <w:rFonts w:hint="eastAsia"/>
        </w:rPr>
        <w:t>可以读</w:t>
      </w:r>
      <w:r>
        <w:rPr>
          <w:rFonts w:hint="eastAsia"/>
        </w:rPr>
        <w:t>A</w:t>
      </w:r>
      <w:r>
        <w:rPr>
          <w:rFonts w:hint="eastAsia"/>
        </w:rPr>
        <w:t>也可以修改</w:t>
      </w:r>
      <w:r>
        <w:rPr>
          <w:rFonts w:hint="eastAsia"/>
        </w:rPr>
        <w:t>A</w:t>
      </w:r>
      <w:r>
        <w:rPr>
          <w:rFonts w:hint="eastAsia"/>
        </w:rPr>
        <w:t>，其他事务不能再对</w:t>
      </w:r>
      <w:r>
        <w:rPr>
          <w:rFonts w:hint="eastAsia"/>
        </w:rPr>
        <w:t>A</w:t>
      </w:r>
      <w:r>
        <w:rPr>
          <w:rFonts w:hint="eastAsia"/>
        </w:rPr>
        <w:t>加任何锁，直到</w:t>
      </w:r>
      <w:r>
        <w:rPr>
          <w:rFonts w:hint="eastAsia"/>
        </w:rPr>
        <w:t>T</w:t>
      </w:r>
      <w:r>
        <w:rPr>
          <w:rFonts w:hint="eastAsia"/>
        </w:rPr>
        <w:t>释放</w:t>
      </w:r>
      <w:r>
        <w:rPr>
          <w:rFonts w:hint="eastAsia"/>
        </w:rPr>
        <w:t>A</w:t>
      </w:r>
      <w:r>
        <w:rPr>
          <w:rFonts w:hint="eastAsia"/>
        </w:rPr>
        <w:t>上的锁。这保证了其他事务在</w:t>
      </w:r>
      <w:r>
        <w:rPr>
          <w:rFonts w:hint="eastAsia"/>
        </w:rPr>
        <w:t>T</w:t>
      </w:r>
      <w:r>
        <w:rPr>
          <w:rFonts w:hint="eastAsia"/>
        </w:rPr>
        <w:t>释放</w:t>
      </w:r>
      <w:r>
        <w:rPr>
          <w:rFonts w:hint="eastAsia"/>
        </w:rPr>
        <w:t>A</w:t>
      </w:r>
      <w:r>
        <w:rPr>
          <w:rFonts w:hint="eastAsia"/>
        </w:rPr>
        <w:t>上的</w:t>
      </w:r>
      <w:proofErr w:type="gramStart"/>
      <w:r>
        <w:rPr>
          <w:rFonts w:hint="eastAsia"/>
        </w:rPr>
        <w:t>锁之前</w:t>
      </w:r>
      <w:proofErr w:type="gramEnd"/>
      <w:r>
        <w:rPr>
          <w:rFonts w:hint="eastAsia"/>
        </w:rPr>
        <w:t>不能再读取和修改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5A38EB" w:rsidRDefault="005A38EB" w:rsidP="005A38EB">
      <w:pPr>
        <w:ind w:firstLine="480"/>
      </w:pPr>
    </w:p>
    <w:p w:rsidR="005A38EB" w:rsidRDefault="005A38EB" w:rsidP="005A38EB">
      <w:pPr>
        <w:ind w:firstLine="480"/>
      </w:pPr>
      <w:r>
        <w:rPr>
          <w:rFonts w:hint="eastAsia"/>
        </w:rPr>
        <w:t>表锁：操作对象是数据表。</w:t>
      </w:r>
      <w:r>
        <w:rPr>
          <w:rFonts w:hint="eastAsia"/>
        </w:rPr>
        <w:t>Mysql</w:t>
      </w:r>
      <w:r>
        <w:rPr>
          <w:rFonts w:hint="eastAsia"/>
        </w:rPr>
        <w:t>大多数锁策略都支持</w:t>
      </w:r>
      <w:r>
        <w:rPr>
          <w:rFonts w:hint="eastAsia"/>
        </w:rPr>
        <w:t>(</w:t>
      </w:r>
      <w:r>
        <w:rPr>
          <w:rFonts w:hint="eastAsia"/>
        </w:rPr>
        <w:t>常见</w:t>
      </w:r>
      <w:r>
        <w:rPr>
          <w:rFonts w:hint="eastAsia"/>
        </w:rPr>
        <w:t>mysql innodb)</w:t>
      </w:r>
      <w:r>
        <w:rPr>
          <w:rFonts w:hint="eastAsia"/>
        </w:rPr>
        <w:t>，是系统开销最低但并发性最低的一个锁策略。事务</w:t>
      </w:r>
      <w:r>
        <w:rPr>
          <w:rFonts w:hint="eastAsia"/>
        </w:rPr>
        <w:t>t</w:t>
      </w:r>
      <w:r>
        <w:rPr>
          <w:rFonts w:hint="eastAsia"/>
        </w:rPr>
        <w:t>对整个表加读锁，则其他事务可读不可写，若加写锁，则其他事务</w:t>
      </w:r>
      <w:proofErr w:type="gramStart"/>
      <w:r>
        <w:rPr>
          <w:rFonts w:hint="eastAsia"/>
        </w:rPr>
        <w:t>增删改都不行</w:t>
      </w:r>
      <w:proofErr w:type="gramEnd"/>
      <w:r>
        <w:rPr>
          <w:rFonts w:hint="eastAsia"/>
        </w:rPr>
        <w:t>。</w:t>
      </w:r>
    </w:p>
    <w:p w:rsidR="005A38EB" w:rsidRDefault="005A38EB" w:rsidP="005A38EB">
      <w:pPr>
        <w:ind w:firstLine="480"/>
      </w:pPr>
    </w:p>
    <w:p w:rsidR="005A38EB" w:rsidRPr="005A38EB" w:rsidRDefault="005A38EB" w:rsidP="005A38EB">
      <w:pPr>
        <w:ind w:firstLine="480"/>
      </w:pPr>
      <w:r>
        <w:rPr>
          <w:rFonts w:hint="eastAsia"/>
        </w:rPr>
        <w:t>行级锁：操作对象是数据表中的一行。是</w:t>
      </w:r>
      <w:r>
        <w:rPr>
          <w:rFonts w:hint="eastAsia"/>
        </w:rPr>
        <w:t>MVCC</w:t>
      </w:r>
      <w:r>
        <w:rPr>
          <w:rFonts w:hint="eastAsia"/>
        </w:rPr>
        <w:t>技术用的比较多的，但在</w:t>
      </w:r>
      <w:r>
        <w:rPr>
          <w:rFonts w:hint="eastAsia"/>
        </w:rPr>
        <w:t>MYISAM</w:t>
      </w:r>
      <w:r>
        <w:rPr>
          <w:rFonts w:hint="eastAsia"/>
        </w:rPr>
        <w:t>用不了，</w:t>
      </w:r>
      <w:proofErr w:type="gramStart"/>
      <w:r>
        <w:rPr>
          <w:rFonts w:hint="eastAsia"/>
        </w:rPr>
        <w:t>行级锁用</w:t>
      </w:r>
      <w:proofErr w:type="gramEnd"/>
      <w:r>
        <w:rPr>
          <w:rFonts w:hint="eastAsia"/>
        </w:rPr>
        <w:t>mysql</w:t>
      </w:r>
      <w:r>
        <w:rPr>
          <w:rFonts w:hint="eastAsia"/>
        </w:rPr>
        <w:t>的储存引擎实现而不是</w:t>
      </w:r>
      <w:r>
        <w:rPr>
          <w:rFonts w:hint="eastAsia"/>
        </w:rPr>
        <w:t>mysql</w:t>
      </w:r>
      <w:r>
        <w:rPr>
          <w:rFonts w:hint="eastAsia"/>
        </w:rPr>
        <w:t>服务器。但行级锁对系统开销较大，处理高并发较好。</w:t>
      </w:r>
    </w:p>
    <w:p w:rsidR="002D33EE" w:rsidRDefault="00B81C6F" w:rsidP="002D33EE">
      <w:pPr>
        <w:pStyle w:val="2"/>
      </w:pPr>
      <w:r>
        <w:t>本地</w:t>
      </w:r>
      <w:r w:rsidR="002D33EE">
        <w:t>事务</w:t>
      </w:r>
    </w:p>
    <w:p w:rsidR="002D33EE" w:rsidRDefault="002D33EE" w:rsidP="002D33EE">
      <w:pPr>
        <w:ind w:firstLine="480"/>
      </w:pPr>
      <w:r>
        <w:t>事务是靠锁策略来实现的。</w:t>
      </w:r>
    </w:p>
    <w:p w:rsidR="00267527" w:rsidRPr="006A38B1" w:rsidRDefault="00267527" w:rsidP="00267527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MVCC</w:t>
      </w:r>
      <w:r w:rsidR="005A38EB" w:rsidRPr="005A38EB">
        <w:t xml:space="preserve"> </w:t>
      </w:r>
      <w:hyperlink r:id="rId16" w:history="1">
        <w:r w:rsidR="005A38EB" w:rsidRPr="005A38EB">
          <w:rPr>
            <w:color w:val="0000FF"/>
            <w:u w:val="single"/>
          </w:rPr>
          <w:t>https://www.cnblogs.com/chenpingzhao/p/5065316.html</w:t>
        </w:r>
      </w:hyperlink>
    </w:p>
    <w:p w:rsidR="00267527" w:rsidRDefault="00267527" w:rsidP="00267527">
      <w:pPr>
        <w:ind w:firstLine="480"/>
      </w:pPr>
      <w:r>
        <w:t>一致无锁读：</w:t>
      </w:r>
      <w:r>
        <w:t>select</w:t>
      </w:r>
    </w:p>
    <w:p w:rsidR="00267527" w:rsidRDefault="00267527" w:rsidP="00267527">
      <w:pPr>
        <w:ind w:firstLine="480"/>
      </w:pPr>
      <w:r>
        <w:t>锁读：</w:t>
      </w:r>
      <w:r>
        <w:t>select * from table for update;select * from table for share\</w:t>
      </w:r>
    </w:p>
    <w:p w:rsidR="00267527" w:rsidRDefault="00267527" w:rsidP="00267527">
      <w:pPr>
        <w:ind w:firstLine="480"/>
      </w:pPr>
      <w:r>
        <w:t>加锁操作：</w:t>
      </w:r>
      <w:r>
        <w:t>update</w:t>
      </w:r>
      <w:r>
        <w:t>，</w:t>
      </w:r>
      <w:r>
        <w:t>insert</w:t>
      </w:r>
      <w:r>
        <w:t>，</w:t>
      </w:r>
      <w:r>
        <w:t>delete</w:t>
      </w:r>
    </w:p>
    <w:p w:rsidR="00B81C6F" w:rsidRDefault="00B81C6F" w:rsidP="00B81C6F">
      <w:pPr>
        <w:pStyle w:val="2"/>
      </w:pPr>
      <w:r>
        <w:t>分布式事务</w:t>
      </w:r>
    </w:p>
    <w:p w:rsidR="00B81C6F" w:rsidRDefault="00B81C6F" w:rsidP="00B81C6F">
      <w:pPr>
        <w:ind w:firstLine="480"/>
      </w:pPr>
      <w:r>
        <w:t>本来想弄明白服务层面的事务，不想在网上查资料，</w:t>
      </w:r>
      <w:proofErr w:type="gramStart"/>
      <w:r>
        <w:t>查着查着</w:t>
      </w:r>
      <w:proofErr w:type="gramEnd"/>
      <w:r>
        <w:t>查到数据库层面的分布式事务。不过想来也是这样，事务的一致性最终体现在持久层。</w:t>
      </w:r>
    </w:p>
    <w:p w:rsidR="007502A0" w:rsidRDefault="007502A0" w:rsidP="00B81C6F">
      <w:pPr>
        <w:ind w:firstLine="480"/>
      </w:pPr>
    </w:p>
    <w:p w:rsidR="007502A0" w:rsidRDefault="007502A0" w:rsidP="00B81C6F">
      <w:pPr>
        <w:ind w:firstLine="480"/>
      </w:pPr>
      <w:r w:rsidRPr="007502A0">
        <w:rPr>
          <w:rFonts w:hint="eastAsia"/>
        </w:rPr>
        <w:t>Mysql</w:t>
      </w:r>
      <w:r w:rsidRPr="007502A0">
        <w:rPr>
          <w:rFonts w:hint="eastAsia"/>
        </w:rPr>
        <w:t>的</w:t>
      </w:r>
      <w:r w:rsidRPr="007502A0">
        <w:rPr>
          <w:rFonts w:hint="eastAsia"/>
        </w:rPr>
        <w:t>XA</w:t>
      </w:r>
      <w:r w:rsidRPr="007502A0">
        <w:rPr>
          <w:rFonts w:hint="eastAsia"/>
        </w:rPr>
        <w:t>事务分为外部</w:t>
      </w:r>
      <w:r w:rsidRPr="007502A0">
        <w:rPr>
          <w:rFonts w:hint="eastAsia"/>
        </w:rPr>
        <w:t>XA</w:t>
      </w:r>
      <w:r w:rsidRPr="007502A0">
        <w:rPr>
          <w:rFonts w:hint="eastAsia"/>
        </w:rPr>
        <w:t>和内部</w:t>
      </w:r>
      <w:r w:rsidRPr="007502A0">
        <w:rPr>
          <w:rFonts w:hint="eastAsia"/>
        </w:rPr>
        <w:t>XA</w:t>
      </w:r>
    </w:p>
    <w:p w:rsidR="007502A0" w:rsidRDefault="007502A0" w:rsidP="00B81C6F">
      <w:pPr>
        <w:ind w:firstLine="480"/>
      </w:pPr>
      <w:r>
        <w:t>内部的</w:t>
      </w:r>
      <w:r>
        <w:rPr>
          <w:rFonts w:hint="eastAsia"/>
        </w:rPr>
        <w:t>XA</w:t>
      </w:r>
      <w:r w:rsidR="00562790">
        <w:t>:</w:t>
      </w:r>
      <w:r w:rsidR="00562790">
        <w:t>是</w:t>
      </w:r>
      <w:r w:rsidR="00562790">
        <w:t>MySQL</w:t>
      </w:r>
      <w:r w:rsidR="00562790">
        <w:t>自己的机制，怎么使用？</w:t>
      </w:r>
    </w:p>
    <w:p w:rsidR="007502A0" w:rsidRDefault="007502A0" w:rsidP="00B81C6F">
      <w:pPr>
        <w:ind w:firstLine="480"/>
      </w:pPr>
      <w:r>
        <w:t>外部的</w:t>
      </w:r>
      <w:r>
        <w:rPr>
          <w:rFonts w:hint="eastAsia"/>
        </w:rPr>
        <w:t>XA</w:t>
      </w:r>
      <w:r w:rsidR="0036249B">
        <w:t>:</w:t>
      </w:r>
      <w:r w:rsidR="0036249B" w:rsidRPr="0036249B">
        <w:rPr>
          <w:rFonts w:hint="eastAsia"/>
        </w:rPr>
        <w:t xml:space="preserve"> </w:t>
      </w:r>
      <w:r w:rsidR="0036249B" w:rsidRPr="0036249B">
        <w:rPr>
          <w:rFonts w:hint="eastAsia"/>
        </w:rPr>
        <w:t>开源的代理工具：网易的</w:t>
      </w:r>
      <w:r w:rsidR="0036249B" w:rsidRPr="0036249B">
        <w:rPr>
          <w:rFonts w:hint="eastAsia"/>
        </w:rPr>
        <w:t>DDB</w:t>
      </w:r>
      <w:r w:rsidR="0036249B" w:rsidRPr="0036249B">
        <w:rPr>
          <w:rFonts w:hint="eastAsia"/>
        </w:rPr>
        <w:t>，</w:t>
      </w:r>
      <w:proofErr w:type="gramStart"/>
      <w:r w:rsidR="0036249B" w:rsidRPr="0036249B">
        <w:rPr>
          <w:rFonts w:hint="eastAsia"/>
        </w:rPr>
        <w:t>淘宝的</w:t>
      </w:r>
      <w:proofErr w:type="gramEnd"/>
      <w:r w:rsidR="0036249B" w:rsidRPr="0036249B">
        <w:rPr>
          <w:rFonts w:hint="eastAsia"/>
        </w:rPr>
        <w:t>TDDL</w:t>
      </w:r>
      <w:r w:rsidR="00D37C6F">
        <w:rPr>
          <w:rFonts w:hint="eastAsia"/>
        </w:rPr>
        <w:t>（</w:t>
      </w:r>
      <w:r w:rsidR="001A647B" w:rsidRPr="001A647B">
        <w:t>Diamond</w:t>
      </w:r>
      <w:r w:rsidR="00D37C6F">
        <w:rPr>
          <w:rFonts w:hint="eastAsia"/>
        </w:rPr>
        <w:t>）</w:t>
      </w:r>
      <w:r w:rsidR="0036249B" w:rsidRPr="0036249B">
        <w:rPr>
          <w:rFonts w:hint="eastAsia"/>
        </w:rPr>
        <w:t>等等。</w:t>
      </w:r>
    </w:p>
    <w:p w:rsidR="00562790" w:rsidRDefault="00D25A22" w:rsidP="00B81C6F">
      <w:pPr>
        <w:ind w:firstLine="480"/>
      </w:pPr>
      <w:hyperlink r:id="rId17" w:history="1">
        <w:r w:rsidR="00562790" w:rsidRPr="00562790">
          <w:rPr>
            <w:color w:val="0000FF"/>
            <w:u w:val="single"/>
          </w:rPr>
          <w:t>https://www.2cto.com/database/201806/752199.html</w:t>
        </w:r>
      </w:hyperlink>
    </w:p>
    <w:p w:rsidR="00D3073D" w:rsidRDefault="00D3073D" w:rsidP="00B81C6F">
      <w:pPr>
        <w:ind w:firstLine="480"/>
      </w:pPr>
      <w:r>
        <w:lastRenderedPageBreak/>
        <w:t>似乎</w:t>
      </w:r>
      <w:r w:rsidR="00F656E1">
        <w:t>只是</w:t>
      </w:r>
      <w:r>
        <w:t>对数据库改造成分库分表的多机模式</w:t>
      </w:r>
      <w:r w:rsidR="000F1937">
        <w:t>，也就是分布式数据库的解决方案。</w:t>
      </w:r>
    </w:p>
    <w:p w:rsidR="006A273E" w:rsidRDefault="006A273E" w:rsidP="00966D3D">
      <w:pPr>
        <w:ind w:firstLine="480"/>
      </w:pPr>
    </w:p>
    <w:p w:rsidR="00230089" w:rsidRDefault="00230089" w:rsidP="00230089">
      <w:pPr>
        <w:pStyle w:val="1"/>
        <w:spacing w:before="240" w:after="240"/>
      </w:pPr>
      <w:r>
        <w:t>索引</w:t>
      </w:r>
    </w:p>
    <w:p w:rsidR="00230089" w:rsidRDefault="00230089" w:rsidP="00230089">
      <w:pPr>
        <w:ind w:firstLine="480"/>
      </w:pPr>
      <w:r>
        <w:rPr>
          <w:rFonts w:hint="eastAsia"/>
        </w:rPr>
        <w:t>Mys</w:t>
      </w:r>
      <w:r>
        <w:t>ql</w:t>
      </w:r>
      <w:r>
        <w:t>中的索引，以</w:t>
      </w:r>
      <w:r>
        <w:rPr>
          <w:rFonts w:hint="eastAsia"/>
        </w:rPr>
        <w:t>Innodb</w:t>
      </w:r>
      <w:r>
        <w:t>为例，底层使用的是</w:t>
      </w:r>
      <w:r>
        <w:rPr>
          <w:rFonts w:hint="eastAsia"/>
        </w:rPr>
        <w:t>B+</w:t>
      </w:r>
      <w:r>
        <w:t>树来实现的。</w:t>
      </w:r>
    </w:p>
    <w:p w:rsidR="00230089" w:rsidRDefault="00230089" w:rsidP="00230089">
      <w:pPr>
        <w:ind w:firstLine="480"/>
      </w:pPr>
      <w:r>
        <w:t>重点讲多字段的符合索引：</w:t>
      </w:r>
    </w:p>
    <w:p w:rsidR="00230089" w:rsidRDefault="00230089" w:rsidP="00230089">
      <w:pPr>
        <w:ind w:firstLine="480"/>
      </w:pPr>
      <w:r>
        <w:t>参考：</w:t>
      </w:r>
      <w:hyperlink r:id="rId18" w:history="1">
        <w:r w:rsidRPr="00230089">
          <w:rPr>
            <w:color w:val="0000FF"/>
            <w:u w:val="single"/>
          </w:rPr>
          <w:t>https://www.cnblogs.com/yyjie/p/7486975.html</w:t>
        </w:r>
      </w:hyperlink>
    </w:p>
    <w:p w:rsidR="00230089" w:rsidRDefault="00230089" w:rsidP="00230089">
      <w:pPr>
        <w:ind w:firstLine="480"/>
      </w:pPr>
    </w:p>
    <w:p w:rsidR="00267527" w:rsidRDefault="00230089" w:rsidP="00230089">
      <w:pPr>
        <w:pStyle w:val="ae"/>
        <w:numPr>
          <w:ilvl w:val="0"/>
          <w:numId w:val="7"/>
        </w:numPr>
        <w:ind w:firstLineChars="0"/>
      </w:pPr>
      <w:r w:rsidRPr="00230089">
        <w:rPr>
          <w:rFonts w:hint="eastAsia"/>
        </w:rPr>
        <w:t>全值匹配</w:t>
      </w:r>
    </w:p>
    <w:p w:rsidR="00230089" w:rsidRDefault="00230089" w:rsidP="00230089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匹配最左列</w:t>
      </w:r>
    </w:p>
    <w:p w:rsidR="00230089" w:rsidRDefault="00230089" w:rsidP="00230089">
      <w:pPr>
        <w:pStyle w:val="ae"/>
        <w:numPr>
          <w:ilvl w:val="0"/>
          <w:numId w:val="7"/>
        </w:numPr>
        <w:ind w:firstLineChars="0"/>
      </w:pPr>
      <w:r>
        <w:t>匹配列前缀</w:t>
      </w:r>
      <w:r>
        <w:rPr>
          <w:rFonts w:hint="eastAsia"/>
        </w:rPr>
        <w:t xml:space="preserve"> like</w:t>
      </w:r>
      <w:r>
        <w:t xml:space="preserve"> ‘zhou%’</w:t>
      </w:r>
    </w:p>
    <w:p w:rsidR="00230089" w:rsidRDefault="00230089" w:rsidP="00230089">
      <w:pPr>
        <w:pStyle w:val="ae"/>
        <w:numPr>
          <w:ilvl w:val="0"/>
          <w:numId w:val="7"/>
        </w:numPr>
        <w:ind w:firstLineChars="0"/>
      </w:pPr>
      <w:r>
        <w:t>匹配范围</w:t>
      </w:r>
      <w:r>
        <w:rPr>
          <w:rFonts w:hint="eastAsia"/>
        </w:rPr>
        <w:t xml:space="preserve"> </w:t>
      </w:r>
    </w:p>
    <w:p w:rsidR="00BC7068" w:rsidRDefault="00BC7068" w:rsidP="00230089">
      <w:pPr>
        <w:pStyle w:val="ae"/>
        <w:numPr>
          <w:ilvl w:val="0"/>
          <w:numId w:val="7"/>
        </w:numPr>
        <w:ind w:firstLineChars="0"/>
      </w:pPr>
      <w:r>
        <w:t>对于整数类型</w:t>
      </w:r>
      <w:r>
        <w:t xml:space="preserve"> </w:t>
      </w:r>
      <w:r>
        <w:t>全部走索引</w:t>
      </w:r>
    </w:p>
    <w:p w:rsidR="00966D3D" w:rsidRDefault="00FB2CC9" w:rsidP="00FB2CC9">
      <w:pPr>
        <w:pStyle w:val="2"/>
      </w:pPr>
      <w:r>
        <w:t>测试案例</w:t>
      </w:r>
    </w:p>
    <w:p w:rsidR="00FB2CC9" w:rsidRPr="00FB2CC9" w:rsidRDefault="00FB2CC9" w:rsidP="00FB2CC9">
      <w:pPr>
        <w:ind w:firstLine="480"/>
        <w:rPr>
          <w:rFonts w:hint="eastAsia"/>
        </w:rPr>
      </w:pPr>
      <w:r>
        <w:t>使用</w:t>
      </w:r>
      <w:r>
        <w:t xml:space="preserve">MySQL world </w:t>
      </w:r>
      <w:r>
        <w:t>数据</w:t>
      </w:r>
      <w:bookmarkStart w:id="1" w:name="_GoBack"/>
      <w:bookmarkEnd w:id="1"/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>-- mysql</w:t>
      </w:r>
      <w:r>
        <w:rPr>
          <w:rFonts w:hint="eastAsia"/>
        </w:rPr>
        <w:t>的</w:t>
      </w:r>
      <w:r>
        <w:rPr>
          <w:rFonts w:hint="eastAsia"/>
        </w:rPr>
        <w:t>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引擎都不支持</w:t>
      </w:r>
      <w:r>
        <w:rPr>
          <w:rFonts w:hint="eastAsia"/>
        </w:rPr>
        <w:t>Hash</w:t>
      </w:r>
      <w:r>
        <w:rPr>
          <w:rFonts w:hint="eastAsia"/>
        </w:rPr>
        <w:t>索引</w:t>
      </w: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name </w:t>
      </w:r>
      <w:r>
        <w:rPr>
          <w:rFonts w:hint="eastAsia"/>
        </w:rPr>
        <w:t>常规索引</w:t>
      </w:r>
      <w:r>
        <w:rPr>
          <w:rFonts w:hint="eastAsia"/>
        </w:rPr>
        <w:t xml:space="preserve"> btree,CountryCode </w:t>
      </w:r>
      <w:r>
        <w:rPr>
          <w:rFonts w:hint="eastAsia"/>
        </w:rPr>
        <w:t>常规索引</w:t>
      </w:r>
      <w:r>
        <w:rPr>
          <w:rFonts w:hint="eastAsia"/>
        </w:rPr>
        <w:t xml:space="preserve"> Btree .</w:t>
      </w:r>
      <w:r>
        <w:rPr>
          <w:rFonts w:hint="eastAsia"/>
        </w:rPr>
        <w:t>查询只使用了</w:t>
      </w:r>
      <w:r>
        <w:rPr>
          <w:rFonts w:hint="eastAsia"/>
        </w:rPr>
        <w:t>name</w:t>
      </w:r>
      <w:r>
        <w:rPr>
          <w:rFonts w:hint="eastAsia"/>
        </w:rPr>
        <w:t>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t.CountryCode='NLD' and t.name = 'Groningen' ;</w:t>
      </w: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name </w:t>
      </w:r>
      <w:r>
        <w:rPr>
          <w:rFonts w:hint="eastAsia"/>
        </w:rPr>
        <w:t>使用了</w:t>
      </w:r>
      <w:r>
        <w:rPr>
          <w:rFonts w:hint="eastAsia"/>
        </w:rPr>
        <w:t xml:space="preserve">Like </w:t>
      </w:r>
      <w:r>
        <w:rPr>
          <w:rFonts w:hint="eastAsia"/>
        </w:rPr>
        <w:t>左侧使用模糊查询不走索引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t.CountryCode='NLD' and t.name like '%oningen' ;</w:t>
      </w: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name </w:t>
      </w:r>
      <w:r>
        <w:rPr>
          <w:rFonts w:hint="eastAsia"/>
        </w:rPr>
        <w:t>使用了</w:t>
      </w:r>
      <w:r>
        <w:rPr>
          <w:rFonts w:hint="eastAsia"/>
        </w:rPr>
        <w:t xml:space="preserve">Like </w:t>
      </w:r>
      <w:r>
        <w:rPr>
          <w:rFonts w:hint="eastAsia"/>
        </w:rPr>
        <w:t>右侧使用模糊查询走索引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t.CountryCode='NLD' and t.name like 'Groning%' ;</w:t>
      </w: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测试联合索引</w:t>
      </w: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Name, CountryCode </w:t>
      </w:r>
      <w:r>
        <w:rPr>
          <w:rFonts w:hint="eastAsia"/>
        </w:rPr>
        <w:t>联合索引</w:t>
      </w:r>
      <w:r>
        <w:rPr>
          <w:rFonts w:hint="eastAsia"/>
        </w:rPr>
        <w:t xml:space="preserve"> </w:t>
      </w: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name </w:t>
      </w:r>
      <w:r>
        <w:rPr>
          <w:rFonts w:hint="eastAsia"/>
        </w:rPr>
        <w:t>走了联合索引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t.name = 'Groningen' ;</w:t>
      </w: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CountryCode </w:t>
      </w:r>
      <w:r>
        <w:rPr>
          <w:rFonts w:hint="eastAsia"/>
        </w:rPr>
        <w:t>没有走索引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t.CountryCode='NLD' ;</w:t>
      </w: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>-- CountryCode</w:t>
      </w:r>
      <w:r>
        <w:rPr>
          <w:rFonts w:hint="eastAsia"/>
        </w:rPr>
        <w:t>，</w:t>
      </w:r>
      <w:r>
        <w:rPr>
          <w:rFonts w:hint="eastAsia"/>
        </w:rPr>
        <w:t xml:space="preserve">Name </w:t>
      </w:r>
      <w:r>
        <w:rPr>
          <w:rFonts w:hint="eastAsia"/>
        </w:rPr>
        <w:t>联合索引</w:t>
      </w: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name </w:t>
      </w:r>
      <w:r>
        <w:rPr>
          <w:rFonts w:hint="eastAsia"/>
        </w:rPr>
        <w:t>没有走索引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t.name = 'Groningen' ;</w:t>
      </w: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CountryCode </w:t>
      </w:r>
      <w:r>
        <w:rPr>
          <w:rFonts w:hint="eastAsia"/>
        </w:rPr>
        <w:t>走了联合索引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t.CountryCode='NLD' ;</w:t>
      </w: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where </w:t>
      </w:r>
      <w:r>
        <w:rPr>
          <w:rFonts w:hint="eastAsia"/>
        </w:rPr>
        <w:t>后面跟了联合索引的所有字段，和顺序无关，都走索引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t.CountryCode='NLD' and t.name = 'Groningen' ;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  t.name = 'Groningen' and t.CountryCode='NLD';</w:t>
      </w: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走索引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t.CountryCode='NLD' and t.name like '%oningen' ;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t.CountryCode='NLD' and t.name like 'Gronin%' ;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t.name like '%roningen' and t.CountryCode='NLD';</w:t>
      </w: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不走索引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 like '%LD' and t.name = 'Groningen' ;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 LIKE'%LD' and t.name like '%oningen' ;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t.name like '%roningen' and t.CountryCode LIKE'%LD';</w:t>
      </w: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</w:pPr>
    </w:p>
    <w:p w:rsidR="00966D3D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不走索引</w:t>
      </w:r>
    </w:p>
    <w:p w:rsidR="00966D3D" w:rsidRDefault="00966D3D" w:rsidP="00966D3D">
      <w:pPr>
        <w:ind w:firstLine="480"/>
      </w:pPr>
      <w:proofErr w:type="gramStart"/>
      <w:r>
        <w:t>EXPLAIN  SELECT</w:t>
      </w:r>
      <w:proofErr w:type="gramEnd"/>
      <w:r>
        <w:t xml:space="preserve"> * FROM `city` t WHERE   t.CountryCode like'%LD' and t.name like 'Groni%' ;</w:t>
      </w:r>
    </w:p>
    <w:p w:rsidR="00966D3D" w:rsidRDefault="00966D3D" w:rsidP="00966D3D">
      <w:pPr>
        <w:ind w:firstLine="480"/>
      </w:pPr>
    </w:p>
    <w:p w:rsidR="006A273E" w:rsidRPr="002D33EE" w:rsidRDefault="00966D3D" w:rsidP="00966D3D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联合索引总结：第一要保证有索引第一个字段，才可能走索引。第二</w:t>
      </w:r>
    </w:p>
    <w:sectPr w:rsidR="006A273E" w:rsidRPr="002D33EE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A22" w:rsidRDefault="00D25A22">
      <w:pPr>
        <w:ind w:firstLine="480"/>
      </w:pPr>
      <w:r>
        <w:separator/>
      </w:r>
    </w:p>
  </w:endnote>
  <w:endnote w:type="continuationSeparator" w:id="0">
    <w:p w:rsidR="00D25A22" w:rsidRDefault="00D25A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A22" w:rsidRDefault="00D25A22">
      <w:pPr>
        <w:ind w:firstLine="480"/>
      </w:pPr>
      <w:r>
        <w:separator/>
      </w:r>
    </w:p>
  </w:footnote>
  <w:footnote w:type="continuationSeparator" w:id="0">
    <w:p w:rsidR="00D25A22" w:rsidRDefault="00D25A2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22E97515"/>
    <w:multiLevelType w:val="hybridMultilevel"/>
    <w:tmpl w:val="982E9020"/>
    <w:lvl w:ilvl="0" w:tplc="410278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6F4B8C"/>
    <w:multiLevelType w:val="multilevel"/>
    <w:tmpl w:val="376F4B8C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1A285D"/>
    <w:multiLevelType w:val="hybridMultilevel"/>
    <w:tmpl w:val="94B444B4"/>
    <w:lvl w:ilvl="0" w:tplc="C6461E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9423E6E"/>
    <w:multiLevelType w:val="hybridMultilevel"/>
    <w:tmpl w:val="2C1CB2D4"/>
    <w:lvl w:ilvl="0" w:tplc="AF24A9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D0877C4"/>
    <w:multiLevelType w:val="hybridMultilevel"/>
    <w:tmpl w:val="43847888"/>
    <w:lvl w:ilvl="0" w:tplc="3F3098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2C8F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AB9"/>
    <w:rsid w:val="00020D9A"/>
    <w:rsid w:val="00021408"/>
    <w:rsid w:val="000237A0"/>
    <w:rsid w:val="000238BB"/>
    <w:rsid w:val="00023903"/>
    <w:rsid w:val="000255F2"/>
    <w:rsid w:val="00025747"/>
    <w:rsid w:val="000271FC"/>
    <w:rsid w:val="0002729F"/>
    <w:rsid w:val="0003067B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7690"/>
    <w:rsid w:val="0007094B"/>
    <w:rsid w:val="00071081"/>
    <w:rsid w:val="000728D6"/>
    <w:rsid w:val="00076056"/>
    <w:rsid w:val="00076543"/>
    <w:rsid w:val="00076C97"/>
    <w:rsid w:val="00077AFD"/>
    <w:rsid w:val="00077DCF"/>
    <w:rsid w:val="00082BB3"/>
    <w:rsid w:val="00084867"/>
    <w:rsid w:val="00087F18"/>
    <w:rsid w:val="00090845"/>
    <w:rsid w:val="00092399"/>
    <w:rsid w:val="000938FD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313"/>
    <w:rsid w:val="000B1F44"/>
    <w:rsid w:val="000B36C3"/>
    <w:rsid w:val="000B7002"/>
    <w:rsid w:val="000C0349"/>
    <w:rsid w:val="000C0C9B"/>
    <w:rsid w:val="000C1E83"/>
    <w:rsid w:val="000C3EED"/>
    <w:rsid w:val="000C6EB0"/>
    <w:rsid w:val="000C7743"/>
    <w:rsid w:val="000D1853"/>
    <w:rsid w:val="000D6857"/>
    <w:rsid w:val="000D7938"/>
    <w:rsid w:val="000E00BD"/>
    <w:rsid w:val="000E2200"/>
    <w:rsid w:val="000E2953"/>
    <w:rsid w:val="000E381F"/>
    <w:rsid w:val="000E484C"/>
    <w:rsid w:val="000E4D6A"/>
    <w:rsid w:val="000E66F9"/>
    <w:rsid w:val="000F0A6F"/>
    <w:rsid w:val="000F167C"/>
    <w:rsid w:val="000F1937"/>
    <w:rsid w:val="000F1DD8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938"/>
    <w:rsid w:val="00134F07"/>
    <w:rsid w:val="0013620B"/>
    <w:rsid w:val="00136309"/>
    <w:rsid w:val="001372A2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3603"/>
    <w:rsid w:val="00184CA8"/>
    <w:rsid w:val="00186875"/>
    <w:rsid w:val="00193001"/>
    <w:rsid w:val="00193531"/>
    <w:rsid w:val="001943B8"/>
    <w:rsid w:val="00194E51"/>
    <w:rsid w:val="0019698E"/>
    <w:rsid w:val="001A0A95"/>
    <w:rsid w:val="001A27ED"/>
    <w:rsid w:val="001A2D05"/>
    <w:rsid w:val="001A647B"/>
    <w:rsid w:val="001A659B"/>
    <w:rsid w:val="001A74B4"/>
    <w:rsid w:val="001A7AA4"/>
    <w:rsid w:val="001B08F0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089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67527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4FC6"/>
    <w:rsid w:val="002956B4"/>
    <w:rsid w:val="0029589C"/>
    <w:rsid w:val="002963A6"/>
    <w:rsid w:val="00296B61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33EE"/>
    <w:rsid w:val="002D659E"/>
    <w:rsid w:val="002D78C9"/>
    <w:rsid w:val="002E0439"/>
    <w:rsid w:val="002E158A"/>
    <w:rsid w:val="002E1931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D56"/>
    <w:rsid w:val="00344101"/>
    <w:rsid w:val="00344CE2"/>
    <w:rsid w:val="00346231"/>
    <w:rsid w:val="00347888"/>
    <w:rsid w:val="00351DCD"/>
    <w:rsid w:val="0035675C"/>
    <w:rsid w:val="00356838"/>
    <w:rsid w:val="00361BBE"/>
    <w:rsid w:val="0036249B"/>
    <w:rsid w:val="003649CD"/>
    <w:rsid w:val="00367571"/>
    <w:rsid w:val="00371A41"/>
    <w:rsid w:val="003748C2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EEA"/>
    <w:rsid w:val="00393CA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A714E"/>
    <w:rsid w:val="003B04C5"/>
    <w:rsid w:val="003B179C"/>
    <w:rsid w:val="003B31E9"/>
    <w:rsid w:val="003B34A3"/>
    <w:rsid w:val="003B457E"/>
    <w:rsid w:val="003B470A"/>
    <w:rsid w:val="003B4C25"/>
    <w:rsid w:val="003B4E7F"/>
    <w:rsid w:val="003B76DB"/>
    <w:rsid w:val="003B7F8B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3F4070"/>
    <w:rsid w:val="003F5C5B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20EF4"/>
    <w:rsid w:val="00423A8E"/>
    <w:rsid w:val="0042438A"/>
    <w:rsid w:val="004252CC"/>
    <w:rsid w:val="00427A98"/>
    <w:rsid w:val="00430C7B"/>
    <w:rsid w:val="00430E6D"/>
    <w:rsid w:val="00434DD8"/>
    <w:rsid w:val="0043542B"/>
    <w:rsid w:val="00437C2D"/>
    <w:rsid w:val="00437F68"/>
    <w:rsid w:val="00440311"/>
    <w:rsid w:val="0044480F"/>
    <w:rsid w:val="00445D36"/>
    <w:rsid w:val="00445EE5"/>
    <w:rsid w:val="00446B62"/>
    <w:rsid w:val="004475FE"/>
    <w:rsid w:val="00447B09"/>
    <w:rsid w:val="00447B40"/>
    <w:rsid w:val="0045010F"/>
    <w:rsid w:val="00451055"/>
    <w:rsid w:val="00452CEE"/>
    <w:rsid w:val="00454E98"/>
    <w:rsid w:val="00455577"/>
    <w:rsid w:val="00455979"/>
    <w:rsid w:val="0045688A"/>
    <w:rsid w:val="00460E25"/>
    <w:rsid w:val="00461151"/>
    <w:rsid w:val="00461CEF"/>
    <w:rsid w:val="0046297B"/>
    <w:rsid w:val="004644C6"/>
    <w:rsid w:val="00466812"/>
    <w:rsid w:val="00470B4A"/>
    <w:rsid w:val="00471EEB"/>
    <w:rsid w:val="004732CC"/>
    <w:rsid w:val="00474192"/>
    <w:rsid w:val="00475563"/>
    <w:rsid w:val="004758EF"/>
    <w:rsid w:val="00475A28"/>
    <w:rsid w:val="00475E3F"/>
    <w:rsid w:val="004819F1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5D4A"/>
    <w:rsid w:val="004D7248"/>
    <w:rsid w:val="004E3E38"/>
    <w:rsid w:val="004E4919"/>
    <w:rsid w:val="004E7C8B"/>
    <w:rsid w:val="004F05B4"/>
    <w:rsid w:val="004F12A2"/>
    <w:rsid w:val="004F2CA9"/>
    <w:rsid w:val="004F2FF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392F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790"/>
    <w:rsid w:val="00562BCC"/>
    <w:rsid w:val="00564AF6"/>
    <w:rsid w:val="0056594A"/>
    <w:rsid w:val="00573278"/>
    <w:rsid w:val="00574063"/>
    <w:rsid w:val="005752DE"/>
    <w:rsid w:val="005759AA"/>
    <w:rsid w:val="00577134"/>
    <w:rsid w:val="00577E08"/>
    <w:rsid w:val="005803A9"/>
    <w:rsid w:val="00580976"/>
    <w:rsid w:val="00580CE6"/>
    <w:rsid w:val="005819C4"/>
    <w:rsid w:val="00582570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38EB"/>
    <w:rsid w:val="005A5D09"/>
    <w:rsid w:val="005A6064"/>
    <w:rsid w:val="005B003B"/>
    <w:rsid w:val="005B1A55"/>
    <w:rsid w:val="005B1B53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6E8D"/>
    <w:rsid w:val="005D7BBF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90D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273E"/>
    <w:rsid w:val="006A38B1"/>
    <w:rsid w:val="006A4904"/>
    <w:rsid w:val="006A4928"/>
    <w:rsid w:val="006A5DBD"/>
    <w:rsid w:val="006A6211"/>
    <w:rsid w:val="006A6CFA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4517"/>
    <w:rsid w:val="006C7A26"/>
    <w:rsid w:val="006D0A4F"/>
    <w:rsid w:val="006D1162"/>
    <w:rsid w:val="006D36F2"/>
    <w:rsid w:val="006D5E01"/>
    <w:rsid w:val="006D705C"/>
    <w:rsid w:val="006E08BF"/>
    <w:rsid w:val="006E0CEC"/>
    <w:rsid w:val="006E16C6"/>
    <w:rsid w:val="006E1DA1"/>
    <w:rsid w:val="006E5B01"/>
    <w:rsid w:val="006F159B"/>
    <w:rsid w:val="006F34D1"/>
    <w:rsid w:val="006F4E5A"/>
    <w:rsid w:val="006F504C"/>
    <w:rsid w:val="006F6D7C"/>
    <w:rsid w:val="006F7F9A"/>
    <w:rsid w:val="007023DA"/>
    <w:rsid w:val="00705D1B"/>
    <w:rsid w:val="00706E48"/>
    <w:rsid w:val="00707B86"/>
    <w:rsid w:val="00710B7B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02A0"/>
    <w:rsid w:val="0075196F"/>
    <w:rsid w:val="007521C6"/>
    <w:rsid w:val="0075488C"/>
    <w:rsid w:val="0075649F"/>
    <w:rsid w:val="007649E3"/>
    <w:rsid w:val="00764FD6"/>
    <w:rsid w:val="007656BB"/>
    <w:rsid w:val="00766FE4"/>
    <w:rsid w:val="0076773B"/>
    <w:rsid w:val="00770C88"/>
    <w:rsid w:val="007715F0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56A6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3E22"/>
    <w:rsid w:val="007B44DB"/>
    <w:rsid w:val="007C043B"/>
    <w:rsid w:val="007C0E8D"/>
    <w:rsid w:val="007C104D"/>
    <w:rsid w:val="007C1B51"/>
    <w:rsid w:val="007C2EE6"/>
    <w:rsid w:val="007C338C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E018E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4B29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A6"/>
    <w:rsid w:val="00813DEE"/>
    <w:rsid w:val="008143BB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722C"/>
    <w:rsid w:val="00842134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1A55"/>
    <w:rsid w:val="00894BFC"/>
    <w:rsid w:val="00895446"/>
    <w:rsid w:val="00895DAE"/>
    <w:rsid w:val="008A08C7"/>
    <w:rsid w:val="008A2E89"/>
    <w:rsid w:val="008A40A1"/>
    <w:rsid w:val="008A4AFC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9FF"/>
    <w:rsid w:val="008D79EF"/>
    <w:rsid w:val="008E035F"/>
    <w:rsid w:val="008E2FFB"/>
    <w:rsid w:val="008E5913"/>
    <w:rsid w:val="008E68C8"/>
    <w:rsid w:val="008E7A70"/>
    <w:rsid w:val="008E7BE9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6D3D"/>
    <w:rsid w:val="00967248"/>
    <w:rsid w:val="0097093E"/>
    <w:rsid w:val="00971F09"/>
    <w:rsid w:val="00974A1F"/>
    <w:rsid w:val="009766E7"/>
    <w:rsid w:val="00977B39"/>
    <w:rsid w:val="00982EFC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321"/>
    <w:rsid w:val="009A46B6"/>
    <w:rsid w:val="009A46EA"/>
    <w:rsid w:val="009A49F6"/>
    <w:rsid w:val="009A69C1"/>
    <w:rsid w:val="009A6BED"/>
    <w:rsid w:val="009B2399"/>
    <w:rsid w:val="009B536E"/>
    <w:rsid w:val="009B5F12"/>
    <w:rsid w:val="009B65B3"/>
    <w:rsid w:val="009B6F08"/>
    <w:rsid w:val="009C0E7E"/>
    <w:rsid w:val="009C3568"/>
    <w:rsid w:val="009C35A8"/>
    <w:rsid w:val="009C57BE"/>
    <w:rsid w:val="009C5F26"/>
    <w:rsid w:val="009C6935"/>
    <w:rsid w:val="009C79EC"/>
    <w:rsid w:val="009D1751"/>
    <w:rsid w:val="009D1D1F"/>
    <w:rsid w:val="009D2628"/>
    <w:rsid w:val="009D413C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98C"/>
    <w:rsid w:val="009F625E"/>
    <w:rsid w:val="009F6DB9"/>
    <w:rsid w:val="00A004EB"/>
    <w:rsid w:val="00A00747"/>
    <w:rsid w:val="00A00BB8"/>
    <w:rsid w:val="00A01143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07B4"/>
    <w:rsid w:val="00A61764"/>
    <w:rsid w:val="00A62468"/>
    <w:rsid w:val="00A66189"/>
    <w:rsid w:val="00A739A4"/>
    <w:rsid w:val="00A76DED"/>
    <w:rsid w:val="00A774D1"/>
    <w:rsid w:val="00A80008"/>
    <w:rsid w:val="00A80155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521D"/>
    <w:rsid w:val="00AC5EEE"/>
    <w:rsid w:val="00AD0161"/>
    <w:rsid w:val="00AD06AD"/>
    <w:rsid w:val="00AD15FC"/>
    <w:rsid w:val="00AD165E"/>
    <w:rsid w:val="00AD263B"/>
    <w:rsid w:val="00AD31FD"/>
    <w:rsid w:val="00AD3291"/>
    <w:rsid w:val="00AD3EDA"/>
    <w:rsid w:val="00AD5321"/>
    <w:rsid w:val="00AD5B53"/>
    <w:rsid w:val="00AD6A66"/>
    <w:rsid w:val="00AD6C65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09A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72924"/>
    <w:rsid w:val="00B75555"/>
    <w:rsid w:val="00B8108A"/>
    <w:rsid w:val="00B81C6F"/>
    <w:rsid w:val="00B81FCB"/>
    <w:rsid w:val="00B82F85"/>
    <w:rsid w:val="00B8356C"/>
    <w:rsid w:val="00B83D40"/>
    <w:rsid w:val="00B83F76"/>
    <w:rsid w:val="00B87075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3DE7"/>
    <w:rsid w:val="00BB5B89"/>
    <w:rsid w:val="00BC055C"/>
    <w:rsid w:val="00BC4A6F"/>
    <w:rsid w:val="00BC5333"/>
    <w:rsid w:val="00BC5917"/>
    <w:rsid w:val="00BC6B05"/>
    <w:rsid w:val="00BC7068"/>
    <w:rsid w:val="00BD0041"/>
    <w:rsid w:val="00BD050F"/>
    <w:rsid w:val="00BD2EB9"/>
    <w:rsid w:val="00BD50F9"/>
    <w:rsid w:val="00BD6F73"/>
    <w:rsid w:val="00BD768F"/>
    <w:rsid w:val="00BE0D69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2E93"/>
    <w:rsid w:val="00C0378D"/>
    <w:rsid w:val="00C03B06"/>
    <w:rsid w:val="00C04347"/>
    <w:rsid w:val="00C04590"/>
    <w:rsid w:val="00C0503E"/>
    <w:rsid w:val="00C05132"/>
    <w:rsid w:val="00C054FC"/>
    <w:rsid w:val="00C05FD2"/>
    <w:rsid w:val="00C11503"/>
    <w:rsid w:val="00C1270C"/>
    <w:rsid w:val="00C12E7D"/>
    <w:rsid w:val="00C132DD"/>
    <w:rsid w:val="00C14C40"/>
    <w:rsid w:val="00C15406"/>
    <w:rsid w:val="00C21543"/>
    <w:rsid w:val="00C25ACD"/>
    <w:rsid w:val="00C25B00"/>
    <w:rsid w:val="00C27D94"/>
    <w:rsid w:val="00C305F0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476"/>
    <w:rsid w:val="00C9070E"/>
    <w:rsid w:val="00C90AB0"/>
    <w:rsid w:val="00C919E7"/>
    <w:rsid w:val="00C927E4"/>
    <w:rsid w:val="00C931CC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3067"/>
    <w:rsid w:val="00CD31B8"/>
    <w:rsid w:val="00CD3922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124A6"/>
    <w:rsid w:val="00D12B82"/>
    <w:rsid w:val="00D14032"/>
    <w:rsid w:val="00D14DD5"/>
    <w:rsid w:val="00D167CF"/>
    <w:rsid w:val="00D2141E"/>
    <w:rsid w:val="00D22A72"/>
    <w:rsid w:val="00D25A22"/>
    <w:rsid w:val="00D267D0"/>
    <w:rsid w:val="00D27178"/>
    <w:rsid w:val="00D27EE0"/>
    <w:rsid w:val="00D3073D"/>
    <w:rsid w:val="00D329FC"/>
    <w:rsid w:val="00D32AF2"/>
    <w:rsid w:val="00D32DD6"/>
    <w:rsid w:val="00D33359"/>
    <w:rsid w:val="00D3396C"/>
    <w:rsid w:val="00D34BF2"/>
    <w:rsid w:val="00D36354"/>
    <w:rsid w:val="00D37C6F"/>
    <w:rsid w:val="00D37D61"/>
    <w:rsid w:val="00D405CC"/>
    <w:rsid w:val="00D41262"/>
    <w:rsid w:val="00D431B1"/>
    <w:rsid w:val="00D44334"/>
    <w:rsid w:val="00D44B15"/>
    <w:rsid w:val="00D473C1"/>
    <w:rsid w:val="00D530F8"/>
    <w:rsid w:val="00D54EDD"/>
    <w:rsid w:val="00D54F84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068"/>
    <w:rsid w:val="00D73930"/>
    <w:rsid w:val="00D7712E"/>
    <w:rsid w:val="00D80073"/>
    <w:rsid w:val="00D82494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2183"/>
    <w:rsid w:val="00DE2EEF"/>
    <w:rsid w:val="00DE5A21"/>
    <w:rsid w:val="00DE6591"/>
    <w:rsid w:val="00DF0AB3"/>
    <w:rsid w:val="00DF0CBD"/>
    <w:rsid w:val="00DF0F48"/>
    <w:rsid w:val="00DF4144"/>
    <w:rsid w:val="00DF4741"/>
    <w:rsid w:val="00DF4EE7"/>
    <w:rsid w:val="00DF5C37"/>
    <w:rsid w:val="00DF5E9B"/>
    <w:rsid w:val="00DF7DCE"/>
    <w:rsid w:val="00E01ABA"/>
    <w:rsid w:val="00E0235D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3D43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66826"/>
    <w:rsid w:val="00E8001F"/>
    <w:rsid w:val="00E815A1"/>
    <w:rsid w:val="00E81E9B"/>
    <w:rsid w:val="00E82277"/>
    <w:rsid w:val="00E82DDD"/>
    <w:rsid w:val="00E8495F"/>
    <w:rsid w:val="00E85D72"/>
    <w:rsid w:val="00E86808"/>
    <w:rsid w:val="00E912F8"/>
    <w:rsid w:val="00E93E7C"/>
    <w:rsid w:val="00E9550C"/>
    <w:rsid w:val="00EA3758"/>
    <w:rsid w:val="00EA3B30"/>
    <w:rsid w:val="00EA4931"/>
    <w:rsid w:val="00EA4972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C38"/>
    <w:rsid w:val="00F02DB6"/>
    <w:rsid w:val="00F0592F"/>
    <w:rsid w:val="00F119DA"/>
    <w:rsid w:val="00F11DA2"/>
    <w:rsid w:val="00F12C8B"/>
    <w:rsid w:val="00F12D3C"/>
    <w:rsid w:val="00F14677"/>
    <w:rsid w:val="00F15D38"/>
    <w:rsid w:val="00F171F6"/>
    <w:rsid w:val="00F175E7"/>
    <w:rsid w:val="00F21026"/>
    <w:rsid w:val="00F223D3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6F2"/>
    <w:rsid w:val="00F40CBD"/>
    <w:rsid w:val="00F40CEB"/>
    <w:rsid w:val="00F44651"/>
    <w:rsid w:val="00F45E8A"/>
    <w:rsid w:val="00F517D5"/>
    <w:rsid w:val="00F51969"/>
    <w:rsid w:val="00F51997"/>
    <w:rsid w:val="00F51A02"/>
    <w:rsid w:val="00F52295"/>
    <w:rsid w:val="00F527D6"/>
    <w:rsid w:val="00F52C61"/>
    <w:rsid w:val="00F538BB"/>
    <w:rsid w:val="00F617F9"/>
    <w:rsid w:val="00F65600"/>
    <w:rsid w:val="00F656C0"/>
    <w:rsid w:val="00F656E1"/>
    <w:rsid w:val="00F6611F"/>
    <w:rsid w:val="00F733CA"/>
    <w:rsid w:val="00F735DB"/>
    <w:rsid w:val="00F73CC2"/>
    <w:rsid w:val="00F740E8"/>
    <w:rsid w:val="00F74AA3"/>
    <w:rsid w:val="00F752E7"/>
    <w:rsid w:val="00F756B5"/>
    <w:rsid w:val="00F7782B"/>
    <w:rsid w:val="00F8475C"/>
    <w:rsid w:val="00F85635"/>
    <w:rsid w:val="00F86CDB"/>
    <w:rsid w:val="00F9067B"/>
    <w:rsid w:val="00F91025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7395"/>
    <w:rsid w:val="00FB073D"/>
    <w:rsid w:val="00FB1A19"/>
    <w:rsid w:val="00FB1C30"/>
    <w:rsid w:val="00FB1DDF"/>
    <w:rsid w:val="00FB2CC9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D26"/>
    <w:rsid w:val="00FD37B2"/>
    <w:rsid w:val="00FD59C5"/>
    <w:rsid w:val="00FF0472"/>
    <w:rsid w:val="00FF0C57"/>
    <w:rsid w:val="00FF12A2"/>
    <w:rsid w:val="00FF1B9E"/>
    <w:rsid w:val="00FF1EB6"/>
    <w:rsid w:val="00FF3DE9"/>
    <w:rsid w:val="00FF41F7"/>
    <w:rsid w:val="00FF4495"/>
    <w:rsid w:val="00FF44B8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left="200"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  <w:style w:type="character" w:styleId="af3">
    <w:name w:val="Strong"/>
    <w:basedOn w:val="a0"/>
    <w:uiPriority w:val="22"/>
    <w:qFormat/>
    <w:rsid w:val="00012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cnblogs.com/yyjie/p/7486975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2cto.com/database/201806/752199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chenpingzhao/p/5065316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wangkaihua/p/10217490.html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4E4A3A-BA34-4F1E-9F34-ED9EFE3C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2598</TotalTime>
  <Pages>4</Pages>
  <Words>458</Words>
  <Characters>2614</Characters>
  <Application>Microsoft Office Word</Application>
  <DocSecurity>0</DocSecurity>
  <Lines>21</Lines>
  <Paragraphs>6</Paragraphs>
  <ScaleCrop>false</ScaleCrop>
  <Company> 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54</cp:revision>
  <dcterms:created xsi:type="dcterms:W3CDTF">2019-01-19T04:08:00Z</dcterms:created>
  <dcterms:modified xsi:type="dcterms:W3CDTF">2019-08-22T02:30:00Z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