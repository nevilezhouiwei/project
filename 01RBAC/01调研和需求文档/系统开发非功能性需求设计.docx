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22" w:rsidRDefault="001A788E">
      <w:pPr>
        <w:ind w:firstLine="643"/>
        <w:jc w:val="center"/>
        <w:rPr>
          <w:b/>
          <w:sz w:val="32"/>
          <w:szCs w:val="32"/>
        </w:rPr>
      </w:pPr>
      <w:r w:rsidRPr="001A788E">
        <w:rPr>
          <w:rFonts w:hint="eastAsia"/>
          <w:b/>
          <w:sz w:val="32"/>
          <w:szCs w:val="32"/>
        </w:rPr>
        <w:t>系统开发非功能性需求设计</w:t>
      </w:r>
    </w:p>
    <w:p w:rsidR="002F7DFF" w:rsidRDefault="008D26CE">
      <w:pPr>
        <w:pStyle w:val="af0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 w:rsidR="002F7DFF" w:rsidRDefault="003540FB" w:rsidP="002F7DFF">
      <w:pPr>
        <w:ind w:firstLine="480"/>
        <w:rPr>
          <w:rFonts w:hint="eastAsia"/>
        </w:rPr>
      </w:pPr>
      <w:r>
        <w:t>自己搭建一个</w:t>
      </w:r>
      <w:r>
        <w:t>web</w:t>
      </w:r>
      <w:r>
        <w:t>项目的开发框架。没有落地的需求和设计，编码不能落实。常见的系统开发非功能性需求包括</w:t>
      </w:r>
      <w:r w:rsidR="006222AF">
        <w:t>但不限于，权限控制、系统菜单管理、系统日志管理。</w:t>
      </w:r>
    </w:p>
    <w:p w:rsidR="00CD3922" w:rsidRDefault="00CD3922">
      <w:pPr>
        <w:ind w:firstLine="480"/>
      </w:pPr>
    </w:p>
    <w:p w:rsidR="00CD3922" w:rsidRPr="001A788E" w:rsidRDefault="00CD3922">
      <w:pPr>
        <w:ind w:firstLine="480"/>
      </w:pPr>
    </w:p>
    <w:p w:rsidR="002F7DFF" w:rsidRDefault="008D26CE">
      <w:pPr>
        <w:ind w:firstLineChars="0" w:firstLine="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</w:p>
    <w:p w:rsidR="002F7DFF" w:rsidRDefault="002F7DFF">
      <w:pPr>
        <w:ind w:firstLineChars="0" w:firstLine="0"/>
        <w:sectPr w:rsidR="002F7D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:rsidR="00E31ED8" w:rsidRDefault="00C759C0" w:rsidP="002F7DFF">
      <w:pPr>
        <w:pStyle w:val="1"/>
        <w:spacing w:before="240" w:after="240"/>
      </w:pPr>
      <w:r>
        <w:lastRenderedPageBreak/>
        <w:t>权限控制</w:t>
      </w:r>
    </w:p>
    <w:p w:rsidR="00C759C0" w:rsidRPr="00C759C0" w:rsidRDefault="00C759C0" w:rsidP="00C759C0">
      <w:pPr>
        <w:ind w:firstLine="480"/>
        <w:rPr>
          <w:rFonts w:hint="eastAsia"/>
        </w:rPr>
      </w:pPr>
      <w:r>
        <w:t>权限控制包括用户的登录认证、角色鉴权两部分。用户的登录验证主要确保安全登录、多方式登录、是否单点登录。为防止碎片化，采用服务化的方式进行服务开发，一个</w:t>
      </w:r>
      <w:r>
        <w:rPr>
          <w:rFonts w:hint="eastAsia"/>
        </w:rPr>
        <w:t>Service</w:t>
      </w:r>
      <w:r>
        <w:t>定义为一个模块功能，多个模块组成一个服务。</w:t>
      </w:r>
    </w:p>
    <w:p w:rsidR="004A58C6" w:rsidRDefault="00C759C0" w:rsidP="004A58C6">
      <w:pPr>
        <w:pStyle w:val="2"/>
      </w:pPr>
      <w:r>
        <w:t>需求分析</w:t>
      </w:r>
    </w:p>
    <w:p w:rsidR="00C759C0" w:rsidRDefault="00160282" w:rsidP="00C759C0">
      <w:pPr>
        <w:ind w:firstLine="480"/>
      </w:pPr>
      <w:r>
        <w:t>采用典型的</w:t>
      </w:r>
      <w:r>
        <w:rPr>
          <w:rFonts w:hint="eastAsia"/>
        </w:rPr>
        <w:t>RBAC</w:t>
      </w:r>
      <w:r>
        <w:rPr>
          <w:rFonts w:hint="eastAsia"/>
        </w:rPr>
        <w:t>模型进行用户、角色、权限的管理。</w:t>
      </w:r>
    </w:p>
    <w:p w:rsidR="00160282" w:rsidRDefault="00160282" w:rsidP="00160282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用户采用单点登录的方式。</w:t>
      </w:r>
    </w:p>
    <w:p w:rsidR="00160282" w:rsidRDefault="00160282" w:rsidP="00160282">
      <w:pPr>
        <w:pStyle w:val="ae"/>
        <w:numPr>
          <w:ilvl w:val="0"/>
          <w:numId w:val="5"/>
        </w:numPr>
        <w:ind w:firstLineChars="0"/>
        <w:rPr>
          <w:rFonts w:hint="eastAsia"/>
        </w:rPr>
      </w:pPr>
      <w:r>
        <w:t>角色按照模块操作方式来进行权限管理。</w:t>
      </w:r>
    </w:p>
    <w:p w:rsidR="00160282" w:rsidRDefault="00160282" w:rsidP="00160282">
      <w:pPr>
        <w:pStyle w:val="2"/>
      </w:pPr>
      <w:r>
        <w:t>需求设计</w:t>
      </w:r>
    </w:p>
    <w:p w:rsidR="004E455B" w:rsidRPr="004E455B" w:rsidRDefault="00160282" w:rsidP="004E455B">
      <w:pPr>
        <w:pStyle w:val="3"/>
        <w:rPr>
          <w:rFonts w:hint="eastAsia"/>
        </w:rPr>
      </w:pPr>
      <w:proofErr w:type="gramStart"/>
      <w:r>
        <w:t>库表设计</w:t>
      </w:r>
      <w:proofErr w:type="gramEnd"/>
    </w:p>
    <w:p w:rsidR="00160282" w:rsidRPr="00160282" w:rsidRDefault="00160282" w:rsidP="00160282">
      <w:pPr>
        <w:ind w:firstLine="480"/>
        <w:rPr>
          <w:rFonts w:hint="eastAsia"/>
        </w:rPr>
      </w:pPr>
      <w:r w:rsidRPr="00160282">
        <w:rPr>
          <w:rFonts w:hint="eastAsia"/>
          <w:noProof/>
        </w:rPr>
        <w:drawing>
          <wp:inline distT="0" distB="0" distL="0" distR="0">
            <wp:extent cx="5278120" cy="92817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2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82" w:rsidRDefault="004E455B" w:rsidP="004E455B">
      <w:pPr>
        <w:pStyle w:val="3"/>
      </w:pPr>
      <w:r>
        <w:t>服务权限控制</w:t>
      </w:r>
    </w:p>
    <w:p w:rsidR="004E455B" w:rsidRDefault="004E455B" w:rsidP="00160282">
      <w:pPr>
        <w:ind w:firstLine="480"/>
        <w:rPr>
          <w:rFonts w:hint="eastAsia"/>
        </w:rPr>
      </w:pPr>
      <w:r>
        <w:t>使用</w:t>
      </w:r>
      <w:r>
        <w:t>Spring Sercurty</w:t>
      </w:r>
      <w:r>
        <w:t>全家</w:t>
      </w:r>
      <w:proofErr w:type="gramStart"/>
      <w:r>
        <w:t>桶进行</w:t>
      </w:r>
      <w:proofErr w:type="gramEnd"/>
      <w:r>
        <w:t>管理，前期搭建了基于此的技术方案，认证、鉴权两大块。认证采用加密算法进行加密和解密认证，鉴权使用</w:t>
      </w:r>
      <w:r>
        <w:rPr>
          <w:rFonts w:hint="eastAsia"/>
        </w:rPr>
        <w:t>Spring</w:t>
      </w:r>
      <w:r>
        <w:t xml:space="preserve"> Security</w:t>
      </w:r>
      <w:r>
        <w:t>的过滤器进行验证过滤。可参考方法：</w:t>
      </w:r>
    </w:p>
    <w:p w:rsidR="00160282" w:rsidRPr="00160282" w:rsidRDefault="00160282" w:rsidP="00160282">
      <w:pPr>
        <w:ind w:firstLine="480"/>
        <w:rPr>
          <w:rFonts w:hint="eastAsia"/>
        </w:rPr>
      </w:pPr>
      <w:hyperlink r:id="rId16" w:history="1">
        <w:r w:rsidRPr="00160282">
          <w:rPr>
            <w:color w:val="0000FF"/>
            <w:u w:val="single"/>
          </w:rPr>
          <w:t>https://blog.csdn.net/howroad/article/details/80220320</w:t>
        </w:r>
      </w:hyperlink>
    </w:p>
    <w:p w:rsidR="00C759C0" w:rsidRPr="00C759C0" w:rsidRDefault="00C759C0" w:rsidP="00C759C0">
      <w:pPr>
        <w:ind w:firstLine="480"/>
        <w:rPr>
          <w:rFonts w:hint="eastAsia"/>
        </w:rPr>
      </w:pPr>
    </w:p>
    <w:p w:rsidR="006222AF" w:rsidRDefault="0019459F" w:rsidP="0019459F">
      <w:pPr>
        <w:pStyle w:val="3"/>
      </w:pPr>
      <w:r>
        <w:rPr>
          <w:rFonts w:hint="eastAsia"/>
        </w:rPr>
        <w:t>前端控制</w:t>
      </w:r>
    </w:p>
    <w:p w:rsidR="0019459F" w:rsidRDefault="0019459F" w:rsidP="0019459F">
      <w:pPr>
        <w:pStyle w:val="3"/>
      </w:pPr>
      <w:r>
        <w:t>测试</w:t>
      </w:r>
    </w:p>
    <w:p w:rsidR="0019459F" w:rsidRDefault="0019459F" w:rsidP="0019459F">
      <w:pPr>
        <w:ind w:firstLine="480"/>
      </w:pPr>
      <w:r>
        <w:t>测试分三步，数据库测试、中台服务</w:t>
      </w:r>
      <w:r>
        <w:t>API</w:t>
      </w:r>
      <w:r>
        <w:t>测试，页面继承测试。</w:t>
      </w:r>
    </w:p>
    <w:p w:rsidR="0039064F" w:rsidRDefault="0039064F" w:rsidP="0039064F">
      <w:pPr>
        <w:pStyle w:val="3"/>
      </w:pPr>
      <w:r>
        <w:t>计划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39064F" w:rsidTr="0039064F">
        <w:tc>
          <w:tcPr>
            <w:tcW w:w="2075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数据库初始化</w:t>
            </w:r>
          </w:p>
        </w:tc>
        <w:tc>
          <w:tcPr>
            <w:tcW w:w="2075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  <w:r>
              <w:t>2019</w:t>
            </w:r>
            <w:r>
              <w:rPr>
                <w:rFonts w:hint="eastAsia"/>
              </w:rPr>
              <w:t>/</w:t>
            </w:r>
            <w:r>
              <w:t>6/17</w:t>
            </w:r>
          </w:p>
        </w:tc>
        <w:tc>
          <w:tcPr>
            <w:tcW w:w="2076" w:type="dxa"/>
          </w:tcPr>
          <w:p w:rsidR="0039064F" w:rsidRDefault="00FA706E" w:rsidP="0039064F">
            <w:pPr>
              <w:ind w:firstLineChars="0" w:firstLine="0"/>
              <w:rPr>
                <w:rFonts w:hint="eastAsia"/>
              </w:rPr>
            </w:pPr>
            <w:r>
              <w:t>30mis</w:t>
            </w:r>
          </w:p>
        </w:tc>
        <w:tc>
          <w:tcPr>
            <w:tcW w:w="2076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</w:p>
        </w:tc>
      </w:tr>
      <w:tr w:rsidR="0039064F" w:rsidTr="0039064F">
        <w:tc>
          <w:tcPr>
            <w:tcW w:w="2075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中台切换</w:t>
            </w:r>
            <w:r>
              <w:rPr>
                <w:rFonts w:hint="eastAsia"/>
              </w:rPr>
              <w:t>Mybatis</w:t>
            </w:r>
          </w:p>
        </w:tc>
        <w:tc>
          <w:tcPr>
            <w:tcW w:w="2075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  <w:r>
              <w:t>2019/6/17</w:t>
            </w:r>
          </w:p>
        </w:tc>
        <w:tc>
          <w:tcPr>
            <w:tcW w:w="2076" w:type="dxa"/>
          </w:tcPr>
          <w:p w:rsidR="0039064F" w:rsidRDefault="002D6A29" w:rsidP="003906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 w:rsidR="00FA706E">
              <w:t>mis</w:t>
            </w:r>
            <w:bookmarkStart w:id="1" w:name="_GoBack"/>
            <w:bookmarkEnd w:id="1"/>
          </w:p>
        </w:tc>
        <w:tc>
          <w:tcPr>
            <w:tcW w:w="2076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</w:p>
        </w:tc>
      </w:tr>
      <w:tr w:rsidR="0039064F" w:rsidTr="0039064F">
        <w:tc>
          <w:tcPr>
            <w:tcW w:w="2075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中台编写资源启动入库</w:t>
            </w:r>
          </w:p>
        </w:tc>
        <w:tc>
          <w:tcPr>
            <w:tcW w:w="2075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6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6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</w:p>
        </w:tc>
      </w:tr>
      <w:tr w:rsidR="0039064F" w:rsidTr="0039064F">
        <w:tc>
          <w:tcPr>
            <w:tcW w:w="2075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5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6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6" w:type="dxa"/>
          </w:tcPr>
          <w:p w:rsidR="0039064F" w:rsidRDefault="0039064F" w:rsidP="0039064F">
            <w:pPr>
              <w:ind w:firstLineChars="0" w:firstLine="0"/>
              <w:rPr>
                <w:rFonts w:hint="eastAsia"/>
              </w:rPr>
            </w:pPr>
          </w:p>
        </w:tc>
      </w:tr>
    </w:tbl>
    <w:p w:rsidR="0039064F" w:rsidRPr="0039064F" w:rsidRDefault="0039064F" w:rsidP="0039064F">
      <w:pPr>
        <w:ind w:firstLine="480"/>
        <w:rPr>
          <w:rFonts w:hint="eastAsia"/>
        </w:rPr>
      </w:pPr>
    </w:p>
    <w:p w:rsidR="00CD3922" w:rsidRDefault="008D26CE">
      <w:pPr>
        <w:pStyle w:val="1"/>
        <w:numPr>
          <w:ilvl w:val="0"/>
          <w:numId w:val="0"/>
        </w:numPr>
        <w:spacing w:before="240" w:after="240"/>
        <w:ind w:left="200"/>
      </w:pPr>
      <w:bookmarkStart w:id="2" w:name="_Toc521656274"/>
      <w:r>
        <w:t>参考文献</w:t>
      </w:r>
      <w:bookmarkEnd w:id="2"/>
    </w:p>
    <w:sectPr w:rsidR="00CD3922"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72A" w:rsidRDefault="009D072A">
      <w:pPr>
        <w:ind w:firstLine="480"/>
      </w:pPr>
      <w:r>
        <w:separator/>
      </w:r>
    </w:p>
  </w:endnote>
  <w:endnote w:type="continuationSeparator" w:id="0">
    <w:p w:rsidR="009D072A" w:rsidRDefault="009D072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72A" w:rsidRDefault="009D072A">
      <w:pPr>
        <w:ind w:firstLine="480"/>
      </w:pPr>
      <w:r>
        <w:separator/>
      </w:r>
    </w:p>
  </w:footnote>
  <w:footnote w:type="continuationSeparator" w:id="0">
    <w:p w:rsidR="009D072A" w:rsidRDefault="009D072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22E97515"/>
    <w:multiLevelType w:val="hybridMultilevel"/>
    <w:tmpl w:val="982E9020"/>
    <w:lvl w:ilvl="0" w:tplc="410278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6F4B8C"/>
    <w:multiLevelType w:val="multilevel"/>
    <w:tmpl w:val="376F4B8C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2D40B2E"/>
    <w:multiLevelType w:val="hybridMultilevel"/>
    <w:tmpl w:val="29B69A9A"/>
    <w:lvl w:ilvl="0" w:tplc="9D8ED47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AB9"/>
    <w:rsid w:val="00020D9A"/>
    <w:rsid w:val="00021408"/>
    <w:rsid w:val="000237A0"/>
    <w:rsid w:val="00023903"/>
    <w:rsid w:val="000255F2"/>
    <w:rsid w:val="00025747"/>
    <w:rsid w:val="000271FC"/>
    <w:rsid w:val="0002729F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6046A"/>
    <w:rsid w:val="000626ED"/>
    <w:rsid w:val="00063D4D"/>
    <w:rsid w:val="00063D7E"/>
    <w:rsid w:val="00067690"/>
    <w:rsid w:val="0007094B"/>
    <w:rsid w:val="00071081"/>
    <w:rsid w:val="000728D6"/>
    <w:rsid w:val="00076056"/>
    <w:rsid w:val="00076543"/>
    <w:rsid w:val="00076C97"/>
    <w:rsid w:val="00077AFD"/>
    <w:rsid w:val="00077DCF"/>
    <w:rsid w:val="00082BB3"/>
    <w:rsid w:val="00084867"/>
    <w:rsid w:val="00087F18"/>
    <w:rsid w:val="00090845"/>
    <w:rsid w:val="00092399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313"/>
    <w:rsid w:val="000B1F44"/>
    <w:rsid w:val="000B36C3"/>
    <w:rsid w:val="000B7002"/>
    <w:rsid w:val="000C0349"/>
    <w:rsid w:val="000C0C9B"/>
    <w:rsid w:val="000C1E83"/>
    <w:rsid w:val="000C3EED"/>
    <w:rsid w:val="000C6EB0"/>
    <w:rsid w:val="000C7743"/>
    <w:rsid w:val="000D1853"/>
    <w:rsid w:val="000D6857"/>
    <w:rsid w:val="000D7938"/>
    <w:rsid w:val="000E00BD"/>
    <w:rsid w:val="000E2200"/>
    <w:rsid w:val="000E2953"/>
    <w:rsid w:val="000E381F"/>
    <w:rsid w:val="000E484C"/>
    <w:rsid w:val="000E4D6A"/>
    <w:rsid w:val="000E66F9"/>
    <w:rsid w:val="000F0A6F"/>
    <w:rsid w:val="000F167C"/>
    <w:rsid w:val="000F1DD8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2077D"/>
    <w:rsid w:val="00121A58"/>
    <w:rsid w:val="00121B37"/>
    <w:rsid w:val="001227D8"/>
    <w:rsid w:val="001228C9"/>
    <w:rsid w:val="00122CC7"/>
    <w:rsid w:val="00122D4D"/>
    <w:rsid w:val="00124A36"/>
    <w:rsid w:val="00124B92"/>
    <w:rsid w:val="00130661"/>
    <w:rsid w:val="00134938"/>
    <w:rsid w:val="00134F07"/>
    <w:rsid w:val="0013620B"/>
    <w:rsid w:val="00136309"/>
    <w:rsid w:val="001372A2"/>
    <w:rsid w:val="00140F8B"/>
    <w:rsid w:val="001438E7"/>
    <w:rsid w:val="0014391D"/>
    <w:rsid w:val="00150135"/>
    <w:rsid w:val="00150DBE"/>
    <w:rsid w:val="00151AF1"/>
    <w:rsid w:val="00153708"/>
    <w:rsid w:val="00155719"/>
    <w:rsid w:val="0015735F"/>
    <w:rsid w:val="001578E8"/>
    <w:rsid w:val="00157B0B"/>
    <w:rsid w:val="00160282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3603"/>
    <w:rsid w:val="00184CA8"/>
    <w:rsid w:val="00193001"/>
    <w:rsid w:val="00193531"/>
    <w:rsid w:val="001943B8"/>
    <w:rsid w:val="0019459F"/>
    <w:rsid w:val="00194E51"/>
    <w:rsid w:val="0019698E"/>
    <w:rsid w:val="001A0A95"/>
    <w:rsid w:val="001A27ED"/>
    <w:rsid w:val="001A2D05"/>
    <w:rsid w:val="001A659B"/>
    <w:rsid w:val="001A74B4"/>
    <w:rsid w:val="001A788E"/>
    <w:rsid w:val="001A7AA4"/>
    <w:rsid w:val="001B08F0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982"/>
    <w:rsid w:val="001E1D9D"/>
    <w:rsid w:val="001E4646"/>
    <w:rsid w:val="001E64AA"/>
    <w:rsid w:val="001E6833"/>
    <w:rsid w:val="001E74BE"/>
    <w:rsid w:val="001E7A68"/>
    <w:rsid w:val="001E7FBF"/>
    <w:rsid w:val="001F06DA"/>
    <w:rsid w:val="001F32C6"/>
    <w:rsid w:val="001F4637"/>
    <w:rsid w:val="001F4B10"/>
    <w:rsid w:val="001F7230"/>
    <w:rsid w:val="002000BD"/>
    <w:rsid w:val="00200107"/>
    <w:rsid w:val="0020073C"/>
    <w:rsid w:val="002018D7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DC7"/>
    <w:rsid w:val="00227E48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4FC6"/>
    <w:rsid w:val="002956B4"/>
    <w:rsid w:val="0029589C"/>
    <w:rsid w:val="002963A6"/>
    <w:rsid w:val="00297536"/>
    <w:rsid w:val="002A112D"/>
    <w:rsid w:val="002A16CE"/>
    <w:rsid w:val="002A750E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4E55"/>
    <w:rsid w:val="002C74D5"/>
    <w:rsid w:val="002D0926"/>
    <w:rsid w:val="002D0D80"/>
    <w:rsid w:val="002D10F0"/>
    <w:rsid w:val="002D169B"/>
    <w:rsid w:val="002D1F4A"/>
    <w:rsid w:val="002D26A9"/>
    <w:rsid w:val="002D2E58"/>
    <w:rsid w:val="002D659E"/>
    <w:rsid w:val="002D6A29"/>
    <w:rsid w:val="002D78C9"/>
    <w:rsid w:val="002E0439"/>
    <w:rsid w:val="002E158A"/>
    <w:rsid w:val="002E1931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D56"/>
    <w:rsid w:val="00344101"/>
    <w:rsid w:val="00344CE2"/>
    <w:rsid w:val="00346231"/>
    <w:rsid w:val="00347888"/>
    <w:rsid w:val="00351DCD"/>
    <w:rsid w:val="003540FB"/>
    <w:rsid w:val="0035675C"/>
    <w:rsid w:val="00356838"/>
    <w:rsid w:val="00361BBE"/>
    <w:rsid w:val="003649CD"/>
    <w:rsid w:val="00367571"/>
    <w:rsid w:val="00371A41"/>
    <w:rsid w:val="00374C93"/>
    <w:rsid w:val="00375858"/>
    <w:rsid w:val="00376037"/>
    <w:rsid w:val="003777E4"/>
    <w:rsid w:val="0038311A"/>
    <w:rsid w:val="00386D86"/>
    <w:rsid w:val="003905EB"/>
    <w:rsid w:val="0039064F"/>
    <w:rsid w:val="003908AA"/>
    <w:rsid w:val="00391741"/>
    <w:rsid w:val="00392EEA"/>
    <w:rsid w:val="00393CAC"/>
    <w:rsid w:val="0039499E"/>
    <w:rsid w:val="00394C14"/>
    <w:rsid w:val="00397D02"/>
    <w:rsid w:val="003A0916"/>
    <w:rsid w:val="003A1376"/>
    <w:rsid w:val="003A290B"/>
    <w:rsid w:val="003A43E4"/>
    <w:rsid w:val="003A592D"/>
    <w:rsid w:val="003A5A05"/>
    <w:rsid w:val="003A714E"/>
    <w:rsid w:val="003B04C5"/>
    <w:rsid w:val="003B179C"/>
    <w:rsid w:val="003B31E9"/>
    <w:rsid w:val="003B457E"/>
    <w:rsid w:val="003B470A"/>
    <w:rsid w:val="003B4C25"/>
    <w:rsid w:val="003B4E7F"/>
    <w:rsid w:val="003B76DB"/>
    <w:rsid w:val="003B7F8B"/>
    <w:rsid w:val="003C2102"/>
    <w:rsid w:val="003C2204"/>
    <w:rsid w:val="003C3A4A"/>
    <w:rsid w:val="003C4BC0"/>
    <w:rsid w:val="003C5232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402311"/>
    <w:rsid w:val="00405758"/>
    <w:rsid w:val="00405C30"/>
    <w:rsid w:val="00407352"/>
    <w:rsid w:val="00410230"/>
    <w:rsid w:val="00410442"/>
    <w:rsid w:val="0041148F"/>
    <w:rsid w:val="00414ACF"/>
    <w:rsid w:val="00414D08"/>
    <w:rsid w:val="00420EF4"/>
    <w:rsid w:val="00423A8E"/>
    <w:rsid w:val="0042438A"/>
    <w:rsid w:val="004252CC"/>
    <w:rsid w:val="00427A98"/>
    <w:rsid w:val="00430C7B"/>
    <w:rsid w:val="00430E6D"/>
    <w:rsid w:val="00434DD8"/>
    <w:rsid w:val="0043542B"/>
    <w:rsid w:val="00437C2D"/>
    <w:rsid w:val="00437F68"/>
    <w:rsid w:val="00440311"/>
    <w:rsid w:val="0044480F"/>
    <w:rsid w:val="00445D36"/>
    <w:rsid w:val="00445EE5"/>
    <w:rsid w:val="00446B62"/>
    <w:rsid w:val="004475FE"/>
    <w:rsid w:val="00447B09"/>
    <w:rsid w:val="00447B40"/>
    <w:rsid w:val="0045010F"/>
    <w:rsid w:val="00451055"/>
    <w:rsid w:val="00452CEE"/>
    <w:rsid w:val="00454E98"/>
    <w:rsid w:val="00455577"/>
    <w:rsid w:val="00455979"/>
    <w:rsid w:val="0045688A"/>
    <w:rsid w:val="00460E25"/>
    <w:rsid w:val="00461CEF"/>
    <w:rsid w:val="0046297B"/>
    <w:rsid w:val="004644C6"/>
    <w:rsid w:val="00466812"/>
    <w:rsid w:val="00470B4A"/>
    <w:rsid w:val="004732CC"/>
    <w:rsid w:val="00474192"/>
    <w:rsid w:val="00475563"/>
    <w:rsid w:val="004758EF"/>
    <w:rsid w:val="00475A28"/>
    <w:rsid w:val="00475E3F"/>
    <w:rsid w:val="004819F1"/>
    <w:rsid w:val="00482BFA"/>
    <w:rsid w:val="00484A48"/>
    <w:rsid w:val="00485543"/>
    <w:rsid w:val="00485866"/>
    <w:rsid w:val="00491CC3"/>
    <w:rsid w:val="00492F54"/>
    <w:rsid w:val="004A0697"/>
    <w:rsid w:val="004A0D26"/>
    <w:rsid w:val="004A5413"/>
    <w:rsid w:val="004A58C6"/>
    <w:rsid w:val="004B1E61"/>
    <w:rsid w:val="004B2638"/>
    <w:rsid w:val="004B7095"/>
    <w:rsid w:val="004C0202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5D4A"/>
    <w:rsid w:val="004D7248"/>
    <w:rsid w:val="004E3E38"/>
    <w:rsid w:val="004E455B"/>
    <w:rsid w:val="004E4919"/>
    <w:rsid w:val="004E7C8B"/>
    <w:rsid w:val="004F05B4"/>
    <w:rsid w:val="004F12A2"/>
    <w:rsid w:val="004F2CA9"/>
    <w:rsid w:val="004F2FFF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573C"/>
    <w:rsid w:val="00515AEC"/>
    <w:rsid w:val="005167DE"/>
    <w:rsid w:val="00516DB1"/>
    <w:rsid w:val="00516DD9"/>
    <w:rsid w:val="00517AD5"/>
    <w:rsid w:val="005221B9"/>
    <w:rsid w:val="00522963"/>
    <w:rsid w:val="005248F1"/>
    <w:rsid w:val="005258C2"/>
    <w:rsid w:val="005314DA"/>
    <w:rsid w:val="00531CF1"/>
    <w:rsid w:val="00531E7E"/>
    <w:rsid w:val="0053681B"/>
    <w:rsid w:val="00536BEB"/>
    <w:rsid w:val="00536D0D"/>
    <w:rsid w:val="005371F0"/>
    <w:rsid w:val="00540504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BCC"/>
    <w:rsid w:val="00564AF6"/>
    <w:rsid w:val="0056594A"/>
    <w:rsid w:val="00573278"/>
    <w:rsid w:val="00574063"/>
    <w:rsid w:val="005752DE"/>
    <w:rsid w:val="005759AA"/>
    <w:rsid w:val="00577E08"/>
    <w:rsid w:val="005803A9"/>
    <w:rsid w:val="00580976"/>
    <w:rsid w:val="00580CE6"/>
    <w:rsid w:val="005819C4"/>
    <w:rsid w:val="00582570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5D09"/>
    <w:rsid w:val="005A6064"/>
    <w:rsid w:val="005B003B"/>
    <w:rsid w:val="005B1A55"/>
    <w:rsid w:val="005B1B53"/>
    <w:rsid w:val="005B2A86"/>
    <w:rsid w:val="005B2B1C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6E8D"/>
    <w:rsid w:val="005D7BBF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2AF"/>
    <w:rsid w:val="00622935"/>
    <w:rsid w:val="00623E8C"/>
    <w:rsid w:val="00627E08"/>
    <w:rsid w:val="0063033F"/>
    <w:rsid w:val="006306BA"/>
    <w:rsid w:val="00631E75"/>
    <w:rsid w:val="006342B6"/>
    <w:rsid w:val="00634D8E"/>
    <w:rsid w:val="00635EB4"/>
    <w:rsid w:val="00640316"/>
    <w:rsid w:val="00650CF7"/>
    <w:rsid w:val="00650F0F"/>
    <w:rsid w:val="006533C6"/>
    <w:rsid w:val="00656DCB"/>
    <w:rsid w:val="00657E59"/>
    <w:rsid w:val="006604B1"/>
    <w:rsid w:val="006619B1"/>
    <w:rsid w:val="0066226C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1C15"/>
    <w:rsid w:val="0068780B"/>
    <w:rsid w:val="00690935"/>
    <w:rsid w:val="006932A5"/>
    <w:rsid w:val="00693700"/>
    <w:rsid w:val="0069665A"/>
    <w:rsid w:val="006A0C53"/>
    <w:rsid w:val="006A1E3B"/>
    <w:rsid w:val="006A259A"/>
    <w:rsid w:val="006A4904"/>
    <w:rsid w:val="006A4928"/>
    <w:rsid w:val="006A5DBD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4517"/>
    <w:rsid w:val="006C7A26"/>
    <w:rsid w:val="006D1162"/>
    <w:rsid w:val="006D36F2"/>
    <w:rsid w:val="006D5E01"/>
    <w:rsid w:val="006D705C"/>
    <w:rsid w:val="006E08BF"/>
    <w:rsid w:val="006E0CEC"/>
    <w:rsid w:val="006E16C6"/>
    <w:rsid w:val="006E1DA1"/>
    <w:rsid w:val="006E5B01"/>
    <w:rsid w:val="006F159B"/>
    <w:rsid w:val="006F4E5A"/>
    <w:rsid w:val="006F504C"/>
    <w:rsid w:val="006F6D7C"/>
    <w:rsid w:val="006F7F9A"/>
    <w:rsid w:val="007023DA"/>
    <w:rsid w:val="00705D1B"/>
    <w:rsid w:val="00706E48"/>
    <w:rsid w:val="00707B86"/>
    <w:rsid w:val="00710B7B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196F"/>
    <w:rsid w:val="007521C6"/>
    <w:rsid w:val="0075488C"/>
    <w:rsid w:val="0075649F"/>
    <w:rsid w:val="007649E3"/>
    <w:rsid w:val="00764FD6"/>
    <w:rsid w:val="007656BB"/>
    <w:rsid w:val="00766FE4"/>
    <w:rsid w:val="0076773B"/>
    <w:rsid w:val="00770C88"/>
    <w:rsid w:val="007715F0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3E22"/>
    <w:rsid w:val="007B44DB"/>
    <w:rsid w:val="007C043B"/>
    <w:rsid w:val="007C0E8D"/>
    <w:rsid w:val="007C104D"/>
    <w:rsid w:val="007C1B51"/>
    <w:rsid w:val="007C2EE6"/>
    <w:rsid w:val="007C338C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E018E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4B29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A6"/>
    <w:rsid w:val="00813DEE"/>
    <w:rsid w:val="008143BB"/>
    <w:rsid w:val="00815DA2"/>
    <w:rsid w:val="00817126"/>
    <w:rsid w:val="0082046D"/>
    <w:rsid w:val="00820687"/>
    <w:rsid w:val="0082113D"/>
    <w:rsid w:val="008217D2"/>
    <w:rsid w:val="00821859"/>
    <w:rsid w:val="00821925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722C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154F"/>
    <w:rsid w:val="00864B8C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1A55"/>
    <w:rsid w:val="00894BFC"/>
    <w:rsid w:val="00895446"/>
    <w:rsid w:val="00895DAE"/>
    <w:rsid w:val="008A08C7"/>
    <w:rsid w:val="008A2E89"/>
    <w:rsid w:val="008A40A1"/>
    <w:rsid w:val="008A4AFC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72B7"/>
    <w:rsid w:val="008D26CE"/>
    <w:rsid w:val="008D42C9"/>
    <w:rsid w:val="008D4F6E"/>
    <w:rsid w:val="008D5E2D"/>
    <w:rsid w:val="008D69FF"/>
    <w:rsid w:val="008D79EF"/>
    <w:rsid w:val="008E035F"/>
    <w:rsid w:val="008E2FFB"/>
    <w:rsid w:val="008E5913"/>
    <w:rsid w:val="008E68C8"/>
    <w:rsid w:val="008E7A70"/>
    <w:rsid w:val="008E7BE9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20E8B"/>
    <w:rsid w:val="00922776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3066"/>
    <w:rsid w:val="00986BFE"/>
    <w:rsid w:val="00987AB2"/>
    <w:rsid w:val="00990931"/>
    <w:rsid w:val="0099225A"/>
    <w:rsid w:val="00992420"/>
    <w:rsid w:val="00996808"/>
    <w:rsid w:val="009A19A0"/>
    <w:rsid w:val="009A1F37"/>
    <w:rsid w:val="009A46B6"/>
    <w:rsid w:val="009A46EA"/>
    <w:rsid w:val="009A49F6"/>
    <w:rsid w:val="009A69C1"/>
    <w:rsid w:val="009A6BED"/>
    <w:rsid w:val="009B2399"/>
    <w:rsid w:val="009B536E"/>
    <w:rsid w:val="009B65B3"/>
    <w:rsid w:val="009B6F08"/>
    <w:rsid w:val="009C0E7E"/>
    <w:rsid w:val="009C3568"/>
    <w:rsid w:val="009C35A8"/>
    <w:rsid w:val="009C57BE"/>
    <w:rsid w:val="009C5F26"/>
    <w:rsid w:val="009C6935"/>
    <w:rsid w:val="009C79EC"/>
    <w:rsid w:val="009D072A"/>
    <w:rsid w:val="009D1751"/>
    <w:rsid w:val="009D1D1F"/>
    <w:rsid w:val="009D2628"/>
    <w:rsid w:val="009D413C"/>
    <w:rsid w:val="009D4327"/>
    <w:rsid w:val="009E1357"/>
    <w:rsid w:val="009E2B3B"/>
    <w:rsid w:val="009E3CFE"/>
    <w:rsid w:val="009E3E8E"/>
    <w:rsid w:val="009E40DD"/>
    <w:rsid w:val="009E4EB6"/>
    <w:rsid w:val="009E677F"/>
    <w:rsid w:val="009E7D62"/>
    <w:rsid w:val="009F11B6"/>
    <w:rsid w:val="009F298C"/>
    <w:rsid w:val="009F625E"/>
    <w:rsid w:val="009F6DB9"/>
    <w:rsid w:val="00A004EB"/>
    <w:rsid w:val="00A00747"/>
    <w:rsid w:val="00A00BB8"/>
    <w:rsid w:val="00A01143"/>
    <w:rsid w:val="00A024D6"/>
    <w:rsid w:val="00A027C9"/>
    <w:rsid w:val="00A041F1"/>
    <w:rsid w:val="00A043D2"/>
    <w:rsid w:val="00A04B46"/>
    <w:rsid w:val="00A04C4B"/>
    <w:rsid w:val="00A05574"/>
    <w:rsid w:val="00A055B8"/>
    <w:rsid w:val="00A06552"/>
    <w:rsid w:val="00A12FBA"/>
    <w:rsid w:val="00A132BB"/>
    <w:rsid w:val="00A15358"/>
    <w:rsid w:val="00A17DD4"/>
    <w:rsid w:val="00A20C6E"/>
    <w:rsid w:val="00A22343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1764"/>
    <w:rsid w:val="00A62468"/>
    <w:rsid w:val="00A66189"/>
    <w:rsid w:val="00A739A4"/>
    <w:rsid w:val="00A76DED"/>
    <w:rsid w:val="00A774D1"/>
    <w:rsid w:val="00A80008"/>
    <w:rsid w:val="00A80155"/>
    <w:rsid w:val="00A80D89"/>
    <w:rsid w:val="00A818C5"/>
    <w:rsid w:val="00A82A83"/>
    <w:rsid w:val="00A85648"/>
    <w:rsid w:val="00A87613"/>
    <w:rsid w:val="00A87747"/>
    <w:rsid w:val="00A91B33"/>
    <w:rsid w:val="00A942CE"/>
    <w:rsid w:val="00A9523B"/>
    <w:rsid w:val="00A958EC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53E2"/>
    <w:rsid w:val="00AB6761"/>
    <w:rsid w:val="00AB6AA7"/>
    <w:rsid w:val="00AB7252"/>
    <w:rsid w:val="00AC0FAE"/>
    <w:rsid w:val="00AC1794"/>
    <w:rsid w:val="00AC521D"/>
    <w:rsid w:val="00AC5EEE"/>
    <w:rsid w:val="00AD0161"/>
    <w:rsid w:val="00AD06AD"/>
    <w:rsid w:val="00AD15FC"/>
    <w:rsid w:val="00AD165E"/>
    <w:rsid w:val="00AD263B"/>
    <w:rsid w:val="00AD31FD"/>
    <w:rsid w:val="00AD3291"/>
    <w:rsid w:val="00AD3EDA"/>
    <w:rsid w:val="00AD5321"/>
    <w:rsid w:val="00AD5B53"/>
    <w:rsid w:val="00AD6A66"/>
    <w:rsid w:val="00AD6C65"/>
    <w:rsid w:val="00AD7A1E"/>
    <w:rsid w:val="00AD7C8B"/>
    <w:rsid w:val="00AE33DF"/>
    <w:rsid w:val="00AE4743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72924"/>
    <w:rsid w:val="00B75555"/>
    <w:rsid w:val="00B8108A"/>
    <w:rsid w:val="00B81FCB"/>
    <w:rsid w:val="00B82F85"/>
    <w:rsid w:val="00B8356C"/>
    <w:rsid w:val="00B83D40"/>
    <w:rsid w:val="00B83F76"/>
    <w:rsid w:val="00B87075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5B89"/>
    <w:rsid w:val="00BC055C"/>
    <w:rsid w:val="00BC4A6F"/>
    <w:rsid w:val="00BC5333"/>
    <w:rsid w:val="00BC5917"/>
    <w:rsid w:val="00BC6B05"/>
    <w:rsid w:val="00BD0041"/>
    <w:rsid w:val="00BD050F"/>
    <w:rsid w:val="00BD2EB9"/>
    <w:rsid w:val="00BD50F9"/>
    <w:rsid w:val="00BD6F73"/>
    <w:rsid w:val="00BD768F"/>
    <w:rsid w:val="00BE0D69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2E93"/>
    <w:rsid w:val="00C0378D"/>
    <w:rsid w:val="00C03B06"/>
    <w:rsid w:val="00C04347"/>
    <w:rsid w:val="00C04590"/>
    <w:rsid w:val="00C0503E"/>
    <w:rsid w:val="00C05132"/>
    <w:rsid w:val="00C054FC"/>
    <w:rsid w:val="00C05FD2"/>
    <w:rsid w:val="00C11503"/>
    <w:rsid w:val="00C1270C"/>
    <w:rsid w:val="00C12E7D"/>
    <w:rsid w:val="00C132DD"/>
    <w:rsid w:val="00C14C40"/>
    <w:rsid w:val="00C15406"/>
    <w:rsid w:val="00C21543"/>
    <w:rsid w:val="00C25ACD"/>
    <w:rsid w:val="00C25B00"/>
    <w:rsid w:val="00C27D94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60637"/>
    <w:rsid w:val="00C613A9"/>
    <w:rsid w:val="00C642D3"/>
    <w:rsid w:val="00C65584"/>
    <w:rsid w:val="00C67211"/>
    <w:rsid w:val="00C70A64"/>
    <w:rsid w:val="00C71A40"/>
    <w:rsid w:val="00C71FD6"/>
    <w:rsid w:val="00C759C0"/>
    <w:rsid w:val="00C77162"/>
    <w:rsid w:val="00C80621"/>
    <w:rsid w:val="00C810D7"/>
    <w:rsid w:val="00C85D08"/>
    <w:rsid w:val="00C8700C"/>
    <w:rsid w:val="00C874A8"/>
    <w:rsid w:val="00C87673"/>
    <w:rsid w:val="00C9070E"/>
    <w:rsid w:val="00C90AB0"/>
    <w:rsid w:val="00C919E7"/>
    <w:rsid w:val="00C927E4"/>
    <w:rsid w:val="00C931CC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C18D5"/>
    <w:rsid w:val="00CC1EEB"/>
    <w:rsid w:val="00CC5798"/>
    <w:rsid w:val="00CC6E33"/>
    <w:rsid w:val="00CC7226"/>
    <w:rsid w:val="00CD3067"/>
    <w:rsid w:val="00CD31B8"/>
    <w:rsid w:val="00CD3922"/>
    <w:rsid w:val="00CD39A6"/>
    <w:rsid w:val="00CE33E0"/>
    <w:rsid w:val="00CE516D"/>
    <w:rsid w:val="00CE5557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124A6"/>
    <w:rsid w:val="00D12B82"/>
    <w:rsid w:val="00D14032"/>
    <w:rsid w:val="00D14DD5"/>
    <w:rsid w:val="00D167CF"/>
    <w:rsid w:val="00D2141E"/>
    <w:rsid w:val="00D22A72"/>
    <w:rsid w:val="00D267D0"/>
    <w:rsid w:val="00D27178"/>
    <w:rsid w:val="00D27EE0"/>
    <w:rsid w:val="00D329FC"/>
    <w:rsid w:val="00D32AF2"/>
    <w:rsid w:val="00D32DD6"/>
    <w:rsid w:val="00D33359"/>
    <w:rsid w:val="00D3396C"/>
    <w:rsid w:val="00D34BF2"/>
    <w:rsid w:val="00D36354"/>
    <w:rsid w:val="00D37D61"/>
    <w:rsid w:val="00D405CC"/>
    <w:rsid w:val="00D41262"/>
    <w:rsid w:val="00D431B1"/>
    <w:rsid w:val="00D44334"/>
    <w:rsid w:val="00D44B15"/>
    <w:rsid w:val="00D473C1"/>
    <w:rsid w:val="00D530F8"/>
    <w:rsid w:val="00D54F84"/>
    <w:rsid w:val="00D56FA0"/>
    <w:rsid w:val="00D5772F"/>
    <w:rsid w:val="00D5782F"/>
    <w:rsid w:val="00D624F2"/>
    <w:rsid w:val="00D62BEC"/>
    <w:rsid w:val="00D63091"/>
    <w:rsid w:val="00D70651"/>
    <w:rsid w:val="00D717DA"/>
    <w:rsid w:val="00D72F4D"/>
    <w:rsid w:val="00D73930"/>
    <w:rsid w:val="00D7712E"/>
    <w:rsid w:val="00D80073"/>
    <w:rsid w:val="00D82494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B24F8"/>
    <w:rsid w:val="00DB2603"/>
    <w:rsid w:val="00DB3A35"/>
    <w:rsid w:val="00DB4311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2183"/>
    <w:rsid w:val="00DE2EEF"/>
    <w:rsid w:val="00DE5A21"/>
    <w:rsid w:val="00DE6591"/>
    <w:rsid w:val="00DF0AB3"/>
    <w:rsid w:val="00DF0CBD"/>
    <w:rsid w:val="00DF0F48"/>
    <w:rsid w:val="00DF4144"/>
    <w:rsid w:val="00DF4741"/>
    <w:rsid w:val="00DF5C37"/>
    <w:rsid w:val="00DF5E9B"/>
    <w:rsid w:val="00DF7DCE"/>
    <w:rsid w:val="00E01ABA"/>
    <w:rsid w:val="00E0235D"/>
    <w:rsid w:val="00E03F98"/>
    <w:rsid w:val="00E057EE"/>
    <w:rsid w:val="00E05C9D"/>
    <w:rsid w:val="00E06AF3"/>
    <w:rsid w:val="00E11910"/>
    <w:rsid w:val="00E14B60"/>
    <w:rsid w:val="00E14E8A"/>
    <w:rsid w:val="00E150B8"/>
    <w:rsid w:val="00E17FC3"/>
    <w:rsid w:val="00E20352"/>
    <w:rsid w:val="00E23D43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8001F"/>
    <w:rsid w:val="00E815A1"/>
    <w:rsid w:val="00E81E9B"/>
    <w:rsid w:val="00E82277"/>
    <w:rsid w:val="00E82DDD"/>
    <w:rsid w:val="00E8495F"/>
    <w:rsid w:val="00E85D72"/>
    <w:rsid w:val="00E86808"/>
    <w:rsid w:val="00E912F8"/>
    <w:rsid w:val="00E93E7C"/>
    <w:rsid w:val="00E9550C"/>
    <w:rsid w:val="00EA3758"/>
    <w:rsid w:val="00EA3B30"/>
    <w:rsid w:val="00EA4931"/>
    <w:rsid w:val="00EA4972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7450"/>
    <w:rsid w:val="00ED7987"/>
    <w:rsid w:val="00EE3FCA"/>
    <w:rsid w:val="00EE51A8"/>
    <w:rsid w:val="00EE7366"/>
    <w:rsid w:val="00EF03C3"/>
    <w:rsid w:val="00EF233D"/>
    <w:rsid w:val="00EF39BB"/>
    <w:rsid w:val="00EF3DFA"/>
    <w:rsid w:val="00EF585F"/>
    <w:rsid w:val="00EF7318"/>
    <w:rsid w:val="00F00A2A"/>
    <w:rsid w:val="00F02C38"/>
    <w:rsid w:val="00F02DB6"/>
    <w:rsid w:val="00F0592F"/>
    <w:rsid w:val="00F119DA"/>
    <w:rsid w:val="00F11DA2"/>
    <w:rsid w:val="00F12D3C"/>
    <w:rsid w:val="00F14677"/>
    <w:rsid w:val="00F15D38"/>
    <w:rsid w:val="00F171F6"/>
    <w:rsid w:val="00F175E7"/>
    <w:rsid w:val="00F21026"/>
    <w:rsid w:val="00F223D3"/>
    <w:rsid w:val="00F22C77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CBD"/>
    <w:rsid w:val="00F40CEB"/>
    <w:rsid w:val="00F44651"/>
    <w:rsid w:val="00F45E8A"/>
    <w:rsid w:val="00F517D5"/>
    <w:rsid w:val="00F51969"/>
    <w:rsid w:val="00F51A02"/>
    <w:rsid w:val="00F52295"/>
    <w:rsid w:val="00F527D6"/>
    <w:rsid w:val="00F52C61"/>
    <w:rsid w:val="00F538BB"/>
    <w:rsid w:val="00F617F9"/>
    <w:rsid w:val="00F65600"/>
    <w:rsid w:val="00F656C0"/>
    <w:rsid w:val="00F6611F"/>
    <w:rsid w:val="00F733CA"/>
    <w:rsid w:val="00F735DB"/>
    <w:rsid w:val="00F73CC2"/>
    <w:rsid w:val="00F740E8"/>
    <w:rsid w:val="00F74AA3"/>
    <w:rsid w:val="00F752E7"/>
    <w:rsid w:val="00F756B5"/>
    <w:rsid w:val="00F7782B"/>
    <w:rsid w:val="00F8475C"/>
    <w:rsid w:val="00F85635"/>
    <w:rsid w:val="00F9067B"/>
    <w:rsid w:val="00F91025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706E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D26"/>
    <w:rsid w:val="00FD37B2"/>
    <w:rsid w:val="00FD59C5"/>
    <w:rsid w:val="00FF0472"/>
    <w:rsid w:val="00FF0C57"/>
    <w:rsid w:val="00FF12A2"/>
    <w:rsid w:val="00FF1B9E"/>
    <w:rsid w:val="00FF1EB6"/>
    <w:rsid w:val="00FF3DE9"/>
    <w:rsid w:val="00FF41F7"/>
    <w:rsid w:val="00FF4495"/>
    <w:rsid w:val="00FF44B8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left="200"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csdn.net/howroad/article/details/802203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5FCF7A-8AC3-4A8E-A66F-F760FDDC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462</TotalTime>
  <Pages>3</Pages>
  <Words>95</Words>
  <Characters>548</Characters>
  <Application>Microsoft Office Word</Application>
  <DocSecurity>0</DocSecurity>
  <Lines>4</Lines>
  <Paragraphs>1</Paragraphs>
  <ScaleCrop>false</ScaleCrop>
  <Company> 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20</cp:revision>
  <dcterms:created xsi:type="dcterms:W3CDTF">2019-01-19T04:08:00Z</dcterms:created>
  <dcterms:modified xsi:type="dcterms:W3CDTF">2019-06-17T15:00:00Z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